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74" w:type="dxa"/>
        <w:tblInd w:w="-34" w:type="dxa"/>
        <w:tblBorders>
          <w:left w:val="none" w:sz="0" w:space="0" w:color="auto"/>
          <w:right w:val="none" w:sz="0" w:space="0" w:color="auto"/>
          <w:insideV w:val="none" w:sz="0" w:space="0" w:color="auto"/>
        </w:tblBorders>
        <w:tblLayout w:type="fixed"/>
        <w:tblCellMar>
          <w:top w:w="57" w:type="dxa"/>
          <w:bottom w:w="57" w:type="dxa"/>
          <w:right w:w="57" w:type="dxa"/>
        </w:tblCellMar>
        <w:tblLook w:val="04A0" w:firstRow="1" w:lastRow="0" w:firstColumn="1" w:lastColumn="0" w:noHBand="0" w:noVBand="1"/>
      </w:tblPr>
      <w:tblGrid>
        <w:gridCol w:w="1135"/>
        <w:gridCol w:w="567"/>
        <w:gridCol w:w="567"/>
        <w:gridCol w:w="850"/>
        <w:gridCol w:w="1134"/>
        <w:gridCol w:w="1134"/>
        <w:gridCol w:w="1559"/>
        <w:gridCol w:w="284"/>
        <w:gridCol w:w="1276"/>
        <w:gridCol w:w="283"/>
        <w:gridCol w:w="1985"/>
      </w:tblGrid>
      <w:sdt>
        <w:sdtPr>
          <w:rPr>
            <w:b w:val="0"/>
            <w:noProof w:val="0"/>
            <w:color w:val="F79646" w:themeColor="accent6"/>
            <w:sz w:val="20"/>
            <w:szCs w:val="20"/>
          </w:rPr>
          <w:id w:val="2008482888"/>
          <w:lock w:val="contentLocked"/>
          <w:placeholder>
            <w:docPart w:val="DefaultPlaceholder_1082065158"/>
          </w:placeholder>
          <w:group/>
        </w:sdtPr>
        <w:sdtEndPr>
          <w:rPr>
            <w:color w:val="auto"/>
          </w:rPr>
        </w:sdtEndPr>
        <w:sdtContent>
          <w:tr w:rsidR="003026CA" w:rsidRPr="00AD232D" w14:paraId="234AD4DE" w14:textId="77777777" w:rsidTr="00C45CB0">
            <w:trPr>
              <w:cantSplit/>
            </w:trPr>
            <w:tc>
              <w:tcPr>
                <w:tcW w:w="1135" w:type="dxa"/>
                <w:tcBorders>
                  <w:top w:val="nil"/>
                  <w:left w:val="nil"/>
                  <w:bottom w:val="nil"/>
                  <w:right w:val="nil"/>
                </w:tcBorders>
                <w:shd w:val="clear" w:color="auto" w:fill="auto"/>
                <w:vAlign w:val="bottom"/>
              </w:tcPr>
              <w:p w14:paraId="52825487" w14:textId="0544CF94" w:rsidR="003026CA" w:rsidRPr="003026CA" w:rsidRDefault="003026CA" w:rsidP="00C45CB0">
                <w:pPr>
                  <w:pStyle w:val="Heading2"/>
                </w:pPr>
                <w:r w:rsidRPr="003026CA">
                  <w:rPr>
                    <w:color w:val="F79646" w:themeColor="accent6"/>
                  </w:rPr>
                  <w:t>Task No.</w:t>
                </w:r>
              </w:p>
            </w:tc>
            <w:sdt>
              <w:sdtPr>
                <w:rPr>
                  <w:b w:val="0"/>
                  <w:color w:val="auto"/>
                  <w:sz w:val="20"/>
                  <w:szCs w:val="20"/>
                </w:rPr>
                <w:tag w:val="ATI1"/>
                <w:id w:val="1514643959"/>
                <w:lock w:val="sdtLocked"/>
                <w:placeholder>
                  <w:docPart w:val="7054FF36CE304B419656533BDAA75933"/>
                </w:placeholder>
              </w:sdtPr>
              <w:sdtEndPr/>
              <w:sdtContent>
                <w:tc>
                  <w:tcPr>
                    <w:tcW w:w="567" w:type="dxa"/>
                    <w:tcBorders>
                      <w:top w:val="nil"/>
                      <w:left w:val="nil"/>
                      <w:bottom w:val="nil"/>
                      <w:right w:val="nil"/>
                    </w:tcBorders>
                    <w:shd w:val="clear" w:color="auto" w:fill="auto"/>
                    <w:vAlign w:val="bottom"/>
                  </w:tcPr>
                  <w:p w14:paraId="0D739A66" w14:textId="2DEDC275" w:rsidR="003026CA" w:rsidRPr="00A553DF" w:rsidRDefault="008C1427" w:rsidP="008C1427">
                    <w:pPr>
                      <w:pStyle w:val="Heading2"/>
                      <w:rPr>
                        <w:b w:val="0"/>
                        <w:sz w:val="20"/>
                        <w:szCs w:val="20"/>
                      </w:rPr>
                    </w:pPr>
                    <w:r w:rsidRPr="008C1427">
                      <w:rPr>
                        <w:color w:val="auto"/>
                        <w:sz w:val="20"/>
                        <w:szCs w:val="20"/>
                      </w:rPr>
                      <w:t>1</w:t>
                    </w:r>
                  </w:p>
                </w:tc>
              </w:sdtContent>
            </w:sdt>
            <w:tc>
              <w:tcPr>
                <w:tcW w:w="1417" w:type="dxa"/>
                <w:gridSpan w:val="2"/>
                <w:tcBorders>
                  <w:top w:val="nil"/>
                  <w:left w:val="nil"/>
                  <w:bottom w:val="nil"/>
                  <w:right w:val="nil"/>
                </w:tcBorders>
                <w:shd w:val="clear" w:color="auto" w:fill="auto"/>
                <w:vAlign w:val="bottom"/>
              </w:tcPr>
              <w:p w14:paraId="6CF1A35F" w14:textId="51C2BD55" w:rsidR="003026CA" w:rsidRPr="003026CA" w:rsidRDefault="003026CA" w:rsidP="00C45CB0">
                <w:pPr>
                  <w:pStyle w:val="Heading3"/>
                  <w:rPr>
                    <w:sz w:val="24"/>
                    <w:szCs w:val="24"/>
                  </w:rPr>
                </w:pPr>
                <w:r w:rsidRPr="003026CA">
                  <w:rPr>
                    <w:color w:val="F79646" w:themeColor="accent6"/>
                    <w:sz w:val="24"/>
                    <w:szCs w:val="24"/>
                  </w:rPr>
                  <w:t>Task Title</w:t>
                </w:r>
              </w:p>
            </w:tc>
            <w:sdt>
              <w:sdtPr>
                <w:tag w:val="ATI2"/>
                <w:id w:val="-1800295221"/>
                <w:lock w:val="sdtLocked"/>
                <w:placeholder>
                  <w:docPart w:val="BE920C2BB167491A9AC602FC0ECB648F"/>
                </w:placeholder>
                <w:dataBinding w:prefixMappings="xmlns:ns0='http://purl.org/dc/elements/1.1/' xmlns:ns1='http://schemas.openxmlformats.org/package/2006/metadata/core-properties' " w:xpath="/ns1:coreProperties[1]/ns0:subject[1]" w:storeItemID="{6C3C8BC8-F283-45AE-878A-BAB7291924A1}"/>
                <w:text w:multiLine="1"/>
              </w:sdtPr>
              <w:sdtEndPr/>
              <w:sdtContent>
                <w:tc>
                  <w:tcPr>
                    <w:tcW w:w="4111" w:type="dxa"/>
                    <w:gridSpan w:val="4"/>
                    <w:tcBorders>
                      <w:top w:val="nil"/>
                      <w:left w:val="nil"/>
                      <w:bottom w:val="nil"/>
                      <w:right w:val="nil"/>
                    </w:tcBorders>
                    <w:shd w:val="clear" w:color="auto" w:fill="auto"/>
                    <w:vAlign w:val="bottom"/>
                  </w:tcPr>
                  <w:p w14:paraId="0D1555AC" w14:textId="14B61266" w:rsidR="003026CA" w:rsidRPr="00A553DF" w:rsidRDefault="004D21FE" w:rsidP="008C1427">
                    <w:r>
                      <w:t>First Day Assessment</w:t>
                    </w:r>
                  </w:p>
                </w:tc>
              </w:sdtContent>
            </w:sdt>
            <w:tc>
              <w:tcPr>
                <w:tcW w:w="1276" w:type="dxa"/>
                <w:tcBorders>
                  <w:top w:val="nil"/>
                  <w:left w:val="nil"/>
                  <w:bottom w:val="nil"/>
                  <w:right w:val="nil"/>
                </w:tcBorders>
                <w:shd w:val="clear" w:color="auto" w:fill="auto"/>
                <w:vAlign w:val="bottom"/>
              </w:tcPr>
              <w:p w14:paraId="06845904" w14:textId="07CF938A" w:rsidR="003026CA" w:rsidRPr="003026CA" w:rsidRDefault="003026CA" w:rsidP="00C45CB0">
                <w:pPr>
                  <w:pStyle w:val="Heading3"/>
                  <w:rPr>
                    <w:sz w:val="24"/>
                    <w:szCs w:val="24"/>
                  </w:rPr>
                </w:pPr>
                <w:r w:rsidRPr="003026CA">
                  <w:rPr>
                    <w:color w:val="F79646" w:themeColor="accent6"/>
                    <w:sz w:val="24"/>
                    <w:szCs w:val="24"/>
                  </w:rPr>
                  <w:t>Due Date</w:t>
                </w:r>
              </w:p>
            </w:tc>
            <w:sdt>
              <w:sdtPr>
                <w:tag w:val="ATI3"/>
                <w:id w:val="2056277511"/>
                <w:lock w:val="sdtLocked"/>
                <w:placeholder>
                  <w:docPart w:val="21C3EAFF75D040B0BEC72BEB3FF37BAA"/>
                </w:placeholder>
              </w:sdtPr>
              <w:sdtEndPr/>
              <w:sdtContent>
                <w:tc>
                  <w:tcPr>
                    <w:tcW w:w="2268" w:type="dxa"/>
                    <w:gridSpan w:val="2"/>
                    <w:tcBorders>
                      <w:top w:val="nil"/>
                      <w:left w:val="nil"/>
                      <w:bottom w:val="nil"/>
                      <w:right w:val="nil"/>
                    </w:tcBorders>
                    <w:shd w:val="clear" w:color="auto" w:fill="auto"/>
                    <w:vAlign w:val="bottom"/>
                  </w:tcPr>
                  <w:p w14:paraId="1E57A467" w14:textId="30D6B3C5" w:rsidR="003026CA" w:rsidRPr="00E137CE" w:rsidRDefault="00AF16E4" w:rsidP="008C1427">
                    <w:r>
                      <w:t>03/10</w:t>
                    </w:r>
                    <w:r w:rsidR="00CE6F9F">
                      <w:t>/16</w:t>
                    </w:r>
                  </w:p>
                </w:tc>
              </w:sdtContent>
            </w:sdt>
          </w:tr>
        </w:sdtContent>
      </w:sdt>
      <w:sdt>
        <w:sdtPr>
          <w:id w:val="-815949469"/>
          <w:lock w:val="contentLocked"/>
          <w:placeholder>
            <w:docPart w:val="DefaultPlaceholder_1082065158"/>
          </w:placeholder>
          <w:group/>
        </w:sdtPr>
        <w:sdtEndPr/>
        <w:sdtContent>
          <w:tr w:rsidR="00761B8C" w:rsidRPr="006E513E" w14:paraId="6F6F824D" w14:textId="77777777" w:rsidTr="00C45CB0">
            <w:tblPrEx>
              <w:tblBorders>
                <w:left w:val="single" w:sz="4" w:space="0" w:color="auto"/>
                <w:right w:val="single" w:sz="4" w:space="0" w:color="auto"/>
                <w:insideV w:val="single" w:sz="4" w:space="0" w:color="auto"/>
              </w:tblBorders>
            </w:tblPrEx>
            <w:trPr>
              <w:trHeight w:val="298"/>
              <w:tblHeader/>
            </w:trPr>
            <w:tc>
              <w:tcPr>
                <w:tcW w:w="10774" w:type="dxa"/>
                <w:gridSpan w:val="11"/>
                <w:tcBorders>
                  <w:top w:val="nil"/>
                  <w:left w:val="nil"/>
                  <w:bottom w:val="nil"/>
                  <w:right w:val="nil"/>
                </w:tcBorders>
                <w:shd w:val="clear" w:color="auto" w:fill="F79646" w:themeFill="accent6"/>
                <w:vAlign w:val="center"/>
              </w:tcPr>
              <w:p w14:paraId="43715FA8" w14:textId="3F602D1C" w:rsidR="00761B8C" w:rsidRPr="006E513E" w:rsidRDefault="003026CA" w:rsidP="00D13A3B">
                <w:pPr>
                  <w:pStyle w:val="Heading1"/>
                  <w:numPr>
                    <w:ilvl w:val="0"/>
                    <w:numId w:val="0"/>
                  </w:numPr>
                </w:pPr>
                <w:r>
                  <w:t xml:space="preserve">Unit / Module </w:t>
                </w:r>
                <w:r w:rsidR="00D13A3B">
                  <w:t>d</w:t>
                </w:r>
                <w:r w:rsidR="006C6B28">
                  <w:t>etails</w:t>
                </w:r>
              </w:p>
            </w:tc>
          </w:tr>
        </w:sdtContent>
      </w:sdt>
      <w:sdt>
        <w:sdtPr>
          <w:rPr>
            <w:b w:val="0"/>
            <w:noProof w:val="0"/>
            <w:color w:val="F79646" w:themeColor="accent6"/>
            <w:sz w:val="20"/>
            <w:szCs w:val="20"/>
          </w:rPr>
          <w:id w:val="-52620055"/>
          <w:lock w:val="contentLocked"/>
          <w:placeholder>
            <w:docPart w:val="DefaultPlaceholder_1082065158"/>
          </w:placeholder>
          <w:group/>
        </w:sdtPr>
        <w:sdtEndPr>
          <w:rPr>
            <w:color w:val="auto"/>
          </w:rPr>
        </w:sdtEndPr>
        <w:sdtContent>
          <w:tr w:rsidR="006C6B28" w:rsidRPr="00AD232D" w14:paraId="33221C66" w14:textId="77777777" w:rsidTr="003026CA">
            <w:trPr>
              <w:cantSplit/>
            </w:trPr>
            <w:tc>
              <w:tcPr>
                <w:tcW w:w="2269" w:type="dxa"/>
                <w:gridSpan w:val="3"/>
                <w:tcBorders>
                  <w:top w:val="nil"/>
                  <w:bottom w:val="single" w:sz="12" w:space="0" w:color="FBD4B4" w:themeColor="accent6" w:themeTint="66"/>
                  <w:right w:val="nil"/>
                </w:tcBorders>
                <w:shd w:val="clear" w:color="auto" w:fill="FFFFFF" w:themeFill="background1"/>
              </w:tcPr>
              <w:p w14:paraId="385D3489" w14:textId="6A23E759" w:rsidR="006C6B28" w:rsidRPr="00D13A3B" w:rsidRDefault="006C6B28" w:rsidP="00467A11">
                <w:pPr>
                  <w:pStyle w:val="Heading2"/>
                  <w:rPr>
                    <w:color w:val="F79646" w:themeColor="accent6"/>
                  </w:rPr>
                </w:pPr>
                <w:r w:rsidRPr="00D13A3B">
                  <w:rPr>
                    <w:color w:val="F79646" w:themeColor="accent6"/>
                  </w:rPr>
                  <w:t>Qualification</w:t>
                </w:r>
                <w:r w:rsidR="00063AF9" w:rsidRPr="00D13A3B">
                  <w:rPr>
                    <w:color w:val="F79646" w:themeColor="accent6"/>
                  </w:rPr>
                  <w:t>/Course</w:t>
                </w:r>
              </w:p>
            </w:tc>
            <w:tc>
              <w:tcPr>
                <w:tcW w:w="850" w:type="dxa"/>
                <w:tcBorders>
                  <w:top w:val="nil"/>
                  <w:left w:val="nil"/>
                  <w:bottom w:val="single" w:sz="12" w:space="0" w:color="FBD4B4" w:themeColor="accent6" w:themeTint="66"/>
                  <w:right w:val="nil"/>
                </w:tcBorders>
                <w:shd w:val="clear" w:color="auto" w:fill="F2F2F2" w:themeFill="background1" w:themeFillShade="F2"/>
              </w:tcPr>
              <w:p w14:paraId="6AB54F6C" w14:textId="77777777" w:rsidR="006C6B28" w:rsidRPr="00E137CE" w:rsidRDefault="006C6B28" w:rsidP="00467A11">
                <w:pPr>
                  <w:pStyle w:val="Heading3"/>
                </w:pPr>
                <w:r>
                  <w:t xml:space="preserve"> Code</w:t>
                </w:r>
              </w:p>
            </w:tc>
            <w:sdt>
              <w:sdtPr>
                <w:tag w:val="ATI4"/>
                <w:id w:val="1666512568"/>
                <w:lock w:val="sdtLocked"/>
                <w:placeholder>
                  <w:docPart w:val="792070D29EAE498AA7567B350365B2BE"/>
                </w:placeholder>
              </w:sdtPr>
              <w:sdtEndPr/>
              <w:sdtContent>
                <w:sdt>
                  <w:sdtPr>
                    <w:tag w:val="dp1"/>
                    <w:id w:val="-1092613241"/>
                  </w:sdtPr>
                  <w:sdtEndPr/>
                  <w:sdtContent>
                    <w:tc>
                      <w:tcPr>
                        <w:tcW w:w="1134" w:type="dxa"/>
                        <w:tcBorders>
                          <w:top w:val="nil"/>
                          <w:left w:val="nil"/>
                          <w:bottom w:val="single" w:sz="12" w:space="0" w:color="FBD4B4" w:themeColor="accent6" w:themeTint="66"/>
                          <w:right w:val="nil"/>
                        </w:tcBorders>
                        <w:shd w:val="clear" w:color="auto" w:fill="FFFFFF" w:themeFill="background1"/>
                      </w:tcPr>
                      <w:p w14:paraId="48B4D267" w14:textId="467A6BDF" w:rsidR="006C6B28" w:rsidRPr="00E137CE" w:rsidRDefault="00CE6F9F" w:rsidP="008E45CF">
                        <w:r w:rsidRPr="004B313E">
                          <w:rPr>
                            <w:b/>
                            <w:noProof/>
                          </w:rPr>
                          <w:t>ICT60515</w:t>
                        </w:r>
                      </w:p>
                    </w:tc>
                  </w:sdtContent>
                </w:sdt>
              </w:sdtContent>
            </w:sdt>
            <w:tc>
              <w:tcPr>
                <w:tcW w:w="1134" w:type="dxa"/>
                <w:tcBorders>
                  <w:top w:val="nil"/>
                  <w:left w:val="nil"/>
                  <w:bottom w:val="single" w:sz="12" w:space="0" w:color="FBD4B4" w:themeColor="accent6" w:themeTint="66"/>
                  <w:right w:val="nil"/>
                </w:tcBorders>
                <w:shd w:val="clear" w:color="auto" w:fill="F2F2F2" w:themeFill="background1" w:themeFillShade="F2"/>
              </w:tcPr>
              <w:p w14:paraId="5BF89009" w14:textId="77777777" w:rsidR="006C6B28" w:rsidRPr="00E137CE" w:rsidRDefault="006C6B28" w:rsidP="00467A11">
                <w:pPr>
                  <w:pStyle w:val="Heading3"/>
                </w:pPr>
                <w:r>
                  <w:t>Title</w:t>
                </w:r>
              </w:p>
            </w:tc>
            <w:sdt>
              <w:sdtPr>
                <w:tag w:val="ATI5"/>
                <w:id w:val="1059752634"/>
                <w:lock w:val="sdtLocked"/>
                <w:placeholder>
                  <w:docPart w:val="5AC37271A7234950A8216D59F04D4EA0"/>
                </w:placeholder>
              </w:sdtPr>
              <w:sdtEndPr/>
              <w:sdtContent>
                <w:tc>
                  <w:tcPr>
                    <w:tcW w:w="5387" w:type="dxa"/>
                    <w:gridSpan w:val="5"/>
                    <w:tcBorders>
                      <w:top w:val="nil"/>
                      <w:left w:val="nil"/>
                      <w:bottom w:val="single" w:sz="12" w:space="0" w:color="FBD4B4" w:themeColor="accent6" w:themeTint="66"/>
                      <w:right w:val="nil"/>
                    </w:tcBorders>
                    <w:shd w:val="clear" w:color="auto" w:fill="FFFFFF" w:themeFill="background1"/>
                  </w:tcPr>
                  <w:p w14:paraId="69BA8235" w14:textId="453B7493" w:rsidR="006C6B28" w:rsidRPr="00E137CE" w:rsidRDefault="00CE6F9F" w:rsidP="008E45CF">
                    <w:r w:rsidRPr="00CE6F9F">
                      <w:rPr>
                        <w:b/>
                      </w:rPr>
                      <w:t>ADVANCED DIPLOMA OF COMPUTER SYSTEMS TECHNOLOGY</w:t>
                    </w:r>
                  </w:p>
                </w:tc>
              </w:sdtContent>
            </w:sdt>
          </w:tr>
        </w:sdtContent>
      </w:sdt>
      <w:sdt>
        <w:sdtPr>
          <w:rPr>
            <w:b w:val="0"/>
            <w:noProof w:val="0"/>
            <w:color w:val="F79646" w:themeColor="accent6"/>
            <w:sz w:val="20"/>
            <w:szCs w:val="20"/>
          </w:rPr>
          <w:id w:val="833872452"/>
          <w:lock w:val="contentLocked"/>
          <w:placeholder>
            <w:docPart w:val="DefaultPlaceholder_1082065158"/>
          </w:placeholder>
          <w:group/>
        </w:sdtPr>
        <w:sdtEndPr>
          <w:rPr>
            <w:b/>
            <w:color w:val="auto"/>
          </w:rPr>
        </w:sdtEndPr>
        <w:sdtContent>
          <w:tr w:rsidR="009947AE" w:rsidRPr="00AD232D" w14:paraId="4938A84B" w14:textId="77777777" w:rsidTr="003026CA">
            <w:trPr>
              <w:cantSplit/>
            </w:trPr>
            <w:tc>
              <w:tcPr>
                <w:tcW w:w="2269" w:type="dxa"/>
                <w:gridSpan w:val="3"/>
                <w:tcBorders>
                  <w:top w:val="single" w:sz="12" w:space="0" w:color="FBD4B4" w:themeColor="accent6" w:themeTint="66"/>
                  <w:bottom w:val="nil"/>
                  <w:right w:val="nil"/>
                </w:tcBorders>
                <w:shd w:val="clear" w:color="auto" w:fill="FFFFFF" w:themeFill="background1"/>
              </w:tcPr>
              <w:p w14:paraId="7CBB5427" w14:textId="04BB19CE" w:rsidR="009947AE" w:rsidRPr="00D13A3B" w:rsidRDefault="009947AE" w:rsidP="00467A11">
                <w:pPr>
                  <w:pStyle w:val="Heading2"/>
                  <w:rPr>
                    <w:color w:val="F79646" w:themeColor="accent6"/>
                  </w:rPr>
                </w:pPr>
                <w:r w:rsidRPr="00D13A3B">
                  <w:rPr>
                    <w:color w:val="F79646" w:themeColor="accent6"/>
                  </w:rPr>
                  <w:t>Unit</w:t>
                </w:r>
                <w:r w:rsidR="00063AF9" w:rsidRPr="00D13A3B">
                  <w:rPr>
                    <w:color w:val="F79646" w:themeColor="accent6"/>
                  </w:rPr>
                  <w:t>/Module</w:t>
                </w:r>
              </w:p>
            </w:tc>
            <w:tc>
              <w:tcPr>
                <w:tcW w:w="850" w:type="dxa"/>
                <w:tcBorders>
                  <w:top w:val="single" w:sz="12" w:space="0" w:color="FBD4B4" w:themeColor="accent6" w:themeTint="66"/>
                  <w:left w:val="nil"/>
                  <w:bottom w:val="nil"/>
                  <w:right w:val="nil"/>
                </w:tcBorders>
                <w:shd w:val="clear" w:color="auto" w:fill="F2F2F2" w:themeFill="background1" w:themeFillShade="F2"/>
              </w:tcPr>
              <w:p w14:paraId="39985E65" w14:textId="77777777" w:rsidR="009947AE" w:rsidRPr="00E137CE" w:rsidRDefault="009947AE" w:rsidP="00467A11">
                <w:pPr>
                  <w:pStyle w:val="Heading3"/>
                </w:pPr>
                <w:r>
                  <w:t xml:space="preserve"> Code</w:t>
                </w:r>
              </w:p>
            </w:tc>
            <w:sdt>
              <w:sdtPr>
                <w:rPr>
                  <w:b/>
                </w:rPr>
                <w:tag w:val="ATI6"/>
                <w:id w:val="1189489413"/>
                <w:lock w:val="sdtLocked"/>
                <w:placeholder>
                  <w:docPart w:val="B4E73F3AD5374343BC88C57475D092F1"/>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1134" w:type="dxa"/>
                    <w:tcBorders>
                      <w:top w:val="single" w:sz="12" w:space="0" w:color="FBD4B4" w:themeColor="accent6" w:themeTint="66"/>
                      <w:left w:val="nil"/>
                      <w:bottom w:val="nil"/>
                      <w:right w:val="nil"/>
                    </w:tcBorders>
                    <w:shd w:val="clear" w:color="auto" w:fill="FFFFFF" w:themeFill="background1"/>
                  </w:tcPr>
                  <w:p w14:paraId="256A16B2" w14:textId="1ABCADB6" w:rsidR="009947AE" w:rsidRPr="00E137CE" w:rsidRDefault="003E0077" w:rsidP="008C1427">
                    <w:r>
                      <w:rPr>
                        <w:b/>
                      </w:rPr>
                      <w:t>ICTNWK525</w:t>
                    </w:r>
                  </w:p>
                </w:tc>
              </w:sdtContent>
            </w:sdt>
            <w:tc>
              <w:tcPr>
                <w:tcW w:w="1134" w:type="dxa"/>
                <w:tcBorders>
                  <w:top w:val="single" w:sz="12" w:space="0" w:color="FBD4B4" w:themeColor="accent6" w:themeTint="66"/>
                  <w:left w:val="nil"/>
                  <w:bottom w:val="nil"/>
                  <w:right w:val="nil"/>
                </w:tcBorders>
                <w:shd w:val="clear" w:color="auto" w:fill="F2F2F2" w:themeFill="background1" w:themeFillShade="F2"/>
              </w:tcPr>
              <w:p w14:paraId="71F56182" w14:textId="77777777" w:rsidR="009947AE" w:rsidRPr="00E137CE" w:rsidRDefault="009947AE" w:rsidP="00467A11">
                <w:pPr>
                  <w:pStyle w:val="Heading3"/>
                </w:pPr>
                <w:r>
                  <w:t>Title</w:t>
                </w:r>
              </w:p>
            </w:tc>
            <w:sdt>
              <w:sdtPr>
                <w:rPr>
                  <w:noProof/>
                </w:rPr>
                <w:tag w:val="ATI7"/>
                <w:id w:val="2114701925"/>
                <w:lock w:val="sdtLocked"/>
                <w:placeholder>
                  <w:docPart w:val="2199DED1F1FF4693AB034E5B73FF0D39"/>
                </w:placeholder>
                <w:dataBinding w:prefixMappings="xmlns:ns0='http://purl.org/dc/elements/1.1/' xmlns:ns1='http://schemas.openxmlformats.org/package/2006/metadata/core-properties' " w:xpath="/ns1:coreProperties[1]/ns1:keywords[1]" w:storeItemID="{6C3C8BC8-F283-45AE-878A-BAB7291924A1}"/>
                <w:text w:multiLine="1"/>
              </w:sdtPr>
              <w:sdtEndPr/>
              <w:sdtContent>
                <w:tc>
                  <w:tcPr>
                    <w:tcW w:w="5387" w:type="dxa"/>
                    <w:gridSpan w:val="5"/>
                    <w:tcBorders>
                      <w:top w:val="single" w:sz="12" w:space="0" w:color="FBD4B4" w:themeColor="accent6" w:themeTint="66"/>
                      <w:left w:val="nil"/>
                      <w:bottom w:val="nil"/>
                      <w:right w:val="nil"/>
                    </w:tcBorders>
                    <w:shd w:val="clear" w:color="auto" w:fill="FFFFFF" w:themeFill="background1"/>
                  </w:tcPr>
                  <w:p w14:paraId="6DAAB6EE" w14:textId="5A46782F" w:rsidR="009947AE" w:rsidRPr="008C1427" w:rsidRDefault="00404243" w:rsidP="004C3805">
                    <w:pPr>
                      <w:rPr>
                        <w:b/>
                      </w:rPr>
                    </w:pPr>
                    <w:r w:rsidRPr="00404243">
                      <w:rPr>
                        <w:noProof/>
                      </w:rPr>
                      <w:t>Configure an Enterprise Virtual Computing Environment</w:t>
                    </w:r>
                  </w:p>
                </w:tc>
              </w:sdtContent>
            </w:sdt>
          </w:tr>
        </w:sdtContent>
      </w:sdt>
      <w:sdt>
        <w:sdtPr>
          <w:id w:val="-254974583"/>
          <w:lock w:val="contentLocked"/>
          <w:placeholder>
            <w:docPart w:val="DefaultPlaceholder_1082065158"/>
          </w:placeholder>
          <w:group/>
        </w:sdtPr>
        <w:sdtEndPr/>
        <w:sdtContent>
          <w:tr w:rsidR="003026CA" w:rsidRPr="006E513E" w14:paraId="671915B1" w14:textId="77777777" w:rsidTr="003026CA">
            <w:tblPrEx>
              <w:tblBorders>
                <w:left w:val="single" w:sz="4" w:space="0" w:color="auto"/>
                <w:right w:val="single" w:sz="4" w:space="0" w:color="auto"/>
                <w:insideV w:val="single" w:sz="4" w:space="0" w:color="auto"/>
              </w:tblBorders>
            </w:tblPrEx>
            <w:trPr>
              <w:trHeight w:val="298"/>
              <w:tblHeader/>
            </w:trPr>
            <w:tc>
              <w:tcPr>
                <w:tcW w:w="10774" w:type="dxa"/>
                <w:gridSpan w:val="11"/>
                <w:tcBorders>
                  <w:top w:val="nil"/>
                  <w:left w:val="nil"/>
                  <w:bottom w:val="nil"/>
                  <w:right w:val="nil"/>
                </w:tcBorders>
                <w:shd w:val="clear" w:color="auto" w:fill="F79646" w:themeFill="accent6"/>
                <w:vAlign w:val="center"/>
              </w:tcPr>
              <w:p w14:paraId="79A5C23A" w14:textId="38D9037C" w:rsidR="003026CA" w:rsidRPr="006E513E" w:rsidRDefault="003026CA" w:rsidP="00D13A3B">
                <w:pPr>
                  <w:pStyle w:val="Heading1"/>
                  <w:numPr>
                    <w:ilvl w:val="0"/>
                    <w:numId w:val="0"/>
                  </w:numPr>
                </w:pPr>
                <w:r>
                  <w:t xml:space="preserve">Assessment </w:t>
                </w:r>
                <w:r w:rsidR="00D13A3B">
                  <w:t>d</w:t>
                </w:r>
                <w:r>
                  <w:t>etails</w:t>
                </w:r>
              </w:p>
            </w:tc>
          </w:tr>
        </w:sdtContent>
      </w:sdt>
      <w:sdt>
        <w:sdtPr>
          <w:rPr>
            <w:b w:val="0"/>
            <w:noProof w:val="0"/>
            <w:color w:val="F79646" w:themeColor="accent6"/>
            <w:sz w:val="20"/>
            <w:szCs w:val="20"/>
          </w:rPr>
          <w:id w:val="-1765373804"/>
          <w:lock w:val="contentLocked"/>
          <w:placeholder>
            <w:docPart w:val="DefaultPlaceholder_1082065158"/>
          </w:placeholder>
          <w:group/>
        </w:sdtPr>
        <w:sdtEndPr>
          <w:rPr>
            <w:color w:val="auto"/>
          </w:rPr>
        </w:sdtEndPr>
        <w:sdtContent>
          <w:tr w:rsidR="00D13A3B" w:rsidRPr="00AD232D" w14:paraId="0A85199B" w14:textId="77777777" w:rsidTr="00611503">
            <w:trPr>
              <w:cantSplit/>
            </w:trPr>
            <w:tc>
              <w:tcPr>
                <w:tcW w:w="2269" w:type="dxa"/>
                <w:gridSpan w:val="3"/>
                <w:tcBorders>
                  <w:top w:val="nil"/>
                  <w:bottom w:val="nil"/>
                  <w:right w:val="nil"/>
                </w:tcBorders>
                <w:shd w:val="clear" w:color="auto" w:fill="FFFFFF" w:themeFill="background1"/>
              </w:tcPr>
              <w:p w14:paraId="6AC6BE13" w14:textId="3E0B1CFA" w:rsidR="00D13A3B" w:rsidRPr="00D13A3B" w:rsidRDefault="00D13A3B" w:rsidP="00774394">
                <w:pPr>
                  <w:pStyle w:val="Heading2"/>
                  <w:rPr>
                    <w:color w:val="F79646" w:themeColor="accent6"/>
                  </w:rPr>
                </w:pPr>
                <w:r w:rsidRPr="00D13A3B">
                  <w:rPr>
                    <w:color w:val="F79646" w:themeColor="accent6"/>
                  </w:rPr>
                  <w:t>Assessor</w:t>
                </w:r>
              </w:p>
            </w:tc>
            <w:tc>
              <w:tcPr>
                <w:tcW w:w="1984" w:type="dxa"/>
                <w:gridSpan w:val="2"/>
                <w:tcBorders>
                  <w:top w:val="nil"/>
                  <w:left w:val="nil"/>
                  <w:bottom w:val="single" w:sz="12" w:space="0" w:color="FBD4B4" w:themeColor="accent6" w:themeTint="66"/>
                  <w:right w:val="nil"/>
                </w:tcBorders>
                <w:shd w:val="clear" w:color="auto" w:fill="F2F2F2" w:themeFill="background1" w:themeFillShade="F2"/>
              </w:tcPr>
              <w:p w14:paraId="6576C747" w14:textId="60E23F14" w:rsidR="00D13A3B" w:rsidRDefault="00D13A3B" w:rsidP="00774394">
                <w:pPr>
                  <w:pStyle w:val="Heading3"/>
                </w:pPr>
                <w:r>
                  <w:t xml:space="preserve"> Assessor’s name</w:t>
                </w:r>
              </w:p>
            </w:tc>
            <w:sdt>
              <w:sdtPr>
                <w:tag w:val="ATI8"/>
                <w:id w:val="1199745678"/>
                <w:lock w:val="sdtLocked"/>
                <w:placeholder>
                  <w:docPart w:val="069E6B36C22F42CFBC10CBDDAFFBD66A"/>
                </w:placeholder>
              </w:sdtPr>
              <w:sdtEndPr/>
              <w:sdtContent>
                <w:tc>
                  <w:tcPr>
                    <w:tcW w:w="2693" w:type="dxa"/>
                    <w:gridSpan w:val="2"/>
                    <w:tcBorders>
                      <w:top w:val="nil"/>
                      <w:left w:val="nil"/>
                      <w:bottom w:val="single" w:sz="12" w:space="0" w:color="FBD4B4" w:themeColor="accent6" w:themeTint="66"/>
                      <w:right w:val="nil"/>
                    </w:tcBorders>
                    <w:shd w:val="clear" w:color="auto" w:fill="FFFFFF" w:themeFill="background1"/>
                  </w:tcPr>
                  <w:p w14:paraId="18C7C9AF" w14:textId="0DC228DA" w:rsidR="00D13A3B" w:rsidRPr="00E137CE" w:rsidRDefault="003E0077" w:rsidP="003E0077">
                    <w:r>
                      <w:t>Murad Quazi</w:t>
                    </w:r>
                  </w:p>
                </w:tc>
              </w:sdtContent>
            </w:sdt>
            <w:tc>
              <w:tcPr>
                <w:tcW w:w="1843" w:type="dxa"/>
                <w:gridSpan w:val="3"/>
                <w:tcBorders>
                  <w:top w:val="nil"/>
                  <w:left w:val="nil"/>
                  <w:bottom w:val="single" w:sz="12" w:space="0" w:color="FBD4B4" w:themeColor="accent6" w:themeTint="66"/>
                  <w:right w:val="nil"/>
                </w:tcBorders>
                <w:shd w:val="clear" w:color="auto" w:fill="F2F2F2" w:themeFill="background1" w:themeFillShade="F2"/>
              </w:tcPr>
              <w:p w14:paraId="4390FEB7" w14:textId="629AD98D" w:rsidR="00D13A3B" w:rsidRDefault="00D13A3B" w:rsidP="00774394">
                <w:pPr>
                  <w:pStyle w:val="Heading3"/>
                </w:pPr>
                <w:r>
                  <w:t>Assessor’s phone</w:t>
                </w:r>
              </w:p>
            </w:tc>
            <w:sdt>
              <w:sdtPr>
                <w:tag w:val="ATI9"/>
                <w:id w:val="912583415"/>
                <w:lock w:val="sdtLocked"/>
                <w:placeholder>
                  <w:docPart w:val="3ABE19CFDB0A4474B3CCB59859F78DE0"/>
                </w:placeholder>
              </w:sdtPr>
              <w:sdtEndPr/>
              <w:sdtContent>
                <w:tc>
                  <w:tcPr>
                    <w:tcW w:w="1985" w:type="dxa"/>
                    <w:tcBorders>
                      <w:top w:val="nil"/>
                      <w:left w:val="nil"/>
                      <w:bottom w:val="single" w:sz="12" w:space="0" w:color="FBD4B4" w:themeColor="accent6" w:themeTint="66"/>
                      <w:right w:val="nil"/>
                    </w:tcBorders>
                    <w:shd w:val="clear" w:color="auto" w:fill="FFFFFF" w:themeFill="background1"/>
                  </w:tcPr>
                  <w:p w14:paraId="2C88788A" w14:textId="79DBA907" w:rsidR="00D13A3B" w:rsidRPr="00E137CE" w:rsidRDefault="003E0077" w:rsidP="008C1427">
                    <w:r>
                      <w:t>92546131</w:t>
                    </w:r>
                  </w:p>
                </w:tc>
              </w:sdtContent>
            </w:sdt>
          </w:tr>
        </w:sdtContent>
      </w:sdt>
      <w:sdt>
        <w:sdtPr>
          <w:rPr>
            <w:b w:val="0"/>
            <w:noProof w:val="0"/>
            <w:color w:val="F79646" w:themeColor="accent6"/>
            <w:sz w:val="20"/>
            <w:szCs w:val="20"/>
          </w:rPr>
          <w:id w:val="1159203123"/>
          <w:lock w:val="contentLocked"/>
          <w:placeholder>
            <w:docPart w:val="DefaultPlaceholder_1082065158"/>
          </w:placeholder>
          <w:group/>
        </w:sdtPr>
        <w:sdtEndPr>
          <w:rPr>
            <w:color w:val="auto"/>
          </w:rPr>
        </w:sdtEndPr>
        <w:sdtContent>
          <w:tr w:rsidR="00D13A3B" w:rsidRPr="00AD232D" w14:paraId="20679980" w14:textId="77777777" w:rsidTr="00611503">
            <w:trPr>
              <w:cantSplit/>
            </w:trPr>
            <w:tc>
              <w:tcPr>
                <w:tcW w:w="2269" w:type="dxa"/>
                <w:gridSpan w:val="3"/>
                <w:tcBorders>
                  <w:top w:val="nil"/>
                  <w:bottom w:val="single" w:sz="12" w:space="0" w:color="FBD4B4" w:themeColor="accent6" w:themeTint="66"/>
                  <w:right w:val="nil"/>
                </w:tcBorders>
                <w:shd w:val="clear" w:color="auto" w:fill="FFFFFF" w:themeFill="background1"/>
              </w:tcPr>
              <w:p w14:paraId="4EAD338D" w14:textId="08222FB3" w:rsidR="00D13A3B" w:rsidRPr="00D13A3B" w:rsidRDefault="00D13A3B" w:rsidP="00774394">
                <w:pPr>
                  <w:pStyle w:val="Heading2"/>
                  <w:rPr>
                    <w:color w:val="F79646" w:themeColor="accent6"/>
                  </w:rPr>
                </w:pPr>
              </w:p>
            </w:tc>
            <w:tc>
              <w:tcPr>
                <w:tcW w:w="1984" w:type="dxa"/>
                <w:gridSpan w:val="2"/>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59F9684" w14:textId="6998D6A7" w:rsidR="00D13A3B" w:rsidRDefault="00D13A3B" w:rsidP="00774394">
                <w:pPr>
                  <w:pStyle w:val="Heading3"/>
                </w:pPr>
                <w:r>
                  <w:t>Assessor’s email</w:t>
                </w:r>
              </w:p>
            </w:tc>
            <w:sdt>
              <w:sdtPr>
                <w:tag w:val="ATI10"/>
                <w:id w:val="69703044"/>
                <w:lock w:val="sdtLocked"/>
                <w:placeholder>
                  <w:docPart w:val="D5D73A4E06A84874A95B47D9DF24BF4A"/>
                </w:placeholder>
              </w:sdtPr>
              <w:sdtEndPr/>
              <w:sdtContent>
                <w:tc>
                  <w:tcPr>
                    <w:tcW w:w="6521" w:type="dxa"/>
                    <w:gridSpan w:val="6"/>
                    <w:tcBorders>
                      <w:top w:val="single" w:sz="12" w:space="0" w:color="FBD4B4" w:themeColor="accent6" w:themeTint="66"/>
                      <w:left w:val="nil"/>
                      <w:bottom w:val="single" w:sz="12" w:space="0" w:color="FBD4B4" w:themeColor="accent6" w:themeTint="66"/>
                      <w:right w:val="nil"/>
                    </w:tcBorders>
                    <w:shd w:val="clear" w:color="auto" w:fill="FFFFFF" w:themeFill="background1"/>
                  </w:tcPr>
                  <w:p w14:paraId="6778CD44" w14:textId="209C9833" w:rsidR="00D13A3B" w:rsidRPr="00E137CE" w:rsidRDefault="003E7EDC" w:rsidP="003E0077">
                    <w:hyperlink r:id="rId13" w:history="1">
                      <w:r w:rsidR="003E0077" w:rsidRPr="00AA765B">
                        <w:rPr>
                          <w:rStyle w:val="Hyperlink"/>
                        </w:rPr>
                        <w:t>mquazi@kangan.edu.au</w:t>
                      </w:r>
                    </w:hyperlink>
                    <w:r w:rsidR="008C1427">
                      <w:t xml:space="preserve"> </w:t>
                    </w:r>
                  </w:p>
                </w:tc>
              </w:sdtContent>
            </w:sdt>
          </w:tr>
        </w:sdtContent>
      </w:sdt>
      <w:sdt>
        <w:sdtPr>
          <w:rPr>
            <w:b w:val="0"/>
            <w:noProof w:val="0"/>
            <w:color w:val="F79646" w:themeColor="accent6"/>
            <w:sz w:val="20"/>
            <w:szCs w:val="20"/>
          </w:rPr>
          <w:id w:val="874962249"/>
          <w:lock w:val="contentLocked"/>
          <w:placeholder>
            <w:docPart w:val="DefaultPlaceholder_1082065158"/>
          </w:placeholder>
          <w:group/>
        </w:sdtPr>
        <w:sdtEndPr>
          <w:rPr>
            <w:color w:val="auto"/>
          </w:rPr>
        </w:sdtEndPr>
        <w:sdtContent>
          <w:tr w:rsidR="00D13A3B" w:rsidRPr="00AD232D" w14:paraId="4D08FF8F" w14:textId="77777777" w:rsidTr="00D13A3B">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73494447" w14:textId="44C3795A" w:rsidR="00D13A3B" w:rsidRPr="00D13A3B" w:rsidRDefault="00D13A3B" w:rsidP="00BB5490">
                <w:pPr>
                  <w:pStyle w:val="Heading2"/>
                  <w:rPr>
                    <w:color w:val="F79646" w:themeColor="accent6"/>
                  </w:rPr>
                </w:pPr>
                <w:r w:rsidRPr="00D13A3B">
                  <w:rPr>
                    <w:color w:val="F79646" w:themeColor="accent6"/>
                  </w:rPr>
                  <w:t>Elements / Learning outcomes</w:t>
                </w:r>
              </w:p>
            </w:tc>
            <w:sdt>
              <w:sdtPr>
                <w:tag w:val="ATI11"/>
                <w:id w:val="-560638178"/>
                <w:lock w:val="sdtLocked"/>
                <w:placeholder>
                  <w:docPart w:val="CAF177A70CC1435995F39A5DA766F59D"/>
                </w:placeholder>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5CCD5A2B" w14:textId="58DB5D32" w:rsidR="00D13A3B" w:rsidRPr="00063AF9" w:rsidRDefault="008C1427" w:rsidP="00CE6F9F">
                    <w:r>
                      <w:t>Element 1</w:t>
                    </w:r>
                  </w:p>
                </w:tc>
              </w:sdtContent>
            </w:sdt>
          </w:tr>
        </w:sdtContent>
      </w:sdt>
      <w:sdt>
        <w:sdtPr>
          <w:rPr>
            <w:b w:val="0"/>
            <w:noProof w:val="0"/>
            <w:color w:val="F79646" w:themeColor="accent6"/>
            <w:sz w:val="20"/>
            <w:szCs w:val="20"/>
          </w:rPr>
          <w:id w:val="1479351097"/>
          <w:lock w:val="contentLocked"/>
          <w:placeholder>
            <w:docPart w:val="DefaultPlaceholder_1082065158"/>
          </w:placeholder>
          <w:group/>
        </w:sdtPr>
        <w:sdtEndPr>
          <w:rPr>
            <w:color w:val="auto"/>
          </w:rPr>
        </w:sdtEndPr>
        <w:sdtContent>
          <w:tr w:rsidR="00D13A3B" w:rsidRPr="00AD232D" w14:paraId="5B2F25A9" w14:textId="77777777" w:rsidTr="00D13A3B">
            <w:trPr>
              <w:cantSplit/>
            </w:trPr>
            <w:tc>
              <w:tcPr>
                <w:tcW w:w="2269" w:type="dxa"/>
                <w:gridSpan w:val="3"/>
                <w:tcBorders>
                  <w:top w:val="single" w:sz="12" w:space="0" w:color="FBD4B4" w:themeColor="accent6" w:themeTint="66"/>
                  <w:bottom w:val="nil"/>
                  <w:right w:val="nil"/>
                </w:tcBorders>
                <w:shd w:val="clear" w:color="auto" w:fill="FFFFFF" w:themeFill="background1"/>
              </w:tcPr>
              <w:p w14:paraId="5E7DDE63" w14:textId="135AD1A7" w:rsidR="00D13A3B" w:rsidRPr="00D13A3B" w:rsidRDefault="00D13A3B" w:rsidP="00D13A3B">
                <w:pPr>
                  <w:pStyle w:val="Heading2"/>
                  <w:rPr>
                    <w:color w:val="F79646" w:themeColor="accent6"/>
                  </w:rPr>
                </w:pPr>
                <w:r w:rsidRPr="00D13A3B">
                  <w:rPr>
                    <w:color w:val="F79646" w:themeColor="accent6"/>
                  </w:rPr>
                  <w:t>Task overview</w:t>
                </w:r>
              </w:p>
              <w:p w14:paraId="37414EEA" w14:textId="1DC96731" w:rsidR="00D13A3B" w:rsidRPr="00D13A3B" w:rsidRDefault="00D13A3B" w:rsidP="00D13A3B">
                <w:pPr>
                  <w:pStyle w:val="Heading2"/>
                  <w:rPr>
                    <w:color w:val="F79646" w:themeColor="accent6"/>
                    <w:sz w:val="20"/>
                    <w:szCs w:val="20"/>
                  </w:rPr>
                </w:pPr>
                <w:r w:rsidRPr="00D13A3B">
                  <w:rPr>
                    <w:i/>
                    <w:color w:val="F79646" w:themeColor="accent6"/>
                    <w:sz w:val="20"/>
                    <w:szCs w:val="20"/>
                  </w:rPr>
                  <w:t>(see below for specific instructions and criteria)</w:t>
                </w:r>
              </w:p>
            </w:tc>
            <w:sdt>
              <w:sdtPr>
                <w:rPr>
                  <w:rFonts w:cstheme="minorHAnsi"/>
                </w:rPr>
                <w:tag w:val="ATI12"/>
                <w:id w:val="-1385638812"/>
                <w:lock w:val="sdtLocked"/>
              </w:sdtPr>
              <w:sdtEndPr>
                <w:rPr>
                  <w:rFonts w:cs="Arial"/>
                </w:rPr>
              </w:sdtEndPr>
              <w:sdtContent>
                <w:tc>
                  <w:tcPr>
                    <w:tcW w:w="8505" w:type="dxa"/>
                    <w:gridSpan w:val="8"/>
                    <w:tcBorders>
                      <w:top w:val="single" w:sz="12" w:space="0" w:color="FBD4B4" w:themeColor="accent6" w:themeTint="66"/>
                      <w:left w:val="nil"/>
                      <w:bottom w:val="nil"/>
                      <w:right w:val="nil"/>
                    </w:tcBorders>
                    <w:shd w:val="clear" w:color="auto" w:fill="auto"/>
                  </w:tcPr>
                  <w:p w14:paraId="568719E3" w14:textId="499D53E6" w:rsidR="00CE6F9F" w:rsidRDefault="00CE6F9F" w:rsidP="00CE6F9F">
                    <w:pPr>
                      <w:rPr>
                        <w:rFonts w:cstheme="minorHAnsi"/>
                      </w:rPr>
                    </w:pPr>
                    <w:r>
                      <w:rPr>
                        <w:rFonts w:cstheme="minorHAnsi"/>
                      </w:rPr>
                      <w:t>In this Asse</w:t>
                    </w:r>
                    <w:r w:rsidR="00404243">
                      <w:rPr>
                        <w:rFonts w:cstheme="minorHAnsi"/>
                      </w:rPr>
                      <w:t>ssment, students are required to answer</w:t>
                    </w:r>
                    <w:r>
                      <w:rPr>
                        <w:rFonts w:cstheme="minorHAnsi"/>
                      </w:rPr>
                      <w:t xml:space="preserve"> the following</w:t>
                    </w:r>
                  </w:p>
                  <w:p w14:paraId="4746EA3A" w14:textId="77777777" w:rsidR="00CE6F9F" w:rsidRDefault="00CE6F9F" w:rsidP="00CE6F9F">
                    <w:pPr>
                      <w:rPr>
                        <w:rFonts w:cstheme="minorHAnsi"/>
                      </w:rPr>
                    </w:pPr>
                  </w:p>
                  <w:p w14:paraId="33BD2EF2" w14:textId="1E6F8DD7" w:rsidR="00404243" w:rsidRDefault="00404243" w:rsidP="00404243">
                    <w:pPr>
                      <w:pStyle w:val="contenttext"/>
                    </w:pPr>
                    <w:r>
                      <w:t>1. What do you mean by Hypervisor?</w:t>
                    </w:r>
                    <w:r w:rsidR="00864E91">
                      <w:br/>
                    </w:r>
                    <w:r w:rsidR="00864E91">
                      <w:rPr>
                        <w:b/>
                      </w:rPr>
                      <w:t>A hypervisor is a program that provides an abstraction layer from the netwotk layer. Hypervisors allow nerwork engineers to create virtual networks that are completely independent from the underlying physical network. The hypervisor enable segments of a virtual network to be managed independently and to be arranged dynamically.</w:t>
                    </w:r>
                    <w:r w:rsidR="00864E91">
                      <w:br/>
                    </w:r>
                  </w:p>
                  <w:p w14:paraId="7BBEB63A" w14:textId="77777777" w:rsidR="00404243" w:rsidRDefault="00404243" w:rsidP="00404243">
                    <w:pPr>
                      <w:pStyle w:val="contenttext"/>
                    </w:pPr>
                  </w:p>
                  <w:p w14:paraId="5E61D7BD" w14:textId="77777777" w:rsidR="00404243" w:rsidRDefault="00404243" w:rsidP="00404243">
                    <w:pPr>
                      <w:pStyle w:val="contenttext"/>
                    </w:pPr>
                  </w:p>
                  <w:p w14:paraId="6A9E537C" w14:textId="77777777" w:rsidR="00404243" w:rsidRDefault="00404243" w:rsidP="00404243">
                    <w:pPr>
                      <w:pStyle w:val="contenttext"/>
                    </w:pPr>
                  </w:p>
                  <w:p w14:paraId="56F5B67B" w14:textId="33F5F2CD" w:rsidR="00404243" w:rsidRDefault="00404243" w:rsidP="00404243">
                    <w:pPr>
                      <w:pStyle w:val="contenttext"/>
                    </w:pPr>
                    <w:r>
                      <w:t>2. List few Hypervisors in the Market?</w:t>
                    </w:r>
                  </w:p>
                  <w:p w14:paraId="7D707723" w14:textId="3970FECA" w:rsidR="00864E91" w:rsidRDefault="00864E91" w:rsidP="00404243">
                    <w:pPr>
                      <w:pStyle w:val="contenttext"/>
                      <w:rPr>
                        <w:b/>
                      </w:rPr>
                    </w:pPr>
                    <w:r>
                      <w:rPr>
                        <w:b/>
                      </w:rPr>
                      <w:t>Heres a few hypervisors on the market.</w:t>
                    </w:r>
                    <w:r>
                      <w:rPr>
                        <w:b/>
                      </w:rPr>
                      <w:br/>
                      <w:t>Type1 hypervisors</w:t>
                    </w:r>
                  </w:p>
                  <w:p w14:paraId="752B1F49" w14:textId="4664882F" w:rsidR="00864E91" w:rsidRPr="00864E91" w:rsidRDefault="00864E91" w:rsidP="00404243">
                    <w:pPr>
                      <w:pStyle w:val="contenttext"/>
                      <w:rPr>
                        <w:b/>
                      </w:rPr>
                    </w:pPr>
                    <w:r>
                      <w:rPr>
                        <w:b/>
                      </w:rPr>
                      <w:t>Linus KVM (Kernal based virtual machine)</w:t>
                    </w:r>
                    <w:r>
                      <w:rPr>
                        <w:b/>
                      </w:rPr>
                      <w:br/>
                      <w:t>VMware</w:t>
                    </w:r>
                    <w:r>
                      <w:rPr>
                        <w:b/>
                      </w:rPr>
                      <w:br/>
                      <w:t>Xen</w:t>
                    </w:r>
                    <w:r>
                      <w:rPr>
                        <w:b/>
                      </w:rPr>
                      <w:br/>
                      <w:t>Microsoft Hyper V</w:t>
                    </w:r>
                    <w:r>
                      <w:rPr>
                        <w:b/>
                      </w:rPr>
                      <w:br/>
                      <w:t>Type2 hypervisors</w:t>
                    </w:r>
                    <w:r>
                      <w:rPr>
                        <w:b/>
                      </w:rPr>
                      <w:br/>
                      <w:t>Xvisor</w:t>
                    </w:r>
                    <w:r>
                      <w:rPr>
                        <w:b/>
                      </w:rPr>
                      <w:br/>
                      <w:t>Oracle VirtualBox.</w:t>
                    </w:r>
                  </w:p>
                  <w:p w14:paraId="2B665EE2" w14:textId="77777777" w:rsidR="00404243" w:rsidRDefault="00404243" w:rsidP="00404243">
                    <w:pPr>
                      <w:pStyle w:val="contenttext"/>
                    </w:pPr>
                  </w:p>
                  <w:p w14:paraId="1152C18C" w14:textId="77777777" w:rsidR="00404243" w:rsidRDefault="00404243" w:rsidP="00404243">
                    <w:pPr>
                      <w:pStyle w:val="contenttext"/>
                    </w:pPr>
                  </w:p>
                  <w:p w14:paraId="2ED7C93D" w14:textId="77777777" w:rsidR="00404243" w:rsidRDefault="00404243" w:rsidP="00404243">
                    <w:pPr>
                      <w:pStyle w:val="contenttext"/>
                    </w:pPr>
                  </w:p>
                  <w:p w14:paraId="274FF789" w14:textId="49CF3097" w:rsidR="00404243" w:rsidRPr="00864E91" w:rsidRDefault="00404243" w:rsidP="00404243">
                    <w:pPr>
                      <w:pStyle w:val="contenttext"/>
                      <w:rPr>
                        <w:b/>
                      </w:rPr>
                    </w:pPr>
                    <w:r>
                      <w:t>3. What is Software Defined Data Centre (SDDC) Mean?</w:t>
                    </w:r>
                    <w:r w:rsidR="00864E91">
                      <w:br/>
                    </w:r>
                    <w:r w:rsidR="00864E91">
                      <w:rPr>
                        <w:b/>
                      </w:rPr>
                      <w:t xml:space="preserve">A SDDC is a data storage facility in which all infrastructure elements networking, storage, CPU and </w:t>
                    </w:r>
                    <w:r w:rsidR="00C2120A">
                      <w:rPr>
                        <w:b/>
                      </w:rPr>
                      <w:t>security are virtualized and sent out as a service. The three major parts of SDDC are.</w:t>
                    </w:r>
                    <w:r w:rsidR="00C2120A">
                      <w:rPr>
                        <w:b/>
                      </w:rPr>
                      <w:br/>
                    </w:r>
                    <w:r w:rsidR="00C2120A">
                      <w:rPr>
                        <w:b/>
                      </w:rPr>
                      <w:br/>
                      <w:t>Network Virtualization combines network resources by splitting the available bandwidth into virtual independent channels.</w:t>
                    </w:r>
                    <w:r w:rsidR="00C2120A">
                      <w:rPr>
                        <w:b/>
                      </w:rPr>
                      <w:br/>
                    </w:r>
                    <w:r w:rsidR="00C2120A">
                      <w:rPr>
                        <w:b/>
                      </w:rPr>
                      <w:br/>
                      <w:t>Storage virualization pools physical storage from multiple network storage devices into what appears to be a single storage device managed from a central console.</w:t>
                    </w:r>
                    <w:r w:rsidR="00C2120A">
                      <w:rPr>
                        <w:b/>
                      </w:rPr>
                      <w:br/>
                    </w:r>
                    <w:r w:rsidR="00C2120A">
                      <w:rPr>
                        <w:b/>
                      </w:rPr>
                      <w:br/>
                      <w:t>Server virtualization Masks server resources, including the number of individual physical servers, processors and operating systems from server uses.</w:t>
                    </w:r>
                  </w:p>
                  <w:p w14:paraId="41D81C75" w14:textId="77777777" w:rsidR="00404243" w:rsidRDefault="00404243" w:rsidP="00404243">
                    <w:pPr>
                      <w:pStyle w:val="contenttext"/>
                    </w:pPr>
                  </w:p>
                  <w:p w14:paraId="1AC89E9B" w14:textId="77777777" w:rsidR="00404243" w:rsidRDefault="00404243" w:rsidP="00404243">
                    <w:pPr>
                      <w:pStyle w:val="contenttext"/>
                    </w:pPr>
                  </w:p>
                  <w:p w14:paraId="1D795B94" w14:textId="77777777" w:rsidR="00404243" w:rsidRDefault="00404243" w:rsidP="00404243">
                    <w:pPr>
                      <w:pStyle w:val="contenttext"/>
                    </w:pPr>
                  </w:p>
                  <w:p w14:paraId="53BB0A3E" w14:textId="77777777" w:rsidR="00404243" w:rsidRDefault="00404243" w:rsidP="00404243">
                    <w:pPr>
                      <w:pStyle w:val="contenttext"/>
                    </w:pPr>
                  </w:p>
                  <w:p w14:paraId="4984BF52" w14:textId="356387AA" w:rsidR="00404243" w:rsidRPr="00C2120A" w:rsidRDefault="00404243" w:rsidP="00404243">
                    <w:pPr>
                      <w:pStyle w:val="contenttext"/>
                      <w:rPr>
                        <w:b/>
                      </w:rPr>
                    </w:pPr>
                    <w:r>
                      <w:t>4. Explain in your own words, what are the advantages of SDDC?</w:t>
                    </w:r>
                    <w:r w:rsidR="00C2120A">
                      <w:br/>
                    </w:r>
                    <w:r w:rsidR="00C2120A">
                      <w:rPr>
                        <w:b/>
                      </w:rPr>
                      <w:t>The benefits of using a Software Defined Center is that it can extend the benefits of automation into any IT service delivery workflow</w:t>
                    </w:r>
                    <w:r w:rsidR="00D7186B">
                      <w:rPr>
                        <w:b/>
                      </w:rPr>
                      <w:t>. It also simpliefies data center by creating a single platform for monitoring, updating and upscaling server, storage and networking resources</w:t>
                    </w:r>
                  </w:p>
                  <w:p w14:paraId="4E251004" w14:textId="77777777" w:rsidR="00CE6F9F" w:rsidRDefault="00CE6F9F" w:rsidP="00CE6F9F">
                    <w:pPr>
                      <w:rPr>
                        <w:rFonts w:cstheme="minorHAnsi"/>
                      </w:rPr>
                    </w:pPr>
                  </w:p>
                  <w:p w14:paraId="7EE44D8E" w14:textId="77777777" w:rsidR="00CE6F9F" w:rsidRPr="00CE6F9F" w:rsidRDefault="00CE6F9F" w:rsidP="00CE6F9F">
                    <w:pPr>
                      <w:rPr>
                        <w:rFonts w:cstheme="minorHAnsi"/>
                      </w:rPr>
                    </w:pPr>
                  </w:p>
                  <w:p w14:paraId="175242C7" w14:textId="77777777" w:rsidR="00CE6F9F" w:rsidRDefault="00CE6F9F" w:rsidP="00CE6F9F">
                    <w:pPr>
                      <w:rPr>
                        <w:rFonts w:cstheme="minorHAnsi"/>
                      </w:rPr>
                    </w:pPr>
                  </w:p>
                  <w:p w14:paraId="2BB85F5C" w14:textId="49D88DB5" w:rsidR="00D13A3B" w:rsidRPr="00CE6F9F" w:rsidRDefault="00CE6F9F" w:rsidP="00CE6F9F">
                    <w:pPr>
                      <w:rPr>
                        <w:rFonts w:cstheme="minorHAnsi"/>
                      </w:rPr>
                    </w:pPr>
                    <w:r>
                      <w:rPr>
                        <w:rFonts w:cstheme="minorHAnsi"/>
                      </w:rPr>
                      <w:t xml:space="preserve">   </w:t>
                    </w:r>
                  </w:p>
                </w:tc>
              </w:sdtContent>
            </w:sdt>
          </w:tr>
        </w:sdtContent>
      </w:sdt>
      <w:sdt>
        <w:sdtPr>
          <w:rPr>
            <w:b w:val="0"/>
            <w:noProof w:val="0"/>
            <w:color w:val="F79646" w:themeColor="accent6"/>
            <w:sz w:val="20"/>
            <w:szCs w:val="20"/>
          </w:rPr>
          <w:id w:val="-234098077"/>
          <w:lock w:val="contentLocked"/>
          <w:placeholder>
            <w:docPart w:val="DefaultPlaceholder_1082065158"/>
          </w:placeholder>
          <w:group/>
        </w:sdtPr>
        <w:sdtEndPr>
          <w:rPr>
            <w:rFonts w:cstheme="minorHAnsi"/>
            <w:color w:val="auto"/>
          </w:rPr>
        </w:sdtEndPr>
        <w:sdtContent>
          <w:tr w:rsidR="00D13A3B" w:rsidRPr="00AD232D" w14:paraId="6446FC92" w14:textId="77777777" w:rsidTr="00BB5490">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04BEB170" w14:textId="0492D24E" w:rsidR="00D13A3B" w:rsidRPr="00D13A3B" w:rsidRDefault="00D13A3B" w:rsidP="00BB5490">
                <w:pPr>
                  <w:pStyle w:val="Heading2"/>
                  <w:rPr>
                    <w:color w:val="F79646" w:themeColor="accent6"/>
                  </w:rPr>
                </w:pPr>
                <w:r>
                  <w:rPr>
                    <w:color w:val="F79646" w:themeColor="accent6"/>
                  </w:rPr>
                  <w:t>Assessment conditions</w:t>
                </w:r>
              </w:p>
            </w:tc>
            <w:sdt>
              <w:sdtPr>
                <w:rPr>
                  <w:rFonts w:cstheme="minorHAnsi"/>
                </w:rPr>
                <w:tag w:val="ATI13"/>
                <w:id w:val="-211735144"/>
                <w:lock w:val="sdtLocked"/>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79B59551" w14:textId="77777777" w:rsidR="00CE6F9F" w:rsidRDefault="00CE6F9F" w:rsidP="00CE6F9F">
                    <w:pPr>
                      <w:rPr>
                        <w:rFonts w:asciiTheme="majorHAnsi" w:hAnsiTheme="majorHAnsi"/>
                      </w:rPr>
                    </w:pPr>
                    <w:r w:rsidRPr="00CE6F9F">
                      <w:rPr>
                        <w:rFonts w:asciiTheme="majorHAnsi" w:hAnsiTheme="majorHAnsi"/>
                      </w:rPr>
                      <w:t xml:space="preserve">This information is to be handed to each student to outline the assessment requirements. </w:t>
                    </w:r>
                  </w:p>
                  <w:p w14:paraId="5B940331" w14:textId="77777777" w:rsidR="00CE6F9F" w:rsidRPr="00CE6F9F" w:rsidRDefault="00CE6F9F" w:rsidP="00CE6F9F">
                    <w:pPr>
                      <w:rPr>
                        <w:rFonts w:asciiTheme="majorHAnsi" w:hAnsiTheme="majorHAnsi"/>
                      </w:rPr>
                    </w:pPr>
                  </w:p>
                  <w:p w14:paraId="462E4933" w14:textId="55183882" w:rsidR="00CE6F9F" w:rsidRPr="00CE6F9F" w:rsidRDefault="00CE6F9F" w:rsidP="00CE6F9F">
                    <w:pPr>
                      <w:ind w:left="742" w:hanging="742"/>
                      <w:rPr>
                        <w:rFonts w:asciiTheme="majorHAnsi" w:hAnsiTheme="majorHAnsi"/>
                      </w:rPr>
                    </w:pPr>
                    <w:r w:rsidRPr="00CE6F9F">
                      <w:rPr>
                        <w:rFonts w:asciiTheme="majorHAnsi" w:hAnsiTheme="majorHAnsi"/>
                      </w:rPr>
                      <w:t>•              This is open book assessment, which means, students need to do the reasonable amount of research.</w:t>
                    </w:r>
                  </w:p>
                  <w:p w14:paraId="3C4C70E6" w14:textId="77777777" w:rsidR="00CE6F9F" w:rsidRPr="00CE6F9F" w:rsidRDefault="00CE6F9F" w:rsidP="00CE6F9F">
                    <w:pPr>
                      <w:ind w:left="742" w:hanging="742"/>
                      <w:rPr>
                        <w:rFonts w:asciiTheme="majorHAnsi" w:hAnsiTheme="majorHAnsi"/>
                      </w:rPr>
                    </w:pPr>
                  </w:p>
                  <w:p w14:paraId="78BAFE45" w14:textId="77777777" w:rsidR="00CE6F9F" w:rsidRPr="00CE6F9F" w:rsidRDefault="00CE6F9F" w:rsidP="00CE6F9F">
                    <w:pPr>
                      <w:rPr>
                        <w:rFonts w:asciiTheme="majorHAnsi" w:hAnsiTheme="majorHAnsi"/>
                      </w:rPr>
                    </w:pPr>
                    <w:r w:rsidRPr="00CE6F9F">
                      <w:rPr>
                        <w:rFonts w:asciiTheme="majorHAnsi" w:hAnsiTheme="majorHAnsi"/>
                      </w:rPr>
                      <w:t>•</w:t>
                    </w:r>
                    <w:r w:rsidRPr="00CE6F9F">
                      <w:rPr>
                        <w:rFonts w:asciiTheme="majorHAnsi" w:hAnsiTheme="majorHAnsi"/>
                      </w:rPr>
                      <w:tab/>
                      <w:t>Students are required to use computer lab</w:t>
                    </w:r>
                  </w:p>
                  <w:p w14:paraId="1D3CB084" w14:textId="77777777" w:rsidR="00CE6F9F" w:rsidRPr="00CE6F9F" w:rsidRDefault="00CE6F9F" w:rsidP="00CE6F9F">
                    <w:pPr>
                      <w:rPr>
                        <w:rFonts w:asciiTheme="majorHAnsi" w:hAnsiTheme="majorHAnsi"/>
                      </w:rPr>
                    </w:pPr>
                  </w:p>
                  <w:p w14:paraId="38B9879D" w14:textId="77777777" w:rsidR="00CE6F9F" w:rsidRPr="00CE6F9F" w:rsidRDefault="00CE6F9F" w:rsidP="00CE6F9F">
                    <w:pPr>
                      <w:spacing w:line="276" w:lineRule="auto"/>
                      <w:ind w:left="709" w:hanging="709"/>
                      <w:rPr>
                        <w:rFonts w:asciiTheme="majorHAnsi" w:hAnsiTheme="majorHAnsi"/>
                        <w:lang w:val="en-US"/>
                      </w:rPr>
                    </w:pPr>
                    <w:r w:rsidRPr="00CE6F9F">
                      <w:rPr>
                        <w:rFonts w:asciiTheme="majorHAnsi" w:hAnsiTheme="majorHAnsi"/>
                      </w:rPr>
                      <w:t>•</w:t>
                    </w:r>
                    <w:r w:rsidRPr="00CE6F9F">
                      <w:rPr>
                        <w:rFonts w:asciiTheme="majorHAnsi" w:hAnsiTheme="majorHAnsi"/>
                      </w:rPr>
                      <w:tab/>
                    </w:r>
                    <w:r w:rsidRPr="00CE6F9F">
                      <w:rPr>
                        <w:rFonts w:asciiTheme="majorHAnsi" w:hAnsiTheme="majorHAnsi"/>
                        <w:lang w:val="en-US"/>
                      </w:rPr>
                      <w:t>Read the Plagiarism policy and procedure carefully to understand the consequences that you could face if your work is plagiarized.</w:t>
                    </w:r>
                  </w:p>
                  <w:p w14:paraId="4094771D" w14:textId="77777777" w:rsidR="00CE6F9F" w:rsidRPr="00CE6F9F" w:rsidRDefault="00CE6F9F" w:rsidP="00CE6F9F">
                    <w:pPr>
                      <w:pStyle w:val="contenttext"/>
                      <w:numPr>
                        <w:ilvl w:val="0"/>
                        <w:numId w:val="42"/>
                      </w:numPr>
                      <w:ind w:hanging="720"/>
                      <w:rPr>
                        <w:rFonts w:asciiTheme="majorHAnsi" w:hAnsiTheme="majorHAnsi"/>
                      </w:rPr>
                    </w:pPr>
                    <w:r w:rsidRPr="00CE6F9F">
                      <w:rPr>
                        <w:rFonts w:asciiTheme="majorHAnsi" w:hAnsiTheme="majorHAnsi"/>
                      </w:rPr>
                      <w:t>Please attach all the relevant Screen shots of the Assessment.</w:t>
                    </w:r>
                  </w:p>
                  <w:p w14:paraId="1AAA6EA7" w14:textId="77777777" w:rsidR="00CE6F9F" w:rsidRPr="00CE6F9F" w:rsidRDefault="00CE6F9F" w:rsidP="00CE6F9F">
                    <w:pPr>
                      <w:pStyle w:val="contenttext"/>
                      <w:rPr>
                        <w:rFonts w:asciiTheme="majorHAnsi" w:hAnsiTheme="majorHAnsi"/>
                      </w:rPr>
                    </w:pPr>
                  </w:p>
                  <w:p w14:paraId="1763AB5A" w14:textId="77777777" w:rsidR="00CE6F9F" w:rsidRPr="00CE6F9F" w:rsidRDefault="00CE6F9F" w:rsidP="00CE6F9F">
                    <w:pPr>
                      <w:pStyle w:val="contenttext"/>
                      <w:numPr>
                        <w:ilvl w:val="0"/>
                        <w:numId w:val="42"/>
                      </w:numPr>
                      <w:ind w:hanging="720"/>
                      <w:rPr>
                        <w:rFonts w:asciiTheme="majorHAnsi" w:hAnsiTheme="majorHAnsi"/>
                      </w:rPr>
                    </w:pPr>
                    <w:r w:rsidRPr="00CE6F9F">
                      <w:rPr>
                        <w:rFonts w:asciiTheme="majorHAnsi" w:hAnsiTheme="majorHAnsi"/>
                      </w:rPr>
                      <w:t>Each screen shots require the description of the task achieved.</w:t>
                    </w:r>
                  </w:p>
                  <w:p w14:paraId="65B15563" w14:textId="77777777" w:rsidR="00CE6F9F" w:rsidRPr="00CE6F9F" w:rsidRDefault="00CE6F9F" w:rsidP="00CE6F9F">
                    <w:pPr>
                      <w:pStyle w:val="contenttext"/>
                      <w:rPr>
                        <w:rFonts w:asciiTheme="majorHAnsi" w:hAnsiTheme="majorHAnsi"/>
                      </w:rPr>
                    </w:pPr>
                  </w:p>
                  <w:p w14:paraId="5F25B1EC" w14:textId="77777777" w:rsidR="00CE6F9F" w:rsidRPr="00CE6F9F" w:rsidRDefault="00CE6F9F" w:rsidP="00CE6F9F">
                    <w:pPr>
                      <w:pStyle w:val="contenttext"/>
                      <w:numPr>
                        <w:ilvl w:val="0"/>
                        <w:numId w:val="42"/>
                      </w:numPr>
                      <w:ind w:hanging="720"/>
                      <w:rPr>
                        <w:rFonts w:asciiTheme="majorHAnsi" w:hAnsiTheme="majorHAnsi"/>
                      </w:rPr>
                    </w:pPr>
                    <w:r w:rsidRPr="00CE6F9F">
                      <w:rPr>
                        <w:rFonts w:asciiTheme="majorHAnsi" w:hAnsiTheme="majorHAnsi"/>
                      </w:rPr>
                      <w:t>Students need to submit the signed lab form from the teacher.</w:t>
                    </w:r>
                  </w:p>
                  <w:p w14:paraId="44278759" w14:textId="77777777" w:rsidR="00CE6F9F" w:rsidRPr="00CE6F9F" w:rsidRDefault="00CE6F9F" w:rsidP="00CE6F9F">
                    <w:pPr>
                      <w:pStyle w:val="contenttext"/>
                      <w:rPr>
                        <w:rFonts w:asciiTheme="majorHAnsi" w:hAnsiTheme="majorHAnsi"/>
                      </w:rPr>
                    </w:pPr>
                  </w:p>
                  <w:p w14:paraId="3B80284A" w14:textId="77777777" w:rsidR="00CE6F9F" w:rsidRPr="00CE6F9F" w:rsidRDefault="00CE6F9F" w:rsidP="00CE6F9F">
                    <w:pPr>
                      <w:pStyle w:val="contenttext"/>
                      <w:numPr>
                        <w:ilvl w:val="0"/>
                        <w:numId w:val="42"/>
                      </w:numPr>
                      <w:ind w:hanging="720"/>
                      <w:rPr>
                        <w:rFonts w:asciiTheme="majorHAnsi" w:hAnsiTheme="majorHAnsi"/>
                      </w:rPr>
                    </w:pPr>
                    <w:r w:rsidRPr="00CE6F9F">
                      <w:rPr>
                        <w:rFonts w:asciiTheme="majorHAnsi" w:hAnsiTheme="majorHAnsi"/>
                      </w:rPr>
                      <w:t>Its student’s responsibility to complete the assessment and get it checked by the teacher.</w:t>
                    </w:r>
                  </w:p>
                  <w:p w14:paraId="3E96793F" w14:textId="77777777" w:rsidR="00CE6F9F" w:rsidRPr="00CE6F9F" w:rsidRDefault="00CE6F9F" w:rsidP="00CE6F9F">
                    <w:pPr>
                      <w:pStyle w:val="contenttext"/>
                      <w:rPr>
                        <w:rFonts w:asciiTheme="majorHAnsi" w:hAnsiTheme="majorHAnsi"/>
                      </w:rPr>
                    </w:pPr>
                  </w:p>
                  <w:p w14:paraId="2DB641FA" w14:textId="77777777" w:rsidR="00CE6F9F" w:rsidRPr="00CE6F9F" w:rsidRDefault="00CE6F9F" w:rsidP="00CE6F9F">
                    <w:pPr>
                      <w:pStyle w:val="contenttext"/>
                      <w:numPr>
                        <w:ilvl w:val="0"/>
                        <w:numId w:val="42"/>
                      </w:numPr>
                      <w:ind w:hanging="720"/>
                      <w:rPr>
                        <w:rFonts w:asciiTheme="majorHAnsi" w:hAnsiTheme="majorHAnsi"/>
                      </w:rPr>
                    </w:pPr>
                    <w:r w:rsidRPr="00CE6F9F">
                      <w:rPr>
                        <w:rFonts w:asciiTheme="majorHAnsi" w:hAnsiTheme="majorHAnsi"/>
                      </w:rPr>
                      <w:t>Assessments after the due date or incomplete, will not be accepted.</w:t>
                    </w:r>
                  </w:p>
                  <w:p w14:paraId="440DD05D" w14:textId="77777777" w:rsidR="00CE6F9F" w:rsidRPr="00CE6F9F" w:rsidRDefault="00CE6F9F" w:rsidP="00CE6F9F">
                    <w:pPr>
                      <w:pStyle w:val="contenttext"/>
                      <w:rPr>
                        <w:rFonts w:asciiTheme="majorHAnsi" w:hAnsiTheme="majorHAnsi"/>
                      </w:rPr>
                    </w:pPr>
                  </w:p>
                  <w:p w14:paraId="60FF50A2" w14:textId="77777777" w:rsidR="00CE6F9F" w:rsidRPr="00CE6F9F" w:rsidRDefault="00CE6F9F" w:rsidP="00CE6F9F">
                    <w:pPr>
                      <w:pStyle w:val="contenttext"/>
                      <w:numPr>
                        <w:ilvl w:val="0"/>
                        <w:numId w:val="42"/>
                      </w:numPr>
                      <w:ind w:hanging="720"/>
                      <w:rPr>
                        <w:rFonts w:asciiTheme="majorHAnsi" w:hAnsiTheme="majorHAnsi"/>
                      </w:rPr>
                    </w:pPr>
                    <w:r w:rsidRPr="00CE6F9F">
                      <w:rPr>
                        <w:rFonts w:asciiTheme="majorHAnsi" w:hAnsiTheme="majorHAnsi"/>
                      </w:rPr>
                      <w:t>Students need to inform the teacher if they need extension in submission date.</w:t>
                    </w:r>
                  </w:p>
                  <w:p w14:paraId="3DC53051" w14:textId="77777777" w:rsidR="00CE6F9F" w:rsidRDefault="00CE6F9F" w:rsidP="00CE6F9F">
                    <w:pPr>
                      <w:pStyle w:val="ListParagraph"/>
                    </w:pPr>
                  </w:p>
                  <w:p w14:paraId="141A04B2" w14:textId="7FBB9742" w:rsidR="00CE6F9F" w:rsidRDefault="00CE6F9F" w:rsidP="00CE6F9F">
                    <w:pPr>
                      <w:jc w:val="both"/>
                    </w:pPr>
                  </w:p>
                  <w:p w14:paraId="22A9B9BB" w14:textId="16D36D1E" w:rsidR="00D13A3B" w:rsidRPr="008C1427" w:rsidRDefault="00D13A3B" w:rsidP="00CE6F9F">
                    <w:pPr>
                      <w:spacing w:line="276" w:lineRule="auto"/>
                      <w:ind w:left="720"/>
                      <w:rPr>
                        <w:rFonts w:cstheme="minorHAnsi"/>
                        <w:b/>
                      </w:rPr>
                    </w:pPr>
                  </w:p>
                </w:tc>
              </w:sdtContent>
            </w:sdt>
          </w:tr>
        </w:sdtContent>
      </w:sdt>
      <w:sdt>
        <w:sdtPr>
          <w:rPr>
            <w:b w:val="0"/>
            <w:noProof w:val="0"/>
            <w:color w:val="F79646" w:themeColor="accent6"/>
            <w:sz w:val="20"/>
            <w:szCs w:val="20"/>
          </w:rPr>
          <w:id w:val="2054026949"/>
          <w:lock w:val="contentLocked"/>
          <w:placeholder>
            <w:docPart w:val="DefaultPlaceholder_1082065158"/>
          </w:placeholder>
          <w:group/>
        </w:sdtPr>
        <w:sdtEndPr>
          <w:rPr>
            <w:color w:val="auto"/>
          </w:rPr>
        </w:sdtEndPr>
        <w:sdtContent>
          <w:tr w:rsidR="00D13A3B" w:rsidRPr="00AD232D" w14:paraId="5B7E9B46" w14:textId="77777777" w:rsidTr="00BB5490">
            <w:trPr>
              <w:cantSplit/>
              <w:trHeight w:val="236"/>
            </w:trPr>
            <w:tc>
              <w:tcPr>
                <w:tcW w:w="2269" w:type="dxa"/>
                <w:gridSpan w:val="3"/>
                <w:tcBorders>
                  <w:top w:val="single" w:sz="12" w:space="0" w:color="FBD4B4" w:themeColor="accent6" w:themeTint="66"/>
                  <w:bottom w:val="single" w:sz="12" w:space="0" w:color="F2DBDB" w:themeColor="accent2" w:themeTint="33"/>
                  <w:right w:val="nil"/>
                </w:tcBorders>
                <w:shd w:val="clear" w:color="auto" w:fill="FFFFFF" w:themeFill="background1"/>
              </w:tcPr>
              <w:p w14:paraId="4E8FDEF4" w14:textId="4F424AA7" w:rsidR="00D13A3B" w:rsidRPr="00D13A3B" w:rsidRDefault="00D13A3B" w:rsidP="00BB5490">
                <w:pPr>
                  <w:pStyle w:val="Heading2"/>
                  <w:rPr>
                    <w:color w:val="F79646" w:themeColor="accent6"/>
                  </w:rPr>
                </w:pPr>
                <w:r>
                  <w:rPr>
                    <w:color w:val="F79646" w:themeColor="accent6"/>
                  </w:rPr>
                  <w:t>Resources</w:t>
                </w:r>
              </w:p>
            </w:tc>
            <w:sdt>
              <w:sdtPr>
                <w:tag w:val="ATI14"/>
                <w:id w:val="436800008"/>
                <w:lock w:val="sdtLocked"/>
              </w:sdtPr>
              <w:sdtEndPr/>
              <w:sdtContent>
                <w:tc>
                  <w:tcPr>
                    <w:tcW w:w="8505" w:type="dxa"/>
                    <w:gridSpan w:val="8"/>
                    <w:tcBorders>
                      <w:top w:val="single" w:sz="12" w:space="0" w:color="FBD4B4" w:themeColor="accent6" w:themeTint="66"/>
                      <w:left w:val="nil"/>
                      <w:bottom w:val="single" w:sz="12" w:space="0" w:color="F2DBDB" w:themeColor="accent2" w:themeTint="33"/>
                      <w:right w:val="nil"/>
                    </w:tcBorders>
                    <w:shd w:val="clear" w:color="auto" w:fill="FFFFFF" w:themeFill="background1"/>
                  </w:tcPr>
                  <w:p w14:paraId="00691CB2" w14:textId="6B1D4FCC" w:rsidR="00D13A3B" w:rsidRPr="00063AF9" w:rsidRDefault="008C1427" w:rsidP="008C1427">
                    <w:r>
                      <w:t>Resources are available through MyLearning</w:t>
                    </w:r>
                  </w:p>
                </w:tc>
              </w:sdtContent>
            </w:sdt>
          </w:tr>
        </w:sdtContent>
      </w:sdt>
      <w:sdt>
        <w:sdtPr>
          <w:rPr>
            <w:b w:val="0"/>
            <w:noProof w:val="0"/>
            <w:color w:val="F79646" w:themeColor="accent6"/>
            <w:sz w:val="20"/>
            <w:szCs w:val="20"/>
          </w:rPr>
          <w:id w:val="-1562938506"/>
          <w:lock w:val="contentLocked"/>
          <w:placeholder>
            <w:docPart w:val="DefaultPlaceholder_1082065158"/>
          </w:placeholder>
          <w:group/>
        </w:sdtPr>
        <w:sdtEndPr>
          <w:rPr>
            <w:color w:val="auto"/>
          </w:rPr>
        </w:sdtEndPr>
        <w:sdtContent>
          <w:tr w:rsidR="00D13A3B" w:rsidRPr="00AD232D" w14:paraId="2821AC6B" w14:textId="77777777" w:rsidTr="00D13A3B">
            <w:trPr>
              <w:cantSplit/>
              <w:trHeight w:val="236"/>
            </w:trPr>
            <w:tc>
              <w:tcPr>
                <w:tcW w:w="2269" w:type="dxa"/>
                <w:gridSpan w:val="3"/>
                <w:tcBorders>
                  <w:top w:val="single" w:sz="12" w:space="0" w:color="FBD4B4" w:themeColor="accent6" w:themeTint="66"/>
                  <w:bottom w:val="nil"/>
                  <w:right w:val="nil"/>
                </w:tcBorders>
                <w:shd w:val="clear" w:color="auto" w:fill="FFFFFF" w:themeFill="background1"/>
              </w:tcPr>
              <w:p w14:paraId="45A168F0" w14:textId="2C9E5693" w:rsidR="00D13A3B" w:rsidRPr="00D13A3B" w:rsidRDefault="00D13A3B" w:rsidP="00BB5490">
                <w:pPr>
                  <w:pStyle w:val="Heading2"/>
                  <w:rPr>
                    <w:color w:val="F79646" w:themeColor="accent6"/>
                  </w:rPr>
                </w:pPr>
                <w:r>
                  <w:rPr>
                    <w:color w:val="F79646" w:themeColor="accent6"/>
                  </w:rPr>
                  <w:t>How to submit</w:t>
                </w:r>
              </w:p>
            </w:tc>
            <w:sdt>
              <w:sdtPr>
                <w:tag w:val="ATI15"/>
                <w:id w:val="595217724"/>
                <w:lock w:val="sdtLocked"/>
              </w:sdtPr>
              <w:sdtEndPr/>
              <w:sdtContent>
                <w:tc>
                  <w:tcPr>
                    <w:tcW w:w="8505" w:type="dxa"/>
                    <w:gridSpan w:val="8"/>
                    <w:tcBorders>
                      <w:top w:val="single" w:sz="12" w:space="0" w:color="FBD4B4" w:themeColor="accent6" w:themeTint="66"/>
                      <w:left w:val="nil"/>
                      <w:bottom w:val="nil"/>
                      <w:right w:val="nil"/>
                    </w:tcBorders>
                    <w:shd w:val="clear" w:color="auto" w:fill="FFFFFF" w:themeFill="background1"/>
                  </w:tcPr>
                  <w:p w14:paraId="5C4397C1" w14:textId="60C115BC" w:rsidR="00D13A3B" w:rsidRPr="00063AF9" w:rsidRDefault="00CE6F9F" w:rsidP="008C1427">
                    <w:r>
                      <w:t>Electronic Copy</w:t>
                    </w:r>
                  </w:p>
                </w:tc>
              </w:sdtContent>
            </w:sdt>
          </w:tr>
        </w:sdtContent>
      </w:sdt>
    </w:tbl>
    <w:p w14:paraId="71804677" w14:textId="77777777" w:rsidR="00611503" w:rsidRDefault="00611503" w:rsidP="00D13A3B">
      <w:pPr>
        <w:pStyle w:val="Heading1"/>
        <w:numPr>
          <w:ilvl w:val="0"/>
          <w:numId w:val="0"/>
        </w:numPr>
      </w:pPr>
    </w:p>
    <w:p w14:paraId="1E12DE81" w14:textId="728284CA" w:rsidR="00611503" w:rsidRDefault="00611503"/>
    <w:tbl>
      <w:tblPr>
        <w:tblStyle w:val="TableGrid"/>
        <w:tblW w:w="10774" w:type="dxa"/>
        <w:tblInd w:w="-34" w:type="dxa"/>
        <w:tblLayout w:type="fixed"/>
        <w:tblCellMar>
          <w:top w:w="57" w:type="dxa"/>
          <w:bottom w:w="57" w:type="dxa"/>
          <w:right w:w="57" w:type="dxa"/>
        </w:tblCellMar>
        <w:tblLook w:val="04A0" w:firstRow="1" w:lastRow="0" w:firstColumn="1" w:lastColumn="0" w:noHBand="0" w:noVBand="1"/>
      </w:tblPr>
      <w:tblGrid>
        <w:gridCol w:w="10774"/>
      </w:tblGrid>
      <w:sdt>
        <w:sdtPr>
          <w:id w:val="-1815564264"/>
          <w:lock w:val="contentLocked"/>
          <w:placeholder>
            <w:docPart w:val="DefaultPlaceholder_1082065158"/>
          </w:placeholder>
          <w:group/>
        </w:sdtPr>
        <w:sdtEndPr/>
        <w:sdtContent>
          <w:tr w:rsidR="00D13A3B" w:rsidRPr="006E513E" w14:paraId="614EC0BF" w14:textId="77777777" w:rsidTr="00D13A3B">
            <w:trPr>
              <w:trHeight w:val="298"/>
              <w:tblHeader/>
            </w:trPr>
            <w:tc>
              <w:tcPr>
                <w:tcW w:w="10774" w:type="dxa"/>
                <w:tcBorders>
                  <w:top w:val="nil"/>
                  <w:left w:val="nil"/>
                  <w:bottom w:val="nil"/>
                  <w:right w:val="nil"/>
                </w:tcBorders>
                <w:shd w:val="clear" w:color="auto" w:fill="F79646" w:themeFill="accent6"/>
                <w:vAlign w:val="center"/>
              </w:tcPr>
              <w:p w14:paraId="76562177" w14:textId="7D79EF75" w:rsidR="00D13A3B" w:rsidRPr="006E513E" w:rsidRDefault="00D13A3B" w:rsidP="00D13A3B">
                <w:pPr>
                  <w:pStyle w:val="Heading1"/>
                  <w:numPr>
                    <w:ilvl w:val="0"/>
                    <w:numId w:val="0"/>
                  </w:numPr>
                </w:pPr>
                <w:r>
                  <w:t>Assessment instructions and criteria</w:t>
                </w:r>
              </w:p>
            </w:tc>
          </w:tr>
        </w:sdtContent>
      </w:sdt>
    </w:tbl>
    <w:p w14:paraId="37AAB2A1" w14:textId="77777777" w:rsidR="00192DBE" w:rsidRDefault="00192DBE" w:rsidP="00192DBE">
      <w:pPr>
        <w:rPr>
          <w:b/>
        </w:rPr>
      </w:pPr>
      <w:r w:rsidRPr="00F9631E">
        <w:t xml:space="preserve">With </w:t>
      </w:r>
      <w:r>
        <w:t xml:space="preserve">the Graded </w:t>
      </w:r>
      <w:r w:rsidRPr="00F9631E">
        <w:t xml:space="preserve">assessment </w:t>
      </w:r>
      <w:r w:rsidRPr="00F9631E">
        <w:rPr>
          <w:b/>
          <w:u w:val="single"/>
        </w:rPr>
        <w:t>all</w:t>
      </w:r>
      <w:r w:rsidRPr="00F9631E">
        <w:t xml:space="preserve"> assessment requirements for each assessment task must be </w:t>
      </w:r>
      <w:r>
        <w:t>assessed as</w:t>
      </w:r>
      <w:r w:rsidRPr="00F9631E">
        <w:t xml:space="preserve"> satisfactory </w:t>
      </w:r>
      <w:r w:rsidRPr="00F9631E">
        <w:rPr>
          <w:b/>
        </w:rPr>
        <w:t>(S)</w:t>
      </w:r>
      <w:r w:rsidRPr="00F9631E">
        <w:t xml:space="preserve"> for a </w:t>
      </w:r>
      <w:r>
        <w:t xml:space="preserve">Pass </w:t>
      </w:r>
      <w:r>
        <w:rPr>
          <w:b/>
        </w:rPr>
        <w:t>(P</w:t>
      </w:r>
      <w:r w:rsidRPr="00F9631E">
        <w:rPr>
          <w:b/>
        </w:rPr>
        <w:t>)</w:t>
      </w:r>
      <w:r w:rsidRPr="00F9631E">
        <w:t xml:space="preserve"> result to be recorded. If an assessment result for any task is </w:t>
      </w:r>
      <w:r>
        <w:t>assessed as</w:t>
      </w:r>
      <w:r w:rsidRPr="00F9631E">
        <w:t xml:space="preserve"> not satisfactory </w:t>
      </w:r>
      <w:r w:rsidRPr="00F9631E">
        <w:rPr>
          <w:b/>
        </w:rPr>
        <w:t>(NS)</w:t>
      </w:r>
      <w:r w:rsidRPr="00F9631E">
        <w:t xml:space="preserve"> a resubmission will be required for the outstanding </w:t>
      </w:r>
      <w:r w:rsidRPr="00F9631E">
        <w:rPr>
          <w:b/>
        </w:rPr>
        <w:t>(NS)</w:t>
      </w:r>
      <w:r>
        <w:t xml:space="preserve"> assessment task or the result will be </w:t>
      </w:r>
      <w:r>
        <w:rPr>
          <w:b/>
        </w:rPr>
        <w:t>(F</w:t>
      </w:r>
      <w:r w:rsidRPr="00F9631E">
        <w:rPr>
          <w:b/>
        </w:rPr>
        <w:t>)</w:t>
      </w:r>
      <w:r>
        <w:rPr>
          <w:b/>
        </w:rPr>
        <w:t xml:space="preserve">. </w:t>
      </w:r>
    </w:p>
    <w:p w14:paraId="17ADAF7F" w14:textId="77777777" w:rsidR="00192DBE" w:rsidRDefault="00192DBE" w:rsidP="00192DBE">
      <w:pPr>
        <w:rPr>
          <w:b/>
        </w:rPr>
      </w:pPr>
    </w:p>
    <w:p w14:paraId="42998C71" w14:textId="77777777" w:rsidR="00192DBE" w:rsidRPr="00192DBE" w:rsidRDefault="00192DBE" w:rsidP="00192DBE">
      <w:pPr>
        <w:rPr>
          <w:b/>
        </w:rPr>
      </w:pPr>
      <w:r w:rsidRPr="00192DBE">
        <w:rPr>
          <w:b/>
        </w:rPr>
        <w:t>Marking Criteria</w:t>
      </w:r>
    </w:p>
    <w:p w14:paraId="1A17D7AF" w14:textId="77777777" w:rsidR="00192DBE" w:rsidRDefault="00192DBE" w:rsidP="00192DBE"/>
    <w:tbl>
      <w:tblPr>
        <w:tblW w:w="4956" w:type="pct"/>
        <w:tblBorders>
          <w:top w:val="single" w:sz="4" w:space="0" w:color="auto"/>
          <w:left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510"/>
        <w:gridCol w:w="9231"/>
      </w:tblGrid>
      <w:tr w:rsidR="00192DBE" w14:paraId="1E98715F" w14:textId="77777777" w:rsidTr="00192DBE">
        <w:tc>
          <w:tcPr>
            <w:tcW w:w="703" w:type="pct"/>
            <w:shd w:val="clear" w:color="auto" w:fill="000000"/>
            <w:hideMark/>
          </w:tcPr>
          <w:p w14:paraId="485BD416" w14:textId="77777777" w:rsidR="00192DBE" w:rsidRDefault="00192DBE" w:rsidP="002A0855">
            <w:pPr>
              <w:pStyle w:val="BodyText"/>
              <w:rPr>
                <w:rFonts w:ascii="Calibri" w:hAnsi="Calibri"/>
                <w:b/>
                <w:color w:val="FFFFFF"/>
                <w:sz w:val="20"/>
              </w:rPr>
            </w:pPr>
            <w:r>
              <w:rPr>
                <w:rFonts w:ascii="Calibri" w:hAnsi="Calibri"/>
                <w:b/>
                <w:color w:val="FFFFFF"/>
                <w:sz w:val="20"/>
              </w:rPr>
              <w:t>Grade</w:t>
            </w:r>
          </w:p>
        </w:tc>
        <w:tc>
          <w:tcPr>
            <w:tcW w:w="4297" w:type="pct"/>
            <w:tcBorders>
              <w:bottom w:val="single" w:sz="4" w:space="0" w:color="auto"/>
            </w:tcBorders>
            <w:shd w:val="clear" w:color="auto" w:fill="000000"/>
          </w:tcPr>
          <w:p w14:paraId="05E43380" w14:textId="77777777" w:rsidR="00192DBE" w:rsidRDefault="00192DBE" w:rsidP="002A0855">
            <w:pPr>
              <w:pStyle w:val="BodyText"/>
              <w:jc w:val="center"/>
              <w:rPr>
                <w:rFonts w:ascii="Calibri" w:hAnsi="Calibri"/>
                <w:b/>
                <w:color w:val="FFFFFF"/>
                <w:sz w:val="20"/>
              </w:rPr>
            </w:pPr>
          </w:p>
        </w:tc>
      </w:tr>
      <w:tr w:rsidR="00192DBE" w14:paraId="5F9CD220" w14:textId="77777777" w:rsidTr="00192DBE">
        <w:tc>
          <w:tcPr>
            <w:tcW w:w="703" w:type="pct"/>
            <w:vAlign w:val="center"/>
            <w:hideMark/>
          </w:tcPr>
          <w:p w14:paraId="59420202" w14:textId="77777777" w:rsidR="00192DBE" w:rsidRDefault="00192DBE" w:rsidP="002A0855">
            <w:pPr>
              <w:pStyle w:val="BodyText"/>
              <w:jc w:val="center"/>
              <w:rPr>
                <w:rFonts w:ascii="Calibri" w:hAnsi="Calibri"/>
                <w:sz w:val="18"/>
              </w:rPr>
            </w:pPr>
            <w:r>
              <w:rPr>
                <w:rFonts w:ascii="Calibri" w:hAnsi="Calibri"/>
                <w:sz w:val="18"/>
              </w:rPr>
              <w:t>NP</w:t>
            </w:r>
          </w:p>
          <w:p w14:paraId="5453DEEB" w14:textId="77777777" w:rsidR="00192DBE" w:rsidRDefault="00192DBE" w:rsidP="002A0855">
            <w:pPr>
              <w:pStyle w:val="BodyText"/>
              <w:jc w:val="center"/>
              <w:rPr>
                <w:rFonts w:ascii="Calibri" w:hAnsi="Calibri"/>
                <w:sz w:val="18"/>
              </w:rPr>
            </w:pPr>
            <w:r>
              <w:rPr>
                <w:rFonts w:ascii="Calibri" w:hAnsi="Calibri"/>
                <w:sz w:val="18"/>
              </w:rPr>
              <w:t>0-49%</w:t>
            </w:r>
          </w:p>
        </w:tc>
        <w:tc>
          <w:tcPr>
            <w:tcW w:w="4297" w:type="pct"/>
            <w:tcBorders>
              <w:bottom w:val="single" w:sz="4" w:space="0" w:color="auto"/>
              <w:right w:val="single" w:sz="4" w:space="0" w:color="auto"/>
            </w:tcBorders>
            <w:hideMark/>
          </w:tcPr>
          <w:p w14:paraId="309BAF32" w14:textId="77777777" w:rsidR="00192DBE" w:rsidRDefault="00192DBE" w:rsidP="00192DBE">
            <w:pPr>
              <w:pStyle w:val="BodyText"/>
              <w:keepNext w:val="0"/>
              <w:keepLines w:val="0"/>
              <w:numPr>
                <w:ilvl w:val="0"/>
                <w:numId w:val="43"/>
              </w:numPr>
              <w:tabs>
                <w:tab w:val="clear" w:pos="360"/>
                <w:tab w:val="num" w:pos="552"/>
              </w:tabs>
              <w:spacing w:before="0" w:after="0"/>
              <w:ind w:left="552" w:hanging="552"/>
              <w:contextualSpacing w:val="0"/>
              <w:rPr>
                <w:sz w:val="18"/>
              </w:rPr>
            </w:pPr>
            <w:r>
              <w:rPr>
                <w:sz w:val="18"/>
              </w:rPr>
              <w:t>Assessment aims have not been met</w:t>
            </w:r>
          </w:p>
        </w:tc>
      </w:tr>
      <w:tr w:rsidR="00192DBE" w14:paraId="2FE2632D" w14:textId="77777777" w:rsidTr="00192DBE">
        <w:tc>
          <w:tcPr>
            <w:tcW w:w="703" w:type="pct"/>
            <w:vAlign w:val="center"/>
            <w:hideMark/>
          </w:tcPr>
          <w:p w14:paraId="45B29810" w14:textId="677DBF7E" w:rsidR="00192DBE" w:rsidRDefault="000A6567" w:rsidP="000A6567">
            <w:pPr>
              <w:pStyle w:val="BodyText"/>
              <w:jc w:val="center"/>
              <w:rPr>
                <w:rFonts w:ascii="Calibri" w:hAnsi="Calibri"/>
                <w:sz w:val="18"/>
              </w:rPr>
            </w:pPr>
            <w:r>
              <w:rPr>
                <w:rFonts w:ascii="Calibri" w:hAnsi="Calibri"/>
                <w:sz w:val="18"/>
              </w:rPr>
              <w:t xml:space="preserve">CA </w:t>
            </w:r>
          </w:p>
        </w:tc>
        <w:tc>
          <w:tcPr>
            <w:tcW w:w="4297" w:type="pct"/>
            <w:tcBorders>
              <w:bottom w:val="single" w:sz="4" w:space="0" w:color="auto"/>
              <w:right w:val="single" w:sz="4" w:space="0" w:color="auto"/>
            </w:tcBorders>
            <w:hideMark/>
          </w:tcPr>
          <w:p w14:paraId="6F808104" w14:textId="41CF4DE4" w:rsidR="00192DBE" w:rsidRDefault="00192DBE" w:rsidP="000A6567">
            <w:pPr>
              <w:pStyle w:val="BodyText"/>
              <w:keepNext w:val="0"/>
              <w:keepLines w:val="0"/>
              <w:numPr>
                <w:ilvl w:val="0"/>
                <w:numId w:val="43"/>
              </w:numPr>
              <w:tabs>
                <w:tab w:val="clear" w:pos="360"/>
                <w:tab w:val="num" w:pos="552"/>
              </w:tabs>
              <w:spacing w:before="0" w:after="0"/>
              <w:ind w:left="552" w:hanging="552"/>
              <w:contextualSpacing w:val="0"/>
              <w:rPr>
                <w:sz w:val="18"/>
              </w:rPr>
            </w:pPr>
            <w:r>
              <w:rPr>
                <w:sz w:val="18"/>
              </w:rPr>
              <w:t xml:space="preserve">All </w:t>
            </w:r>
            <w:r w:rsidR="000A6567">
              <w:rPr>
                <w:sz w:val="18"/>
              </w:rPr>
              <w:t xml:space="preserve">questions  answered </w:t>
            </w:r>
            <w:r>
              <w:rPr>
                <w:sz w:val="18"/>
              </w:rPr>
              <w:t xml:space="preserve"> </w:t>
            </w:r>
            <w:r w:rsidR="000A6567">
              <w:rPr>
                <w:sz w:val="18"/>
              </w:rPr>
              <w:t>satisfactorily</w:t>
            </w:r>
          </w:p>
        </w:tc>
      </w:tr>
    </w:tbl>
    <w:p w14:paraId="297759D5" w14:textId="142D3877" w:rsidR="000108FA" w:rsidRDefault="000108FA" w:rsidP="00192DBE">
      <w:pPr>
        <w:ind w:right="697"/>
      </w:pPr>
    </w:p>
    <w:tbl>
      <w:tblPr>
        <w:tblStyle w:val="TableGrid"/>
        <w:tblW w:w="10775" w:type="dxa"/>
        <w:tblInd w:w="-34" w:type="dxa"/>
        <w:tblLayout w:type="fixed"/>
        <w:tblCellMar>
          <w:top w:w="57" w:type="dxa"/>
          <w:bottom w:w="57" w:type="dxa"/>
          <w:right w:w="57" w:type="dxa"/>
        </w:tblCellMar>
        <w:tblLook w:val="04A0" w:firstRow="1" w:lastRow="0" w:firstColumn="1" w:lastColumn="0" w:noHBand="0" w:noVBand="1"/>
      </w:tblPr>
      <w:tblGrid>
        <w:gridCol w:w="2269"/>
        <w:gridCol w:w="850"/>
        <w:gridCol w:w="142"/>
        <w:gridCol w:w="992"/>
        <w:gridCol w:w="1134"/>
        <w:gridCol w:w="1560"/>
        <w:gridCol w:w="566"/>
        <w:gridCol w:w="1134"/>
        <w:gridCol w:w="143"/>
        <w:gridCol w:w="708"/>
        <w:gridCol w:w="709"/>
        <w:gridCol w:w="568"/>
      </w:tblGrid>
      <w:sdt>
        <w:sdtPr>
          <w:id w:val="-1857414614"/>
          <w:lock w:val="contentLocked"/>
          <w:placeholder>
            <w:docPart w:val="DefaultPlaceholder_1082065158"/>
          </w:placeholder>
          <w:group/>
        </w:sdtPr>
        <w:sdtEndPr/>
        <w:sdtContent>
          <w:tr w:rsidR="005748D3" w:rsidRPr="006E513E" w14:paraId="1B9CDD32"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2521C55A" w14:textId="37D02EEF" w:rsidR="005748D3" w:rsidRPr="006E513E" w:rsidRDefault="005748D3" w:rsidP="00BB5490">
                <w:pPr>
                  <w:pStyle w:val="Heading1"/>
                  <w:numPr>
                    <w:ilvl w:val="0"/>
                    <w:numId w:val="0"/>
                  </w:numPr>
                </w:pPr>
                <w:r>
                  <w:t>Student details</w:t>
                </w:r>
              </w:p>
            </w:tc>
          </w:tr>
        </w:sdtContent>
      </w:sdt>
      <w:tr w:rsidR="001E4834" w:rsidRPr="00AD232D" w14:paraId="68D9B388" w14:textId="77777777" w:rsidTr="006001D3">
        <w:tblPrEx>
          <w:tblBorders>
            <w:left w:val="none" w:sz="0" w:space="0" w:color="auto"/>
            <w:right w:val="none" w:sz="0" w:space="0" w:color="auto"/>
            <w:insideV w:val="none" w:sz="0" w:space="0" w:color="auto"/>
          </w:tblBorders>
        </w:tblPrEx>
        <w:trPr>
          <w:cantSplit/>
          <w:trHeight w:val="823"/>
        </w:trPr>
        <w:tc>
          <w:tcPr>
            <w:tcW w:w="2269" w:type="dxa"/>
            <w:tcBorders>
              <w:top w:val="nil"/>
              <w:bottom w:val="nil"/>
              <w:right w:val="nil"/>
            </w:tcBorders>
            <w:shd w:val="clear" w:color="auto" w:fill="FFFFFF" w:themeFill="background1"/>
          </w:tcPr>
          <w:p w14:paraId="4D9DE64D" w14:textId="16893AB7" w:rsidR="001E4834" w:rsidRPr="00D13A3B" w:rsidRDefault="001E4834" w:rsidP="00BB5490">
            <w:pPr>
              <w:pStyle w:val="Heading2"/>
              <w:rPr>
                <w:color w:val="F79646" w:themeColor="accent6"/>
              </w:rPr>
            </w:pPr>
          </w:p>
        </w:tc>
        <w:tc>
          <w:tcPr>
            <w:tcW w:w="1984" w:type="dxa"/>
            <w:gridSpan w:val="3"/>
            <w:tcBorders>
              <w:top w:val="nil"/>
              <w:left w:val="nil"/>
              <w:bottom w:val="nil"/>
              <w:right w:val="nil"/>
            </w:tcBorders>
            <w:shd w:val="clear" w:color="auto" w:fill="F2F2F2" w:themeFill="background1" w:themeFillShade="F2"/>
          </w:tcPr>
          <w:p w14:paraId="3D9902AC" w14:textId="70ABBBEA" w:rsidR="001E4834" w:rsidRDefault="001E4834" w:rsidP="001E4834">
            <w:pPr>
              <w:pStyle w:val="Heading3"/>
            </w:pPr>
            <w:r>
              <w:t xml:space="preserve"> </w:t>
            </w:r>
            <w:sdt>
              <w:sdtPr>
                <w:id w:val="246005820"/>
                <w:lock w:val="contentLocked"/>
                <w:placeholder>
                  <w:docPart w:val="DefaultPlaceholder_1082065158"/>
                </w:placeholder>
                <w:group/>
              </w:sdtPr>
              <w:sdtEndPr/>
              <w:sdtContent>
                <w:r>
                  <w:t>Student’s name</w:t>
                </w:r>
              </w:sdtContent>
            </w:sdt>
          </w:p>
        </w:tc>
        <w:sdt>
          <w:sdtPr>
            <w:tag w:val="ATI16"/>
            <w:id w:val="894859535"/>
          </w:sdtPr>
          <w:sdtEndPr/>
          <w:sdtContent>
            <w:tc>
              <w:tcPr>
                <w:tcW w:w="2694" w:type="dxa"/>
                <w:gridSpan w:val="2"/>
                <w:tcBorders>
                  <w:top w:val="nil"/>
                  <w:left w:val="nil"/>
                  <w:bottom w:val="nil"/>
                  <w:right w:val="nil"/>
                </w:tcBorders>
                <w:shd w:val="clear" w:color="auto" w:fill="FFFFFF" w:themeFill="background1"/>
              </w:tcPr>
              <w:p w14:paraId="32084D23" w14:textId="7564159E" w:rsidR="001E4834" w:rsidRPr="00E137CE" w:rsidRDefault="00C22D65" w:rsidP="00C22D65">
                <w:r>
                  <w:t xml:space="preserve">Benjamen Calleja </w:t>
                </w:r>
              </w:p>
            </w:tc>
          </w:sdtContent>
        </w:sdt>
        <w:tc>
          <w:tcPr>
            <w:tcW w:w="1843" w:type="dxa"/>
            <w:gridSpan w:val="3"/>
            <w:tcBorders>
              <w:top w:val="nil"/>
              <w:left w:val="nil"/>
              <w:bottom w:val="nil"/>
              <w:right w:val="nil"/>
            </w:tcBorders>
            <w:shd w:val="clear" w:color="auto" w:fill="F2F2F2" w:themeFill="background1" w:themeFillShade="F2"/>
          </w:tcPr>
          <w:sdt>
            <w:sdtPr>
              <w:id w:val="-878470605"/>
              <w:lock w:val="contentLocked"/>
              <w:placeholder>
                <w:docPart w:val="DefaultPlaceholder_1082065158"/>
              </w:placeholder>
              <w:group/>
            </w:sdtPr>
            <w:sdtEndPr/>
            <w:sdtContent>
              <w:p w14:paraId="03840A97" w14:textId="2541BBE6" w:rsidR="001E4834" w:rsidRDefault="001E4834" w:rsidP="001E4834">
                <w:pPr>
                  <w:pStyle w:val="Heading3"/>
                </w:pPr>
                <w:r>
                  <w:t>Student’s ID</w:t>
                </w:r>
              </w:p>
            </w:sdtContent>
          </w:sdt>
        </w:tc>
        <w:sdt>
          <w:sdtPr>
            <w:tag w:val="ATI17"/>
            <w:id w:val="-2132384255"/>
          </w:sdtPr>
          <w:sdtEndPr/>
          <w:sdtContent>
            <w:tc>
              <w:tcPr>
                <w:tcW w:w="1985" w:type="dxa"/>
                <w:gridSpan w:val="3"/>
                <w:tcBorders>
                  <w:top w:val="nil"/>
                  <w:left w:val="nil"/>
                  <w:bottom w:val="nil"/>
                  <w:right w:val="nil"/>
                </w:tcBorders>
                <w:shd w:val="clear" w:color="auto" w:fill="FFFFFF" w:themeFill="background1"/>
              </w:tcPr>
              <w:p w14:paraId="7B96F248" w14:textId="134B0ACA" w:rsidR="001E4834" w:rsidRPr="00E137CE" w:rsidRDefault="00C22D65" w:rsidP="00C22D65">
                <w:r>
                  <w:t>Cal14385330</w:t>
                </w:r>
              </w:p>
            </w:tc>
            <w:bookmarkStart w:id="0" w:name="_GoBack" w:displacedByCustomXml="next"/>
            <w:bookmarkEnd w:id="0" w:displacedByCustomXml="next"/>
          </w:sdtContent>
        </w:sdt>
      </w:tr>
      <w:sdt>
        <w:sdtPr>
          <w:id w:val="-876770348"/>
          <w:lock w:val="contentLocked"/>
          <w:placeholder>
            <w:docPart w:val="DefaultPlaceholder_1082065158"/>
          </w:placeholder>
          <w:group/>
        </w:sdtPr>
        <w:sdtEndPr/>
        <w:sdtContent>
          <w:tr w:rsidR="001E4834" w:rsidRPr="006E513E" w14:paraId="1899AA00"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1CEBAEB2" w14:textId="4A6027B0" w:rsidR="001E4834" w:rsidRPr="006E513E" w:rsidRDefault="001E4834" w:rsidP="00BB5490">
                <w:pPr>
                  <w:pStyle w:val="Heading1"/>
                  <w:numPr>
                    <w:ilvl w:val="0"/>
                    <w:numId w:val="0"/>
                  </w:numPr>
                </w:pPr>
                <w:r>
                  <w:t>Unit/Module details</w:t>
                </w:r>
              </w:p>
            </w:tc>
          </w:tr>
        </w:sdtContent>
      </w:sdt>
      <w:sdt>
        <w:sdtPr>
          <w:rPr>
            <w:b w:val="0"/>
            <w:noProof w:val="0"/>
            <w:color w:val="F79646" w:themeColor="accent6"/>
            <w:sz w:val="20"/>
            <w:szCs w:val="20"/>
          </w:rPr>
          <w:id w:val="162368223"/>
          <w:lock w:val="contentLocked"/>
          <w:placeholder>
            <w:docPart w:val="DefaultPlaceholder_1082065158"/>
          </w:placeholder>
          <w:group/>
        </w:sdtPr>
        <w:sdtEndPr>
          <w:rPr>
            <w:color w:val="auto"/>
          </w:rPr>
        </w:sdtEndPr>
        <w:sdtContent>
          <w:tr w:rsidR="004C3805" w:rsidRPr="00AD232D" w14:paraId="46657825" w14:textId="77777777" w:rsidTr="004C3805">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4FB262FE" w14:textId="47E3AFAA" w:rsidR="004C3805" w:rsidRPr="00D13A3B" w:rsidRDefault="004C3805" w:rsidP="00BB5490">
                <w:pPr>
                  <w:pStyle w:val="Heading2"/>
                  <w:rPr>
                    <w:color w:val="F79646" w:themeColor="accent6"/>
                  </w:rPr>
                </w:pPr>
                <w:r w:rsidRPr="00D13A3B">
                  <w:rPr>
                    <w:color w:val="F79646" w:themeColor="accent6"/>
                  </w:rPr>
                  <w:t>Unit/Module</w:t>
                </w:r>
              </w:p>
            </w:tc>
            <w:tc>
              <w:tcPr>
                <w:tcW w:w="992" w:type="dxa"/>
                <w:gridSpan w:val="2"/>
                <w:tcBorders>
                  <w:top w:val="nil"/>
                  <w:left w:val="nil"/>
                  <w:bottom w:val="nil"/>
                  <w:right w:val="nil"/>
                </w:tcBorders>
                <w:shd w:val="clear" w:color="auto" w:fill="F2F2F2" w:themeFill="background1" w:themeFillShade="F2"/>
              </w:tcPr>
              <w:p w14:paraId="098C8889" w14:textId="77777777" w:rsidR="004C3805" w:rsidRPr="00E137CE" w:rsidRDefault="004C3805" w:rsidP="00BB5490">
                <w:pPr>
                  <w:pStyle w:val="Heading3"/>
                </w:pPr>
                <w:r>
                  <w:t xml:space="preserve"> Code</w:t>
                </w:r>
              </w:p>
            </w:tc>
            <w:sdt>
              <w:sdtPr>
                <w:rPr>
                  <w:b/>
                </w:rPr>
                <w:tag w:val="ATI6"/>
                <w:id w:val="13030148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992" w:type="dxa"/>
                    <w:tcBorders>
                      <w:top w:val="nil"/>
                      <w:left w:val="nil"/>
                      <w:bottom w:val="nil"/>
                      <w:right w:val="nil"/>
                    </w:tcBorders>
                    <w:shd w:val="clear" w:color="auto" w:fill="FFFFFF" w:themeFill="background1"/>
                  </w:tcPr>
                  <w:p w14:paraId="6F5EB693" w14:textId="44C8430B" w:rsidR="004C3805" w:rsidRPr="00E137CE" w:rsidRDefault="003E0077" w:rsidP="00BB5490">
                    <w:r>
                      <w:rPr>
                        <w:b/>
                      </w:rPr>
                      <w:t>ICTNWK525</w:t>
                    </w:r>
                  </w:p>
                </w:tc>
              </w:sdtContent>
            </w:sdt>
            <w:tc>
              <w:tcPr>
                <w:tcW w:w="1134" w:type="dxa"/>
                <w:tcBorders>
                  <w:top w:val="nil"/>
                  <w:left w:val="nil"/>
                  <w:bottom w:val="nil"/>
                  <w:right w:val="nil"/>
                </w:tcBorders>
                <w:shd w:val="clear" w:color="auto" w:fill="F2F2F2" w:themeFill="background1" w:themeFillShade="F2"/>
              </w:tcPr>
              <w:p w14:paraId="1F8F1832" w14:textId="77777777" w:rsidR="004C3805" w:rsidRPr="00E137CE" w:rsidRDefault="004C3805" w:rsidP="00BB5490">
                <w:pPr>
                  <w:pStyle w:val="Heading3"/>
                </w:pPr>
                <w:r>
                  <w:t>Title</w:t>
                </w:r>
              </w:p>
            </w:tc>
            <w:sdt>
              <w:sdtPr>
                <w:rPr>
                  <w:b/>
                </w:rPr>
                <w:tag w:val="ATI7"/>
                <w:id w:val="1285151732"/>
                <w:dataBinding w:prefixMappings="xmlns:ns0='http://purl.org/dc/elements/1.1/' xmlns:ns1='http://schemas.openxmlformats.org/package/2006/metadata/core-properties' " w:xpath="/ns1:coreProperties[1]/ns1:keywords[1]" w:storeItemID="{6C3C8BC8-F283-45AE-878A-BAB7291924A1}"/>
                <w:text w:multiLine="1"/>
              </w:sdtPr>
              <w:sdtEndPr/>
              <w:sdtContent>
                <w:tc>
                  <w:tcPr>
                    <w:tcW w:w="5388" w:type="dxa"/>
                    <w:gridSpan w:val="7"/>
                    <w:tcBorders>
                      <w:top w:val="nil"/>
                      <w:left w:val="nil"/>
                      <w:bottom w:val="nil"/>
                      <w:right w:val="nil"/>
                    </w:tcBorders>
                    <w:shd w:val="clear" w:color="auto" w:fill="FFFFFF" w:themeFill="background1"/>
                  </w:tcPr>
                  <w:p w14:paraId="4F9FF421" w14:textId="4DD1D2E1" w:rsidR="004C3805" w:rsidRPr="00E137CE" w:rsidRDefault="00404243" w:rsidP="00BB5490">
                    <w:r>
                      <w:rPr>
                        <w:b/>
                      </w:rPr>
                      <w:t>Configure an Enterprise Virtual Computing Environment</w:t>
                    </w:r>
                  </w:p>
                </w:tc>
              </w:sdtContent>
            </w:sdt>
          </w:tr>
        </w:sdtContent>
      </w:sdt>
      <w:sdt>
        <w:sdtPr>
          <w:rPr>
            <w:b w:val="0"/>
            <w:noProof w:val="0"/>
            <w:color w:val="F79646" w:themeColor="accent6"/>
            <w:sz w:val="20"/>
            <w:szCs w:val="20"/>
          </w:rPr>
          <w:id w:val="-1508593180"/>
          <w:lock w:val="contentLocked"/>
          <w:placeholder>
            <w:docPart w:val="DefaultPlaceholder_1082065158"/>
          </w:placeholder>
          <w:group/>
        </w:sdtPr>
        <w:sdtEndPr>
          <w:rPr>
            <w:color w:val="auto"/>
          </w:rPr>
        </w:sdtEndPr>
        <w:sdtContent>
          <w:tr w:rsidR="004C3805" w:rsidRPr="00AD232D" w14:paraId="484E436A" w14:textId="77777777" w:rsidTr="004C3805">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4BE787B9" w14:textId="74148A4D" w:rsidR="004C3805" w:rsidRPr="00D13A3B" w:rsidRDefault="004C3805" w:rsidP="00BB5490">
                <w:pPr>
                  <w:pStyle w:val="Heading2"/>
                  <w:rPr>
                    <w:color w:val="F79646" w:themeColor="accent6"/>
                  </w:rPr>
                </w:pPr>
              </w:p>
            </w:tc>
            <w:tc>
              <w:tcPr>
                <w:tcW w:w="992" w:type="dxa"/>
                <w:gridSpan w:val="2"/>
                <w:tcBorders>
                  <w:top w:val="nil"/>
                  <w:left w:val="nil"/>
                  <w:bottom w:val="nil"/>
                  <w:right w:val="nil"/>
                </w:tcBorders>
                <w:shd w:val="clear" w:color="auto" w:fill="F2F2F2" w:themeFill="background1" w:themeFillShade="F2"/>
              </w:tcPr>
              <w:p w14:paraId="0C4EA864" w14:textId="0D6048BD" w:rsidR="004C3805" w:rsidRPr="00E137CE" w:rsidRDefault="004C3805" w:rsidP="004C3805">
                <w:pPr>
                  <w:pStyle w:val="Heading3"/>
                </w:pPr>
                <w:r>
                  <w:t xml:space="preserve"> Task title</w:t>
                </w:r>
              </w:p>
            </w:tc>
            <w:sdt>
              <w:sdtPr>
                <w:tag w:val="ATI2"/>
                <w:id w:val="-1966259237"/>
                <w:dataBinding w:prefixMappings="xmlns:ns0='http://purl.org/dc/elements/1.1/' xmlns:ns1='http://schemas.openxmlformats.org/package/2006/metadata/core-properties' " w:xpath="/ns1:coreProperties[1]/ns0:subject[1]" w:storeItemID="{6C3C8BC8-F283-45AE-878A-BAB7291924A1}"/>
                <w:text w:multiLine="1"/>
              </w:sdtPr>
              <w:sdtEndPr/>
              <w:sdtContent>
                <w:tc>
                  <w:tcPr>
                    <w:tcW w:w="7514" w:type="dxa"/>
                    <w:gridSpan w:val="9"/>
                    <w:tcBorders>
                      <w:top w:val="nil"/>
                      <w:left w:val="nil"/>
                      <w:bottom w:val="nil"/>
                      <w:right w:val="nil"/>
                    </w:tcBorders>
                    <w:shd w:val="clear" w:color="auto" w:fill="FFFFFF" w:themeFill="background1"/>
                  </w:tcPr>
                  <w:p w14:paraId="1A36EDD2" w14:textId="14055D8E" w:rsidR="004C3805" w:rsidRPr="00E137CE" w:rsidRDefault="004D21FE" w:rsidP="004D21FE">
                    <w:r>
                      <w:t>First Day Assessment</w:t>
                    </w:r>
                  </w:p>
                </w:tc>
              </w:sdtContent>
            </w:sdt>
          </w:tr>
        </w:sdtContent>
      </w:sdt>
      <w:sdt>
        <w:sdtPr>
          <w:id w:val="1965769390"/>
          <w:lock w:val="contentLocked"/>
          <w:placeholder>
            <w:docPart w:val="DefaultPlaceholder_1082065158"/>
          </w:placeholder>
          <w:group/>
        </w:sdtPr>
        <w:sdtEndPr/>
        <w:sdtContent>
          <w:tr w:rsidR="001E4834" w:rsidRPr="006E513E" w14:paraId="027B14A0"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72AD6EA8" w14:textId="0A109E4E" w:rsidR="001E4834" w:rsidRPr="006E513E" w:rsidRDefault="001E4834" w:rsidP="00BB5490">
                <w:pPr>
                  <w:pStyle w:val="Heading1"/>
                  <w:numPr>
                    <w:ilvl w:val="0"/>
                    <w:numId w:val="0"/>
                  </w:numPr>
                </w:pPr>
                <w:r>
                  <w:t>Assessment feedback / comments</w:t>
                </w:r>
              </w:p>
            </w:tc>
          </w:tr>
        </w:sdtContent>
      </w:sdt>
      <w:tr w:rsidR="00611503" w:rsidRPr="00AD232D" w14:paraId="6FE88D5E" w14:textId="77777777" w:rsidTr="000108FA">
        <w:tblPrEx>
          <w:tblBorders>
            <w:left w:val="none" w:sz="0" w:space="0" w:color="auto"/>
            <w:right w:val="none" w:sz="0" w:space="0" w:color="auto"/>
            <w:insideV w:val="none" w:sz="0" w:space="0" w:color="auto"/>
          </w:tblBorders>
        </w:tblPrEx>
        <w:trPr>
          <w:cantSplit/>
          <w:trHeight w:val="2528"/>
        </w:trPr>
        <w:tc>
          <w:tcPr>
            <w:tcW w:w="10775" w:type="dxa"/>
            <w:gridSpan w:val="12"/>
            <w:tcBorders>
              <w:top w:val="nil"/>
              <w:bottom w:val="nil"/>
              <w:right w:val="nil"/>
            </w:tcBorders>
            <w:shd w:val="clear" w:color="auto" w:fill="FFFFFF" w:themeFill="background1"/>
          </w:tcPr>
          <w:p w14:paraId="55386787" w14:textId="0F67EC2A" w:rsidR="00611503" w:rsidRPr="00E137CE" w:rsidRDefault="00611503" w:rsidP="004E7CEB">
            <w:r>
              <w:t xml:space="preserve"> </w:t>
            </w:r>
          </w:p>
        </w:tc>
      </w:tr>
      <w:sdt>
        <w:sdtPr>
          <w:id w:val="1769818428"/>
          <w:lock w:val="contentLocked"/>
          <w:placeholder>
            <w:docPart w:val="DefaultPlaceholder_1082065158"/>
          </w:placeholder>
          <w:group/>
        </w:sdtPr>
        <w:sdtEndPr/>
        <w:sdtContent>
          <w:tr w:rsidR="00611503" w:rsidRPr="006E513E" w14:paraId="55E87985" w14:textId="77777777" w:rsidTr="00F450AF">
            <w:trPr>
              <w:trHeight w:val="298"/>
            </w:trPr>
            <w:tc>
              <w:tcPr>
                <w:tcW w:w="10775" w:type="dxa"/>
                <w:gridSpan w:val="12"/>
                <w:tcBorders>
                  <w:top w:val="nil"/>
                  <w:left w:val="nil"/>
                  <w:bottom w:val="nil"/>
                  <w:right w:val="nil"/>
                </w:tcBorders>
                <w:shd w:val="clear" w:color="auto" w:fill="F79646" w:themeFill="accent6"/>
                <w:vAlign w:val="center"/>
              </w:tcPr>
              <w:p w14:paraId="3E3D6F6D" w14:textId="55E45C8B" w:rsidR="00611503" w:rsidRPr="006E513E" w:rsidRDefault="00611503" w:rsidP="00BB5490">
                <w:pPr>
                  <w:pStyle w:val="Heading1"/>
                  <w:numPr>
                    <w:ilvl w:val="0"/>
                    <w:numId w:val="0"/>
                  </w:numPr>
                </w:pPr>
                <w:r>
                  <w:t>Re-submission (where applicable)</w:t>
                </w:r>
              </w:p>
            </w:tc>
          </w:tr>
        </w:sdtContent>
      </w:sdt>
      <w:sdt>
        <w:sdtPr>
          <w:id w:val="-1296677336"/>
          <w:lock w:val="contentLocked"/>
          <w:placeholder>
            <w:docPart w:val="DefaultPlaceholder_1082065158"/>
          </w:placeholder>
          <w:group/>
        </w:sdtPr>
        <w:sdtEndPr>
          <w:rPr>
            <w:rFonts w:cs="Open Sans"/>
          </w:rPr>
        </w:sdtEndPr>
        <w:sdtContent>
          <w:tr w:rsidR="00611503" w:rsidRPr="00AD232D" w14:paraId="6375FFA8" w14:textId="77777777" w:rsidTr="00F450AF">
            <w:tblPrEx>
              <w:tblBorders>
                <w:left w:val="none" w:sz="0" w:space="0" w:color="auto"/>
                <w:right w:val="none" w:sz="0" w:space="0" w:color="auto"/>
                <w:insideV w:val="none" w:sz="0" w:space="0" w:color="auto"/>
              </w:tblBorders>
            </w:tblPrEx>
            <w:trPr>
              <w:cantSplit/>
            </w:trPr>
            <w:tc>
              <w:tcPr>
                <w:tcW w:w="10775" w:type="dxa"/>
                <w:gridSpan w:val="12"/>
                <w:tcBorders>
                  <w:top w:val="nil"/>
                  <w:bottom w:val="single" w:sz="12" w:space="0" w:color="FBD4B4" w:themeColor="accent6" w:themeTint="66"/>
                  <w:right w:val="nil"/>
                </w:tcBorders>
                <w:shd w:val="clear" w:color="auto" w:fill="F2F2F2" w:themeFill="background1" w:themeFillShade="F2"/>
              </w:tcPr>
              <w:p w14:paraId="30846DD3" w14:textId="7E8BEEF7" w:rsidR="00611503" w:rsidRPr="00E45B21" w:rsidRDefault="00611503" w:rsidP="00BB5490">
                <w:pPr>
                  <w:rPr>
                    <w:rFonts w:cs="Open Sans"/>
                  </w:rPr>
                </w:pPr>
                <w:r>
                  <w:t xml:space="preserve"> </w:t>
                </w:r>
                <w:r w:rsidRPr="006323A0">
                  <w:rPr>
                    <w:rFonts w:cs="Open Sans"/>
                  </w:rPr>
                  <w:t xml:space="preserve">Unsatisfactory tasks are to be re-submitted according to </w:t>
                </w:r>
                <w:r>
                  <w:rPr>
                    <w:rFonts w:cs="Open Sans"/>
                  </w:rPr>
                  <w:t xml:space="preserve">the </w:t>
                </w:r>
                <w:r w:rsidRPr="006323A0">
                  <w:rPr>
                    <w:rFonts w:cs="Open Sans"/>
                  </w:rPr>
                  <w:t>details below.</w:t>
                </w:r>
                <w:r>
                  <w:rPr>
                    <w:rFonts w:cs="Open Sans"/>
                  </w:rPr>
                  <w:t xml:space="preserve"> Type NA if not applicable.</w:t>
                </w:r>
              </w:p>
            </w:tc>
          </w:tr>
        </w:sdtContent>
      </w:sdt>
      <w:sdt>
        <w:sdtPr>
          <w:rPr>
            <w:b/>
          </w:rPr>
          <w:id w:val="1136299213"/>
          <w:lock w:val="contentLocked"/>
          <w:placeholder>
            <w:docPart w:val="DefaultPlaceholder_1082065158"/>
          </w:placeholder>
          <w:group/>
        </w:sdtPr>
        <w:sdtEndPr/>
        <w:sdtContent>
          <w:tr w:rsidR="00F450AF" w:rsidRPr="00AD232D" w14:paraId="61BC78CA" w14:textId="01673CC5"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15FDDCD4" w14:textId="6C44AE3E" w:rsidR="00F450AF" w:rsidRPr="001E78E1" w:rsidRDefault="00F450AF" w:rsidP="00BB5490">
                <w:pPr>
                  <w:rPr>
                    <w:b/>
                  </w:rPr>
                </w:pPr>
                <w:r>
                  <w:rPr>
                    <w:b/>
                  </w:rPr>
                  <w:t>Task (or component of task) to be re-submitted</w:t>
                </w:r>
              </w:p>
            </w:tc>
            <w:tc>
              <w:tcPr>
                <w:tcW w:w="4394" w:type="dxa"/>
                <w:gridSpan w:val="5"/>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C3C6EED" w14:textId="4B5EC8A5" w:rsidR="00F450AF" w:rsidRPr="001E78E1" w:rsidRDefault="00F450AF" w:rsidP="00611503">
                <w:pPr>
                  <w:rPr>
                    <w:b/>
                  </w:rPr>
                </w:pPr>
                <w:r>
                  <w:rPr>
                    <w:b/>
                  </w:rPr>
                  <w:t>Additional evidence required</w:t>
                </w:r>
              </w:p>
            </w:tc>
            <w:tc>
              <w:tcPr>
                <w:tcW w:w="1985"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470D72CD" w14:textId="4B8303FA" w:rsidR="00F450AF" w:rsidRPr="001E78E1" w:rsidRDefault="00F450AF" w:rsidP="00BB5490">
                <w:pPr>
                  <w:rPr>
                    <w:b/>
                  </w:rPr>
                </w:pPr>
                <w:r>
                  <w:rPr>
                    <w:b/>
                  </w:rPr>
                  <w:t>Re-Submission date</w:t>
                </w:r>
              </w:p>
            </w:tc>
            <w:tc>
              <w:tcPr>
                <w:tcW w:w="709"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69FA0EBE" w14:textId="77777777" w:rsidR="00F450AF" w:rsidRPr="001E78E1" w:rsidRDefault="00F450AF" w:rsidP="00BB5490">
                <w:pPr>
                  <w:jc w:val="center"/>
                  <w:rPr>
                    <w:b/>
                  </w:rPr>
                </w:pPr>
                <w:r>
                  <w:rPr>
                    <w:b/>
                  </w:rPr>
                  <w:t>S</w:t>
                </w:r>
              </w:p>
            </w:tc>
            <w:tc>
              <w:tcPr>
                <w:tcW w:w="568"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7092FE5F" w14:textId="610A895D" w:rsidR="00F450AF" w:rsidRPr="001E78E1" w:rsidRDefault="00F450AF" w:rsidP="00611503">
                <w:pPr>
                  <w:rPr>
                    <w:b/>
                  </w:rPr>
                </w:pPr>
                <w:r>
                  <w:rPr>
                    <w:b/>
                  </w:rPr>
                  <w:t>NS</w:t>
                </w:r>
              </w:p>
            </w:tc>
          </w:tr>
        </w:sdtContent>
      </w:sdt>
      <w:tr w:rsidR="00F450AF" w:rsidRPr="00AD232D" w14:paraId="29887680"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3A06BDBB" w14:textId="77777777" w:rsidR="00F450AF" w:rsidRPr="00E45B21" w:rsidRDefault="003E7EDC" w:rsidP="00BB5490">
            <w:pPr>
              <w:rPr>
                <w:shd w:val="clear" w:color="auto" w:fill="FFFFFF"/>
              </w:rPr>
            </w:pPr>
            <w:sdt>
              <w:sdtPr>
                <w:tag w:val="ATI21"/>
                <w:id w:val="-535971867"/>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2FA988A0" w14:textId="77777777" w:rsidR="00F450AF" w:rsidRPr="00E45B21" w:rsidRDefault="003E7EDC" w:rsidP="00BB5490">
            <w:pPr>
              <w:rPr>
                <w:shd w:val="clear" w:color="auto" w:fill="FFFFFF"/>
              </w:rPr>
            </w:pPr>
            <w:sdt>
              <w:sdtPr>
                <w:tag w:val="ATI22"/>
                <w:id w:val="1115481478"/>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15EB25DD" w14:textId="77777777" w:rsidR="00F450AF" w:rsidRPr="001E78E1" w:rsidRDefault="003E7EDC" w:rsidP="00BB5490">
            <w:pPr>
              <w:rPr>
                <w:shd w:val="clear" w:color="auto" w:fill="FFFFFF"/>
              </w:rPr>
            </w:pPr>
            <w:sdt>
              <w:sdtPr>
                <w:tag w:val="ATI23"/>
                <w:id w:val="-1260604684"/>
                <w:showingPlcHdr/>
              </w:sdtPr>
              <w:sdtEndPr/>
              <w:sdtContent>
                <w:r w:rsidR="00F450AF">
                  <w:rPr>
                    <w:rStyle w:val="PlaceholderText"/>
                  </w:rPr>
                  <w:t>Date</w:t>
                </w:r>
              </w:sdtContent>
            </w:sdt>
          </w:p>
        </w:tc>
        <w:sdt>
          <w:sdtPr>
            <w:rPr>
              <w:shd w:val="clear" w:color="auto" w:fill="FFFFFF"/>
            </w:rPr>
            <w:tag w:val="ATI24"/>
            <w:id w:val="-1759134354"/>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79184A8D" w14:textId="77777777" w:rsidR="00F450AF" w:rsidRPr="001E78E1" w:rsidRDefault="00F450AF"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1971665819"/>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3E42F39C" w14:textId="72824D07" w:rsidR="00F450AF" w:rsidRPr="001E78E1" w:rsidRDefault="00F450AF" w:rsidP="00BB5490">
                <w:pPr>
                  <w:rPr>
                    <w:shd w:val="clear" w:color="auto" w:fill="FFFFFF"/>
                  </w:rPr>
                </w:pPr>
                <w:r>
                  <w:rPr>
                    <w:rFonts w:ascii="MS Gothic" w:eastAsia="MS Gothic" w:hAnsi="MS Gothic" w:hint="eastAsia"/>
                    <w:shd w:val="clear" w:color="auto" w:fill="FFFFFF"/>
                  </w:rPr>
                  <w:t>☐</w:t>
                </w:r>
              </w:p>
            </w:tc>
          </w:sdtContent>
        </w:sdt>
      </w:tr>
      <w:tr w:rsidR="00F450AF" w:rsidRPr="00AD232D" w14:paraId="0C34F588"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37FC8401" w14:textId="77777777" w:rsidR="00F450AF" w:rsidRPr="00E45B21" w:rsidRDefault="003E7EDC" w:rsidP="00BB5490">
            <w:pPr>
              <w:rPr>
                <w:shd w:val="clear" w:color="auto" w:fill="FFFFFF"/>
              </w:rPr>
            </w:pPr>
            <w:sdt>
              <w:sdtPr>
                <w:tag w:val="ATI21"/>
                <w:id w:val="2082562907"/>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6D60E4D7" w14:textId="77777777" w:rsidR="00F450AF" w:rsidRPr="00E45B21" w:rsidRDefault="003E7EDC" w:rsidP="00BB5490">
            <w:pPr>
              <w:rPr>
                <w:shd w:val="clear" w:color="auto" w:fill="FFFFFF"/>
              </w:rPr>
            </w:pPr>
            <w:sdt>
              <w:sdtPr>
                <w:tag w:val="ATI22"/>
                <w:id w:val="-366212586"/>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3937FB13" w14:textId="77777777" w:rsidR="00F450AF" w:rsidRPr="001E78E1" w:rsidRDefault="003E7EDC" w:rsidP="00BB5490">
            <w:pPr>
              <w:rPr>
                <w:shd w:val="clear" w:color="auto" w:fill="FFFFFF"/>
              </w:rPr>
            </w:pPr>
            <w:sdt>
              <w:sdtPr>
                <w:tag w:val="ATI23"/>
                <w:id w:val="903868278"/>
                <w:showingPlcHdr/>
              </w:sdtPr>
              <w:sdtEndPr/>
              <w:sdtContent>
                <w:r w:rsidR="00F450AF">
                  <w:rPr>
                    <w:rStyle w:val="PlaceholderText"/>
                  </w:rPr>
                  <w:t>Date</w:t>
                </w:r>
              </w:sdtContent>
            </w:sdt>
          </w:p>
        </w:tc>
        <w:sdt>
          <w:sdtPr>
            <w:rPr>
              <w:shd w:val="clear" w:color="auto" w:fill="FFFFFF"/>
            </w:rPr>
            <w:tag w:val="ATI24"/>
            <w:id w:val="-48740595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33A7E231" w14:textId="77777777" w:rsidR="00F450AF" w:rsidRPr="001E78E1" w:rsidRDefault="00F450AF"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1742675845"/>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0EB68C67" w14:textId="53A9F30C" w:rsidR="00F450AF" w:rsidRPr="001E78E1" w:rsidRDefault="00F450AF" w:rsidP="00BB5490">
                <w:pPr>
                  <w:rPr>
                    <w:shd w:val="clear" w:color="auto" w:fill="FFFFFF"/>
                  </w:rPr>
                </w:pPr>
                <w:r>
                  <w:rPr>
                    <w:rFonts w:ascii="MS Gothic" w:eastAsia="MS Gothic" w:hAnsi="MS Gothic" w:hint="eastAsia"/>
                    <w:shd w:val="clear" w:color="auto" w:fill="FFFFFF"/>
                  </w:rPr>
                  <w:t>☐</w:t>
                </w:r>
              </w:p>
            </w:tc>
          </w:sdtContent>
        </w:sdt>
      </w:tr>
      <w:tr w:rsidR="00F450AF" w:rsidRPr="00AD232D" w14:paraId="111F86ED" w14:textId="77777777" w:rsidTr="00F450AF">
        <w:tblPrEx>
          <w:tblBorders>
            <w:left w:val="none" w:sz="0" w:space="0" w:color="auto"/>
            <w:right w:val="none" w:sz="0" w:space="0" w:color="auto"/>
            <w:insideV w:val="none" w:sz="0" w:space="0" w:color="auto"/>
          </w:tblBorders>
        </w:tblPrEx>
        <w:trPr>
          <w:cantSplit/>
          <w:trHeight w:val="45"/>
        </w:trPr>
        <w:tc>
          <w:tcPr>
            <w:tcW w:w="3119" w:type="dxa"/>
            <w:gridSpan w:val="2"/>
            <w:tcBorders>
              <w:top w:val="single" w:sz="12" w:space="0" w:color="FBD4B4" w:themeColor="accent6" w:themeTint="66"/>
              <w:left w:val="nil"/>
              <w:bottom w:val="nil"/>
              <w:right w:val="nil"/>
            </w:tcBorders>
            <w:shd w:val="clear" w:color="auto" w:fill="FFFFFF" w:themeFill="background1"/>
          </w:tcPr>
          <w:p w14:paraId="2717C4F4" w14:textId="5C87BC89" w:rsidR="00F450AF" w:rsidRPr="00E45B21" w:rsidRDefault="003E7EDC" w:rsidP="00C45CB0">
            <w:pPr>
              <w:rPr>
                <w:shd w:val="clear" w:color="auto" w:fill="FFFFFF"/>
              </w:rPr>
            </w:pPr>
            <w:sdt>
              <w:sdtPr>
                <w:tag w:val="ATI21"/>
                <w:id w:val="1239292282"/>
                <w:showingPlcHdr/>
              </w:sdtPr>
              <w:sdtEndPr/>
              <w:sdtContent>
                <w:r w:rsidR="00F450AF">
                  <w:rPr>
                    <w:rStyle w:val="PlaceholderText"/>
                  </w:rPr>
                  <w:t>Task for re-submission</w:t>
                </w:r>
              </w:sdtContent>
            </w:sdt>
          </w:p>
        </w:tc>
        <w:tc>
          <w:tcPr>
            <w:tcW w:w="4394" w:type="dxa"/>
            <w:gridSpan w:val="5"/>
            <w:tcBorders>
              <w:top w:val="single" w:sz="12" w:space="0" w:color="FBD4B4" w:themeColor="accent6" w:themeTint="66"/>
              <w:left w:val="nil"/>
              <w:bottom w:val="nil"/>
              <w:right w:val="nil"/>
            </w:tcBorders>
            <w:shd w:val="clear" w:color="auto" w:fill="FFFFFF" w:themeFill="background1"/>
          </w:tcPr>
          <w:p w14:paraId="55EB9809" w14:textId="7ECA2035" w:rsidR="00F450AF" w:rsidRPr="00E45B21" w:rsidRDefault="003E7EDC" w:rsidP="00C45CB0">
            <w:pPr>
              <w:rPr>
                <w:shd w:val="clear" w:color="auto" w:fill="FFFFFF"/>
              </w:rPr>
            </w:pPr>
            <w:sdt>
              <w:sdtPr>
                <w:tag w:val="ATI22"/>
                <w:id w:val="-1520703629"/>
                <w:showingPlcHdr/>
              </w:sdtPr>
              <w:sdtEndPr/>
              <w:sdtContent>
                <w:r w:rsidR="00F450AF">
                  <w:rPr>
                    <w:rStyle w:val="PlaceholderText"/>
                  </w:rPr>
                  <w:t>Evidence</w:t>
                </w:r>
              </w:sdtContent>
            </w:sdt>
          </w:p>
        </w:tc>
        <w:tc>
          <w:tcPr>
            <w:tcW w:w="1985" w:type="dxa"/>
            <w:gridSpan w:val="3"/>
            <w:tcBorders>
              <w:top w:val="single" w:sz="12" w:space="0" w:color="FBD4B4" w:themeColor="accent6" w:themeTint="66"/>
              <w:left w:val="nil"/>
              <w:bottom w:val="nil"/>
              <w:right w:val="nil"/>
            </w:tcBorders>
            <w:shd w:val="clear" w:color="auto" w:fill="auto"/>
          </w:tcPr>
          <w:p w14:paraId="4A34717A" w14:textId="650D212A" w:rsidR="00F450AF" w:rsidRPr="001E78E1" w:rsidRDefault="003E7EDC" w:rsidP="00C45CB0">
            <w:pPr>
              <w:rPr>
                <w:shd w:val="clear" w:color="auto" w:fill="FFFFFF"/>
              </w:rPr>
            </w:pPr>
            <w:sdt>
              <w:sdtPr>
                <w:tag w:val="ATI23"/>
                <w:id w:val="-1537504816"/>
                <w:showingPlcHdr/>
              </w:sdtPr>
              <w:sdtEndPr/>
              <w:sdtContent>
                <w:r w:rsidR="00F450AF">
                  <w:rPr>
                    <w:rStyle w:val="PlaceholderText"/>
                  </w:rPr>
                  <w:t>Date</w:t>
                </w:r>
              </w:sdtContent>
            </w:sdt>
          </w:p>
        </w:tc>
        <w:sdt>
          <w:sdtPr>
            <w:rPr>
              <w:shd w:val="clear" w:color="auto" w:fill="FFFFFF"/>
            </w:rPr>
            <w:tag w:val="ATI24"/>
            <w:id w:val="1404794643"/>
            <w14:checkbox>
              <w14:checked w14:val="0"/>
              <w14:checkedState w14:val="2612" w14:font="MS Gothic"/>
              <w14:uncheckedState w14:val="2610" w14:font="MS Gothic"/>
            </w14:checkbox>
          </w:sdtPr>
          <w:sdtEndPr/>
          <w:sdtContent>
            <w:tc>
              <w:tcPr>
                <w:tcW w:w="709" w:type="dxa"/>
                <w:tcBorders>
                  <w:top w:val="single" w:sz="12" w:space="0" w:color="FBD4B4" w:themeColor="accent6" w:themeTint="66"/>
                  <w:left w:val="nil"/>
                  <w:bottom w:val="nil"/>
                  <w:right w:val="nil"/>
                </w:tcBorders>
                <w:shd w:val="clear" w:color="auto" w:fill="auto"/>
              </w:tcPr>
              <w:p w14:paraId="58F237DA" w14:textId="77777777" w:rsidR="00F450AF" w:rsidRPr="001E78E1" w:rsidRDefault="00F450AF" w:rsidP="00BB5490">
                <w:pPr>
                  <w:jc w:val="center"/>
                  <w:rPr>
                    <w:shd w:val="clear" w:color="auto" w:fill="FFFFFF"/>
                  </w:rPr>
                </w:pPr>
                <w:r>
                  <w:rPr>
                    <w:rFonts w:ascii="MS Gothic" w:eastAsia="MS Gothic" w:hAnsi="MS Gothic" w:hint="eastAsia"/>
                    <w:shd w:val="clear" w:color="auto" w:fill="FFFFFF"/>
                  </w:rPr>
                  <w:t>☐</w:t>
                </w:r>
              </w:p>
            </w:tc>
          </w:sdtContent>
        </w:sdt>
        <w:sdt>
          <w:sdtPr>
            <w:rPr>
              <w:shd w:val="clear" w:color="auto" w:fill="FFFFFF"/>
            </w:rPr>
            <w:tag w:val="ATI25"/>
            <w:id w:val="2056422247"/>
            <w14:checkbox>
              <w14:checked w14:val="0"/>
              <w14:checkedState w14:val="2612" w14:font="MS Gothic"/>
              <w14:uncheckedState w14:val="2610" w14:font="MS Gothic"/>
            </w14:checkbox>
          </w:sdtPr>
          <w:sdtEndPr/>
          <w:sdtContent>
            <w:tc>
              <w:tcPr>
                <w:tcW w:w="568" w:type="dxa"/>
                <w:tcBorders>
                  <w:top w:val="single" w:sz="12" w:space="0" w:color="FBD4B4" w:themeColor="accent6" w:themeTint="66"/>
                  <w:left w:val="nil"/>
                  <w:bottom w:val="nil"/>
                  <w:right w:val="nil"/>
                </w:tcBorders>
                <w:shd w:val="clear" w:color="auto" w:fill="auto"/>
              </w:tcPr>
              <w:p w14:paraId="6D4BD461" w14:textId="49B78761" w:rsidR="00F450AF" w:rsidRPr="001E78E1" w:rsidRDefault="00F450AF" w:rsidP="00C45CB0">
                <w:pPr>
                  <w:rPr>
                    <w:shd w:val="clear" w:color="auto" w:fill="FFFFFF"/>
                  </w:rPr>
                </w:pPr>
                <w:r>
                  <w:rPr>
                    <w:rFonts w:ascii="MS Gothic" w:eastAsia="MS Gothic" w:hAnsi="MS Gothic" w:hint="eastAsia"/>
                    <w:shd w:val="clear" w:color="auto" w:fill="FFFFFF"/>
                  </w:rPr>
                  <w:t>☐</w:t>
                </w:r>
              </w:p>
            </w:tc>
          </w:sdtContent>
        </w:sdt>
      </w:tr>
      <w:sdt>
        <w:sdtPr>
          <w:id w:val="1879516334"/>
          <w:lock w:val="contentLocked"/>
          <w:placeholder>
            <w:docPart w:val="DefaultPlaceholder_1082065158"/>
          </w:placeholder>
          <w:group/>
        </w:sdtPr>
        <w:sdtEndPr/>
        <w:sdtContent>
          <w:tr w:rsidR="00611503" w:rsidRPr="006E513E" w14:paraId="657F7983" w14:textId="77777777" w:rsidTr="00C45CB0">
            <w:trPr>
              <w:trHeight w:val="298"/>
            </w:trPr>
            <w:tc>
              <w:tcPr>
                <w:tcW w:w="10775" w:type="dxa"/>
                <w:gridSpan w:val="12"/>
                <w:tcBorders>
                  <w:top w:val="nil"/>
                  <w:left w:val="nil"/>
                  <w:bottom w:val="nil"/>
                  <w:right w:val="nil"/>
                </w:tcBorders>
                <w:shd w:val="clear" w:color="auto" w:fill="F79646" w:themeFill="accent6"/>
                <w:vAlign w:val="center"/>
              </w:tcPr>
              <w:p w14:paraId="36A7FC1B" w14:textId="04A13894" w:rsidR="00611503" w:rsidRPr="006E513E" w:rsidRDefault="00611503" w:rsidP="00BB5490">
                <w:pPr>
                  <w:pStyle w:val="Heading1"/>
                  <w:numPr>
                    <w:ilvl w:val="0"/>
                    <w:numId w:val="0"/>
                  </w:numPr>
                </w:pPr>
                <w:r>
                  <w:t>Result for this assessment task</w:t>
                </w:r>
              </w:p>
            </w:tc>
          </w:tr>
        </w:sdtContent>
      </w:sdt>
      <w:sdt>
        <w:sdtPr>
          <w:rPr>
            <w:b w:val="0"/>
            <w:noProof w:val="0"/>
            <w:color w:val="auto"/>
            <w:sz w:val="20"/>
            <w:szCs w:val="20"/>
          </w:rPr>
          <w:id w:val="-1467813900"/>
          <w:lock w:val="contentLocked"/>
          <w:placeholder>
            <w:docPart w:val="DefaultPlaceholder_1082065158"/>
          </w:placeholder>
          <w:group/>
        </w:sdtPr>
        <w:sdtEndPr/>
        <w:sdtContent>
          <w:tr w:rsidR="00611503" w:rsidRPr="00AD232D" w14:paraId="30930922" w14:textId="77777777" w:rsidTr="00C45CB0">
            <w:tblPrEx>
              <w:tblBorders>
                <w:left w:val="none" w:sz="0" w:space="0" w:color="auto"/>
                <w:right w:val="none" w:sz="0" w:space="0" w:color="auto"/>
                <w:insideV w:val="none" w:sz="0" w:space="0" w:color="auto"/>
              </w:tblBorders>
            </w:tblPrEx>
            <w:trPr>
              <w:cantSplit/>
            </w:trPr>
            <w:tc>
              <w:tcPr>
                <w:tcW w:w="2269" w:type="dxa"/>
                <w:tcBorders>
                  <w:top w:val="nil"/>
                  <w:bottom w:val="nil"/>
                  <w:right w:val="nil"/>
                </w:tcBorders>
                <w:shd w:val="clear" w:color="auto" w:fill="FFFFFF" w:themeFill="background1"/>
              </w:tcPr>
              <w:p w14:paraId="66659165" w14:textId="2C585856" w:rsidR="00611503" w:rsidRDefault="00611503" w:rsidP="00BB5490">
                <w:pPr>
                  <w:pStyle w:val="Heading2"/>
                </w:pPr>
              </w:p>
            </w:tc>
            <w:tc>
              <w:tcPr>
                <w:tcW w:w="8506" w:type="dxa"/>
                <w:gridSpan w:val="11"/>
                <w:tcBorders>
                  <w:top w:val="nil"/>
                  <w:left w:val="nil"/>
                  <w:bottom w:val="single" w:sz="12" w:space="0" w:color="FBD4B4" w:themeColor="accent6" w:themeTint="66"/>
                  <w:right w:val="nil"/>
                </w:tcBorders>
                <w:shd w:val="clear" w:color="auto" w:fill="F2F2F2" w:themeFill="background1" w:themeFillShade="F2"/>
              </w:tcPr>
              <w:p w14:paraId="6187C4BA" w14:textId="3F8D573B" w:rsidR="00611503" w:rsidRPr="00E45B21" w:rsidRDefault="00C45CB0" w:rsidP="00BB5490">
                <w:r w:rsidRPr="00C62643">
                  <w:t xml:space="preserve">Your final result for this </w:t>
                </w:r>
                <w:r>
                  <w:t>u</w:t>
                </w:r>
                <w:r w:rsidRPr="00C62643">
                  <w:t xml:space="preserve">nit will be provided on the </w:t>
                </w:r>
                <w:r>
                  <w:rPr>
                    <w:b/>
                    <w:i/>
                  </w:rPr>
                  <w:t>Unit Result Record</w:t>
                </w:r>
                <w:r w:rsidRPr="00C62643">
                  <w:t xml:space="preserve"> at completion of all assessment tasks</w:t>
                </w:r>
              </w:p>
            </w:tc>
          </w:tr>
        </w:sdtContent>
      </w:sdt>
      <w:sdt>
        <w:sdtPr>
          <w:rPr>
            <w:b w:val="0"/>
            <w:noProof w:val="0"/>
            <w:color w:val="auto"/>
            <w:sz w:val="20"/>
            <w:szCs w:val="20"/>
          </w:rPr>
          <w:id w:val="841977124"/>
          <w:lock w:val="contentLocked"/>
          <w:placeholder>
            <w:docPart w:val="DefaultPlaceholder_1082065158"/>
          </w:placeholder>
          <w:group/>
        </w:sdtPr>
        <w:sdtEndPr/>
        <w:sdtContent>
          <w:tr w:rsidR="00F450AF" w:rsidRPr="00AD232D" w14:paraId="55623D19" w14:textId="77777777" w:rsidTr="008F5208">
            <w:tblPrEx>
              <w:tblBorders>
                <w:left w:val="none" w:sz="0" w:space="0" w:color="auto"/>
                <w:right w:val="none" w:sz="0" w:space="0" w:color="auto"/>
                <w:insideV w:val="none" w:sz="0" w:space="0" w:color="auto"/>
              </w:tblBorders>
            </w:tblPrEx>
            <w:trPr>
              <w:cantSplit/>
              <w:trHeight w:val="362"/>
            </w:trPr>
            <w:tc>
              <w:tcPr>
                <w:tcW w:w="2269" w:type="dxa"/>
                <w:tcBorders>
                  <w:top w:val="nil"/>
                  <w:left w:val="nil"/>
                  <w:bottom w:val="nil"/>
                  <w:right w:val="nil"/>
                </w:tcBorders>
                <w:shd w:val="clear" w:color="auto" w:fill="FFFFFF" w:themeFill="background1"/>
              </w:tcPr>
              <w:p w14:paraId="1A83894C" w14:textId="59F4A2D7" w:rsidR="00F450AF" w:rsidRPr="00B0767B" w:rsidRDefault="00F450AF" w:rsidP="00BB5490">
                <w:pPr>
                  <w:pStyle w:val="Heading2"/>
                </w:pPr>
              </w:p>
            </w:tc>
            <w:tc>
              <w:tcPr>
                <w:tcW w:w="1984"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4336EC6B" w14:textId="5DB8E32D" w:rsidR="00F450AF" w:rsidRDefault="00F450AF" w:rsidP="00BB5490">
                <w:pPr>
                  <w:pStyle w:val="Heading3"/>
                </w:pPr>
                <w:r>
                  <w:t>Result</w:t>
                </w:r>
              </w:p>
            </w:tc>
            <w:tc>
              <w:tcPr>
                <w:tcW w:w="6522" w:type="dxa"/>
                <w:gridSpan w:val="8"/>
                <w:tcBorders>
                  <w:top w:val="single" w:sz="12" w:space="0" w:color="FBD4B4" w:themeColor="accent6" w:themeTint="66"/>
                  <w:left w:val="nil"/>
                  <w:bottom w:val="single" w:sz="12" w:space="0" w:color="FBD4B4" w:themeColor="accent6" w:themeTint="66"/>
                  <w:right w:val="nil"/>
                </w:tcBorders>
                <w:shd w:val="clear" w:color="auto" w:fill="auto"/>
              </w:tcPr>
              <w:p w14:paraId="3F4F043C" w14:textId="51FFB5F7" w:rsidR="00F450AF" w:rsidRPr="001E78E1" w:rsidRDefault="003E7EDC" w:rsidP="00BB5490">
                <w:pPr>
                  <w:rPr>
                    <w:b/>
                  </w:rPr>
                </w:pPr>
                <w:sdt>
                  <w:sdtPr>
                    <w:rPr>
                      <w:b/>
                    </w:rPr>
                    <w:tag w:val="ATI27"/>
                    <w:id w:val="-376470520"/>
                    <w:showingPlcHdr/>
                    <w:dropDownList>
                      <w:listItem w:value="Choose an item."/>
                      <w:listItem w:displayText="Satisfactory" w:value="Satisfactory"/>
                      <w:listItem w:displayText="Not Satisfactory" w:value="Not Satisfactory"/>
                    </w:dropDownList>
                  </w:sdtPr>
                  <w:sdtEndPr/>
                  <w:sdtContent>
                    <w:r w:rsidR="00F450AF" w:rsidRPr="00CC6B71">
                      <w:rPr>
                        <w:rStyle w:val="PlaceholderText"/>
                      </w:rPr>
                      <w:t>Choose an item.</w:t>
                    </w:r>
                  </w:sdtContent>
                </w:sdt>
              </w:p>
            </w:tc>
          </w:tr>
        </w:sdtContent>
      </w:sdt>
      <w:sdt>
        <w:sdtPr>
          <w:rPr>
            <w:b w:val="0"/>
            <w:noProof w:val="0"/>
            <w:color w:val="auto"/>
            <w:sz w:val="20"/>
            <w:szCs w:val="20"/>
          </w:rPr>
          <w:id w:val="1397859936"/>
          <w:lock w:val="contentLocked"/>
          <w:placeholder>
            <w:docPart w:val="DefaultPlaceholder_1082065158"/>
          </w:placeholder>
          <w:group/>
        </w:sdtPr>
        <w:sdtEndPr/>
        <w:sdtContent>
          <w:tr w:rsidR="00611503" w:rsidRPr="00AD232D" w14:paraId="40723674" w14:textId="77777777" w:rsidTr="00C45CB0">
            <w:tblPrEx>
              <w:tblBorders>
                <w:left w:val="none" w:sz="0" w:space="0" w:color="auto"/>
                <w:right w:val="none" w:sz="0" w:space="0" w:color="auto"/>
                <w:insideV w:val="none" w:sz="0" w:space="0" w:color="auto"/>
              </w:tblBorders>
            </w:tblPrEx>
            <w:trPr>
              <w:cantSplit/>
              <w:trHeight w:val="681"/>
            </w:trPr>
            <w:tc>
              <w:tcPr>
                <w:tcW w:w="2269" w:type="dxa"/>
                <w:tcBorders>
                  <w:top w:val="nil"/>
                  <w:left w:val="nil"/>
                  <w:bottom w:val="nil"/>
                  <w:right w:val="nil"/>
                </w:tcBorders>
                <w:shd w:val="clear" w:color="auto" w:fill="FFFFFF" w:themeFill="background1"/>
              </w:tcPr>
              <w:p w14:paraId="65E5A599" w14:textId="29512945" w:rsidR="00611503" w:rsidRPr="00B0767B" w:rsidRDefault="00611503" w:rsidP="00BB5490">
                <w:pPr>
                  <w:pStyle w:val="Heading2"/>
                </w:pPr>
              </w:p>
            </w:tc>
            <w:tc>
              <w:tcPr>
                <w:tcW w:w="1984" w:type="dxa"/>
                <w:gridSpan w:val="3"/>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360EB8F2" w14:textId="77777777" w:rsidR="00611503" w:rsidRPr="001E78E1" w:rsidRDefault="00611503" w:rsidP="00BB5490">
                <w:pPr>
                  <w:pStyle w:val="Heading3"/>
                </w:pPr>
                <w:r>
                  <w:t>Assessor’s signature</w:t>
                </w:r>
              </w:p>
            </w:tc>
            <w:tc>
              <w:tcPr>
                <w:tcW w:w="3260" w:type="dxa"/>
                <w:gridSpan w:val="3"/>
                <w:tcBorders>
                  <w:top w:val="single" w:sz="12" w:space="0" w:color="FBD4B4" w:themeColor="accent6" w:themeTint="66"/>
                  <w:left w:val="nil"/>
                  <w:bottom w:val="single" w:sz="12" w:space="0" w:color="FBD4B4" w:themeColor="accent6" w:themeTint="66"/>
                  <w:right w:val="nil"/>
                </w:tcBorders>
                <w:shd w:val="clear" w:color="auto" w:fill="auto"/>
              </w:tcPr>
              <w:p w14:paraId="6DD9F800" w14:textId="77777777" w:rsidR="00611503" w:rsidRPr="001E78E1" w:rsidRDefault="00611503" w:rsidP="00BB5490">
                <w:pPr>
                  <w:rPr>
                    <w:b/>
                  </w:rPr>
                </w:pPr>
              </w:p>
            </w:tc>
            <w:tc>
              <w:tcPr>
                <w:tcW w:w="1134" w:type="dxa"/>
                <w:tcBorders>
                  <w:top w:val="single" w:sz="12" w:space="0" w:color="FBD4B4" w:themeColor="accent6" w:themeTint="66"/>
                  <w:left w:val="nil"/>
                  <w:bottom w:val="single" w:sz="12" w:space="0" w:color="FBD4B4" w:themeColor="accent6" w:themeTint="66"/>
                  <w:right w:val="nil"/>
                </w:tcBorders>
                <w:shd w:val="clear" w:color="auto" w:fill="F2F2F2" w:themeFill="background1" w:themeFillShade="F2"/>
              </w:tcPr>
              <w:p w14:paraId="5E0BFAE7" w14:textId="77777777" w:rsidR="00611503" w:rsidRPr="001E78E1" w:rsidRDefault="00611503" w:rsidP="00BB5490">
                <w:pPr>
                  <w:rPr>
                    <w:b/>
                  </w:rPr>
                </w:pPr>
                <w:r>
                  <w:rPr>
                    <w:b/>
                  </w:rPr>
                  <w:t>Date</w:t>
                </w:r>
              </w:p>
            </w:tc>
            <w:tc>
              <w:tcPr>
                <w:tcW w:w="2128" w:type="dxa"/>
                <w:gridSpan w:val="4"/>
                <w:tcBorders>
                  <w:top w:val="single" w:sz="12" w:space="0" w:color="FBD4B4" w:themeColor="accent6" w:themeTint="66"/>
                  <w:left w:val="nil"/>
                  <w:bottom w:val="single" w:sz="12" w:space="0" w:color="FBD4B4" w:themeColor="accent6" w:themeTint="66"/>
                  <w:right w:val="nil"/>
                </w:tcBorders>
                <w:shd w:val="clear" w:color="auto" w:fill="auto"/>
              </w:tcPr>
              <w:p w14:paraId="0CA56722" w14:textId="4DE019F8" w:rsidR="00611503" w:rsidRPr="001E78E1" w:rsidRDefault="00611503" w:rsidP="00BB5490">
                <w:pPr>
                  <w:rPr>
                    <w:b/>
                  </w:rPr>
                </w:pPr>
              </w:p>
            </w:tc>
          </w:tr>
        </w:sdtContent>
      </w:sdt>
    </w:tbl>
    <w:p w14:paraId="09600981" w14:textId="77777777" w:rsidR="00FC0931" w:rsidRDefault="00FC0931" w:rsidP="006001D3"/>
    <w:sectPr w:rsidR="00FC0931" w:rsidSect="009E31F5">
      <w:headerReference w:type="default" r:id="rId14"/>
      <w:footerReference w:type="default" r:id="rId15"/>
      <w:endnotePr>
        <w:numFmt w:val="decimal"/>
      </w:endnotePr>
      <w:type w:val="continuous"/>
      <w:pgSz w:w="11907" w:h="16839" w:code="9"/>
      <w:pgMar w:top="232" w:right="567" w:bottom="720" w:left="720" w:header="170" w:footer="28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ED573" w14:textId="77777777" w:rsidR="003E7EDC" w:rsidRDefault="003E7EDC" w:rsidP="00AE1D47">
      <w:r>
        <w:separator/>
      </w:r>
    </w:p>
  </w:endnote>
  <w:endnote w:type="continuationSeparator" w:id="0">
    <w:p w14:paraId="01CF6A69" w14:textId="77777777" w:rsidR="003E7EDC" w:rsidRDefault="003E7EDC" w:rsidP="00AE1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 w:name="Palatino">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Corbel"/>
    <w:charset w:val="00"/>
    <w:family w:val="swiss"/>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8E4F8" w14:textId="77777777" w:rsidR="00067658" w:rsidRPr="00551859" w:rsidRDefault="00067658" w:rsidP="00067658">
    <w:pPr>
      <w:pStyle w:val="Header"/>
      <w:tabs>
        <w:tab w:val="clear" w:pos="4513"/>
        <w:tab w:val="clear" w:pos="9026"/>
        <w:tab w:val="center" w:pos="5245"/>
        <w:tab w:val="right" w:pos="10490"/>
      </w:tabs>
      <w:ind w:right="-170"/>
      <w:rPr>
        <w:rFonts w:ascii="Calibri" w:hAnsi="Calibri" w:cs="Open Sans"/>
        <w:color w:val="7F7F7F" w:themeColor="text1" w:themeTint="80"/>
        <w:sz w:val="16"/>
        <w:szCs w:val="16"/>
      </w:rPr>
    </w:pPr>
    <w:r w:rsidRPr="00C679A9">
      <w:tab/>
    </w:r>
    <w:r>
      <w:t>RTO Identifier 3077 | CRICOS provider number 01218G</w:t>
    </w:r>
  </w:p>
  <w:p w14:paraId="6CF4FFC4" w14:textId="10E1D008" w:rsidR="00213304" w:rsidRPr="00067658" w:rsidRDefault="00067658" w:rsidP="00067658">
    <w:pPr>
      <w:pStyle w:val="Footer"/>
      <w:tabs>
        <w:tab w:val="clear" w:pos="4513"/>
        <w:tab w:val="clear" w:pos="9026"/>
        <w:tab w:val="center" w:pos="5245"/>
        <w:tab w:val="right" w:pos="10632"/>
      </w:tabs>
      <w:ind w:right="-23"/>
    </w:pPr>
    <w:r w:rsidRPr="00C679A9">
      <w:t xml:space="preserve">Version </w:t>
    </w:r>
    <w:r>
      <w:t>1</w:t>
    </w:r>
    <w:r w:rsidRPr="00C679A9">
      <w:t>.0</w:t>
    </w:r>
    <w:r w:rsidRPr="00C679A9">
      <w:tab/>
    </w:r>
    <w:r>
      <w:t xml:space="preserve">Last saved </w:t>
    </w:r>
    <w:r>
      <w:fldChar w:fldCharType="begin"/>
    </w:r>
    <w:r>
      <w:instrText xml:space="preserve"> SAVEDATE  \@ "d/MM/yyyy"  \* MERGEFORMAT </w:instrText>
    </w:r>
    <w:r>
      <w:fldChar w:fldCharType="separate"/>
    </w:r>
    <w:r w:rsidR="00864E91">
      <w:rPr>
        <w:noProof/>
      </w:rPr>
      <w:t>15/02/2018</w:t>
    </w:r>
    <w:r>
      <w:fldChar w:fldCharType="end"/>
    </w:r>
    <w:r>
      <w:tab/>
    </w:r>
    <w:r w:rsidRPr="00C679A9">
      <w:t xml:space="preserve">Page </w:t>
    </w:r>
    <w:r w:rsidRPr="00C679A9">
      <w:fldChar w:fldCharType="begin"/>
    </w:r>
    <w:r w:rsidRPr="00C679A9">
      <w:instrText xml:space="preserve"> PAGE </w:instrText>
    </w:r>
    <w:r w:rsidRPr="00C679A9">
      <w:fldChar w:fldCharType="separate"/>
    </w:r>
    <w:r w:rsidR="00C22D65">
      <w:rPr>
        <w:noProof/>
      </w:rPr>
      <w:t>1</w:t>
    </w:r>
    <w:r w:rsidRPr="00C679A9">
      <w:fldChar w:fldCharType="end"/>
    </w:r>
    <w:r>
      <w:t xml:space="preserve"> of </w:t>
    </w:r>
    <w:r w:rsidR="003E7EDC">
      <w:fldChar w:fldCharType="begin"/>
    </w:r>
    <w:r w:rsidR="003E7EDC">
      <w:instrText xml:space="preserve"> NUMPAGES  </w:instrText>
    </w:r>
    <w:r w:rsidR="003E7EDC">
      <w:fldChar w:fldCharType="separate"/>
    </w:r>
    <w:r w:rsidR="00C22D65">
      <w:rPr>
        <w:noProof/>
      </w:rPr>
      <w:t>4</w:t>
    </w:r>
    <w:r w:rsidR="003E7EDC">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6BB38" w14:textId="77777777" w:rsidR="003E7EDC" w:rsidRDefault="003E7EDC" w:rsidP="00AE1D47">
      <w:r>
        <w:separator/>
      </w:r>
    </w:p>
  </w:footnote>
  <w:footnote w:type="continuationSeparator" w:id="0">
    <w:p w14:paraId="7BFE877A" w14:textId="77777777" w:rsidR="003E7EDC" w:rsidRDefault="003E7EDC" w:rsidP="00AE1D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3"/>
      <w:gridCol w:w="3197"/>
    </w:tblGrid>
    <w:tr w:rsidR="003026CA" w14:paraId="174E15AD" w14:textId="77777777" w:rsidTr="00BB5490">
      <w:tc>
        <w:tcPr>
          <w:tcW w:w="7479" w:type="dxa"/>
        </w:tcPr>
        <w:p w14:paraId="1D43D5EF" w14:textId="77777777" w:rsidR="003026CA" w:rsidRPr="0039113D" w:rsidRDefault="003026CA" w:rsidP="00BB5490">
          <w:pPr>
            <w:pStyle w:val="Header"/>
            <w:tabs>
              <w:tab w:val="clear" w:pos="9026"/>
              <w:tab w:val="right" w:pos="4513"/>
              <w:tab w:val="right" w:pos="10490"/>
            </w:tabs>
            <w:ind w:right="-170"/>
            <w:rPr>
              <w:rFonts w:ascii="Calibri" w:hAnsi="Calibri" w:cs="Open Sans"/>
              <w:b/>
            </w:rPr>
          </w:pPr>
        </w:p>
        <w:p w14:paraId="4E730598" w14:textId="45118409" w:rsidR="003026CA" w:rsidRPr="003026CA" w:rsidRDefault="003026CA" w:rsidP="00192DBE">
          <w:pPr>
            <w:rPr>
              <w:b/>
              <w:color w:val="B55607"/>
              <w:sz w:val="36"/>
              <w:szCs w:val="36"/>
            </w:rPr>
          </w:pPr>
          <w:r w:rsidRPr="003026CA">
            <w:rPr>
              <w:b/>
              <w:sz w:val="36"/>
              <w:szCs w:val="36"/>
            </w:rPr>
            <w:t xml:space="preserve">Assessment Task Instructions </w:t>
          </w:r>
          <w:r w:rsidRPr="003026CA">
            <w:rPr>
              <w:b/>
              <w:sz w:val="36"/>
              <w:szCs w:val="36"/>
            </w:rPr>
            <w:br/>
            <w:t xml:space="preserve">and Feedback Form </w:t>
          </w:r>
          <w:r w:rsidRPr="003026CA">
            <w:rPr>
              <w:i/>
              <w:sz w:val="32"/>
              <w:szCs w:val="32"/>
            </w:rPr>
            <w:t>(</w:t>
          </w:r>
          <w:r w:rsidR="00192DBE">
            <w:rPr>
              <w:i/>
              <w:sz w:val="32"/>
              <w:szCs w:val="32"/>
            </w:rPr>
            <w:t>Graded</w:t>
          </w:r>
          <w:r w:rsidRPr="003026CA">
            <w:rPr>
              <w:i/>
              <w:sz w:val="32"/>
              <w:szCs w:val="32"/>
            </w:rPr>
            <w:t>)</w:t>
          </w:r>
        </w:p>
      </w:tc>
      <w:tc>
        <w:tcPr>
          <w:tcW w:w="3204" w:type="dxa"/>
        </w:tcPr>
        <w:p w14:paraId="2DAA74E8" w14:textId="43950AF6" w:rsidR="003026CA" w:rsidRDefault="003026CA" w:rsidP="00BB5490">
          <w:pPr>
            <w:pStyle w:val="Header"/>
            <w:tabs>
              <w:tab w:val="clear" w:pos="9026"/>
              <w:tab w:val="right" w:pos="4513"/>
              <w:tab w:val="right" w:pos="10490"/>
            </w:tabs>
            <w:ind w:right="-170"/>
            <w:rPr>
              <w:rFonts w:ascii="Calibri" w:hAnsi="Calibri" w:cs="Open Sans"/>
              <w:b/>
              <w:color w:val="A6A6A6" w:themeColor="background1" w:themeShade="A6"/>
              <w:sz w:val="16"/>
              <w:szCs w:val="16"/>
            </w:rPr>
          </w:pPr>
        </w:p>
        <w:p w14:paraId="7F53B634" w14:textId="5062CE39" w:rsidR="003026CA" w:rsidRDefault="003026CA" w:rsidP="00BB5490">
          <w:pPr>
            <w:pStyle w:val="Header"/>
            <w:tabs>
              <w:tab w:val="clear" w:pos="9026"/>
              <w:tab w:val="right" w:pos="4513"/>
              <w:tab w:val="right" w:pos="10490"/>
            </w:tabs>
            <w:ind w:right="-170"/>
            <w:rPr>
              <w:rFonts w:ascii="Calibri" w:hAnsi="Calibri" w:cs="Open Sans"/>
              <w:b/>
              <w:color w:val="A6A6A6" w:themeColor="background1" w:themeShade="A6"/>
              <w:sz w:val="16"/>
              <w:szCs w:val="16"/>
            </w:rPr>
          </w:pPr>
        </w:p>
        <w:p w14:paraId="4981E57F" w14:textId="47D24A85" w:rsidR="003026CA" w:rsidRDefault="00DC27E1" w:rsidP="00BB5490">
          <w:pPr>
            <w:pStyle w:val="Header"/>
            <w:tabs>
              <w:tab w:val="clear" w:pos="9026"/>
              <w:tab w:val="right" w:pos="4513"/>
              <w:tab w:val="right" w:pos="10490"/>
            </w:tabs>
            <w:ind w:right="-170"/>
            <w:rPr>
              <w:rFonts w:ascii="Calibri" w:hAnsi="Calibri" w:cs="Open Sans"/>
              <w:b/>
              <w:color w:val="A6A6A6" w:themeColor="background1" w:themeShade="A6"/>
              <w:sz w:val="16"/>
              <w:szCs w:val="16"/>
            </w:rPr>
          </w:pPr>
          <w:r w:rsidRPr="00413140">
            <w:rPr>
              <w:noProof/>
              <w:lang w:eastAsia="en-AU"/>
            </w:rPr>
            <w:drawing>
              <wp:anchor distT="0" distB="0" distL="114300" distR="114300" simplePos="0" relativeHeight="251668480" behindDoc="1" locked="0" layoutInCell="1" allowOverlap="1" wp14:anchorId="0DFBCC3B" wp14:editId="6981B145">
                <wp:simplePos x="0" y="0"/>
                <wp:positionH relativeFrom="column">
                  <wp:posOffset>498475</wp:posOffset>
                </wp:positionH>
                <wp:positionV relativeFrom="paragraph">
                  <wp:posOffset>-36830</wp:posOffset>
                </wp:positionV>
                <wp:extent cx="1467485" cy="431800"/>
                <wp:effectExtent l="0" t="0" r="0" b="6350"/>
                <wp:wrapThrough wrapText="bothSides">
                  <wp:wrapPolygon edited="0">
                    <wp:start x="0" y="0"/>
                    <wp:lineTo x="0" y="20965"/>
                    <wp:lineTo x="21310" y="20965"/>
                    <wp:lineTo x="2131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_wide_colour.jpg"/>
                        <pic:cNvPicPr/>
                      </pic:nvPicPr>
                      <pic:blipFill>
                        <a:blip r:embed="rId1">
                          <a:extLst>
                            <a:ext uri="{28A0092B-C50C-407E-A947-70E740481C1C}">
                              <a14:useLocalDpi xmlns:a14="http://schemas.microsoft.com/office/drawing/2010/main" val="0"/>
                            </a:ext>
                          </a:extLst>
                        </a:blip>
                        <a:stretch>
                          <a:fillRect/>
                        </a:stretch>
                      </pic:blipFill>
                      <pic:spPr>
                        <a:xfrm>
                          <a:off x="0" y="0"/>
                          <a:ext cx="1467485" cy="431800"/>
                        </a:xfrm>
                        <a:prstGeom prst="rect">
                          <a:avLst/>
                        </a:prstGeom>
                      </pic:spPr>
                    </pic:pic>
                  </a:graphicData>
                </a:graphic>
                <wp14:sizeRelH relativeFrom="page">
                  <wp14:pctWidth>0</wp14:pctWidth>
                </wp14:sizeRelH>
                <wp14:sizeRelV relativeFrom="page">
                  <wp14:pctHeight>0</wp14:pctHeight>
                </wp14:sizeRelV>
              </wp:anchor>
            </w:drawing>
          </w:r>
        </w:p>
      </w:tc>
    </w:tr>
  </w:tbl>
  <w:p w14:paraId="0583CA0C" w14:textId="561FBE84" w:rsidR="00213304" w:rsidRPr="00B47EF6" w:rsidRDefault="00213304" w:rsidP="00BF3CC5">
    <w:pPr>
      <w:pStyle w:val="Header"/>
      <w:tabs>
        <w:tab w:val="clear" w:pos="9026"/>
        <w:tab w:val="right" w:pos="4513"/>
        <w:tab w:val="right" w:pos="10490"/>
      </w:tabs>
      <w:ind w:right="-170"/>
      <w:rPr>
        <w:rFonts w:ascii="Calibri" w:hAnsi="Calibri"/>
        <w:b/>
        <w:color w:val="A6A6A6" w:themeColor="background1" w:themeShade="A6"/>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27E03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ACC99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B9A164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B28158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FC2829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C7C4A8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D1E52F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848667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BADF4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DDEB87A"/>
    <w:lvl w:ilvl="0">
      <w:start w:val="1"/>
      <w:numFmt w:val="decimal"/>
      <w:lvlText w:val="%1."/>
      <w:lvlJc w:val="left"/>
      <w:pPr>
        <w:tabs>
          <w:tab w:val="num" w:pos="360"/>
        </w:tabs>
        <w:ind w:left="360" w:hanging="360"/>
      </w:pPr>
    </w:lvl>
  </w:abstractNum>
  <w:abstractNum w:abstractNumId="10" w15:restartNumberingAfterBreak="0">
    <w:nsid w:val="04D34064"/>
    <w:multiLevelType w:val="hybridMultilevel"/>
    <w:tmpl w:val="593A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D049B"/>
    <w:multiLevelType w:val="hybridMultilevel"/>
    <w:tmpl w:val="D444E5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6384A00"/>
    <w:multiLevelType w:val="hybridMultilevel"/>
    <w:tmpl w:val="073CDF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F776894"/>
    <w:multiLevelType w:val="hybridMultilevel"/>
    <w:tmpl w:val="2FEA7DD8"/>
    <w:lvl w:ilvl="0" w:tplc="D982C8E2">
      <w:start w:val="1"/>
      <w:numFmt w:val="bullet"/>
      <w:lvlText w:val=""/>
      <w:lvlJc w:val="left"/>
      <w:pPr>
        <w:tabs>
          <w:tab w:val="num" w:pos="360"/>
        </w:tabs>
        <w:ind w:left="360" w:hanging="360"/>
      </w:pPr>
      <w:rPr>
        <w:rFonts w:ascii="Wingdings" w:hAnsi="Wingdings" w:hint="default"/>
        <w:sz w:val="36"/>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4647AFF"/>
    <w:multiLevelType w:val="hybridMultilevel"/>
    <w:tmpl w:val="D5802482"/>
    <w:lvl w:ilvl="0" w:tplc="7140443A">
      <w:start w:val="1"/>
      <w:numFmt w:val="decimal"/>
      <w:pStyle w:val="Section2heading2"/>
      <w:lvlText w:val="2.%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AEF7FE6"/>
    <w:multiLevelType w:val="hybridMultilevel"/>
    <w:tmpl w:val="D952C566"/>
    <w:lvl w:ilvl="0" w:tplc="42FE586A">
      <w:start w:val="1"/>
      <w:numFmt w:val="decimal"/>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BD63FB"/>
    <w:multiLevelType w:val="hybridMultilevel"/>
    <w:tmpl w:val="AC3AC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3342CEA"/>
    <w:multiLevelType w:val="hybridMultilevel"/>
    <w:tmpl w:val="5DD2A1B8"/>
    <w:lvl w:ilvl="0" w:tplc="0C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13302B"/>
    <w:multiLevelType w:val="hybridMultilevel"/>
    <w:tmpl w:val="613A5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4213FE6"/>
    <w:multiLevelType w:val="hybridMultilevel"/>
    <w:tmpl w:val="49605A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6117A"/>
    <w:multiLevelType w:val="hybridMultilevel"/>
    <w:tmpl w:val="26062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C02C0"/>
    <w:multiLevelType w:val="hybridMultilevel"/>
    <w:tmpl w:val="0BE8070E"/>
    <w:lvl w:ilvl="0" w:tplc="F2AE8EFC">
      <w:start w:val="1"/>
      <w:numFmt w:val="decimal"/>
      <w:pStyle w:val="basictext"/>
      <w:lvlText w:val="%1."/>
      <w:lvlJc w:val="left"/>
      <w:pPr>
        <w:ind w:left="2486"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2DAF4CA2"/>
    <w:multiLevelType w:val="hybridMultilevel"/>
    <w:tmpl w:val="DDD2571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374768A6"/>
    <w:multiLevelType w:val="hybridMultilevel"/>
    <w:tmpl w:val="09F42B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79352ED"/>
    <w:multiLevelType w:val="hybridMultilevel"/>
    <w:tmpl w:val="42BEFA5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38F42CAD"/>
    <w:multiLevelType w:val="hybridMultilevel"/>
    <w:tmpl w:val="576068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E5922DD"/>
    <w:multiLevelType w:val="hybridMultilevel"/>
    <w:tmpl w:val="54CC8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F630A80"/>
    <w:multiLevelType w:val="hybridMultilevel"/>
    <w:tmpl w:val="0F382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0106558"/>
    <w:multiLevelType w:val="hybridMultilevel"/>
    <w:tmpl w:val="7EC0191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4114C6"/>
    <w:multiLevelType w:val="hybridMultilevel"/>
    <w:tmpl w:val="3488A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607313A"/>
    <w:multiLevelType w:val="hybridMultilevel"/>
    <w:tmpl w:val="D9647F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B6D4795"/>
    <w:multiLevelType w:val="hybridMultilevel"/>
    <w:tmpl w:val="79F4002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5A7759B1"/>
    <w:multiLevelType w:val="hybridMultilevel"/>
    <w:tmpl w:val="69F446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D6F2A91"/>
    <w:multiLevelType w:val="hybridMultilevel"/>
    <w:tmpl w:val="6C9CFFDA"/>
    <w:lvl w:ilvl="0" w:tplc="DA5C792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F96B15"/>
    <w:multiLevelType w:val="multilevel"/>
    <w:tmpl w:val="503A4728"/>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2A52A28"/>
    <w:multiLevelType w:val="hybridMultilevel"/>
    <w:tmpl w:val="B4CA1C8E"/>
    <w:lvl w:ilvl="0" w:tplc="1E4A66D6">
      <w:numFmt w:val="bullet"/>
      <w:lvlText w:val="-"/>
      <w:lvlJc w:val="left"/>
      <w:pPr>
        <w:ind w:left="720" w:hanging="36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36900FC"/>
    <w:multiLevelType w:val="hybridMultilevel"/>
    <w:tmpl w:val="FAA64F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6BE5D97"/>
    <w:multiLevelType w:val="hybridMultilevel"/>
    <w:tmpl w:val="7AC0AC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7A16432"/>
    <w:multiLevelType w:val="hybridMultilevel"/>
    <w:tmpl w:val="3440C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CCD0CE4"/>
    <w:multiLevelType w:val="multilevel"/>
    <w:tmpl w:val="EBACE656"/>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FE65E0F"/>
    <w:multiLevelType w:val="hybridMultilevel"/>
    <w:tmpl w:val="8604C77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2"/>
  </w:num>
  <w:num w:numId="2">
    <w:abstractNumId w:val="40"/>
  </w:num>
  <w:num w:numId="3">
    <w:abstractNumId w:val="21"/>
  </w:num>
  <w:num w:numId="4">
    <w:abstractNumId w:val="15"/>
  </w:num>
  <w:num w:numId="5">
    <w:abstractNumId w:val="21"/>
  </w:num>
  <w:num w:numId="6">
    <w:abstractNumId w:val="23"/>
  </w:num>
  <w:num w:numId="7">
    <w:abstractNumId w:val="19"/>
  </w:num>
  <w:num w:numId="8">
    <w:abstractNumId w:val="19"/>
  </w:num>
  <w:num w:numId="9">
    <w:abstractNumId w:val="31"/>
  </w:num>
  <w:num w:numId="10">
    <w:abstractNumId w:val="26"/>
  </w:num>
  <w:num w:numId="11">
    <w:abstractNumId w:val="20"/>
  </w:num>
  <w:num w:numId="12">
    <w:abstractNumId w:val="18"/>
  </w:num>
  <w:num w:numId="13">
    <w:abstractNumId w:val="14"/>
  </w:num>
  <w:num w:numId="14">
    <w:abstractNumId w:val="0"/>
  </w:num>
  <w:num w:numId="15">
    <w:abstractNumId w:val="1"/>
  </w:num>
  <w:num w:numId="16">
    <w:abstractNumId w:val="2"/>
  </w:num>
  <w:num w:numId="17">
    <w:abstractNumId w:val="3"/>
  </w:num>
  <w:num w:numId="18">
    <w:abstractNumId w:val="4"/>
  </w:num>
  <w:num w:numId="19">
    <w:abstractNumId w:val="9"/>
  </w:num>
  <w:num w:numId="20">
    <w:abstractNumId w:val="5"/>
  </w:num>
  <w:num w:numId="21">
    <w:abstractNumId w:val="6"/>
  </w:num>
  <w:num w:numId="22">
    <w:abstractNumId w:val="7"/>
  </w:num>
  <w:num w:numId="23">
    <w:abstractNumId w:val="8"/>
  </w:num>
  <w:num w:numId="24">
    <w:abstractNumId w:val="33"/>
  </w:num>
  <w:num w:numId="25">
    <w:abstractNumId w:val="39"/>
  </w:num>
  <w:num w:numId="26">
    <w:abstractNumId w:val="10"/>
  </w:num>
  <w:num w:numId="27">
    <w:abstractNumId w:val="16"/>
  </w:num>
  <w:num w:numId="28">
    <w:abstractNumId w:val="32"/>
  </w:num>
  <w:num w:numId="29">
    <w:abstractNumId w:val="38"/>
  </w:num>
  <w:num w:numId="30">
    <w:abstractNumId w:val="35"/>
  </w:num>
  <w:num w:numId="31">
    <w:abstractNumId w:val="28"/>
  </w:num>
  <w:num w:numId="32">
    <w:abstractNumId w:val="27"/>
  </w:num>
  <w:num w:numId="33">
    <w:abstractNumId w:val="17"/>
  </w:num>
  <w:num w:numId="34">
    <w:abstractNumId w:val="34"/>
  </w:num>
  <w:num w:numId="35">
    <w:abstractNumId w:val="36"/>
  </w:num>
  <w:num w:numId="36">
    <w:abstractNumId w:val="25"/>
  </w:num>
  <w:num w:numId="37">
    <w:abstractNumId w:val="22"/>
  </w:num>
  <w:num w:numId="38">
    <w:abstractNumId w:val="24"/>
  </w:num>
  <w:num w:numId="39">
    <w:abstractNumId w:val="37"/>
  </w:num>
  <w:num w:numId="40">
    <w:abstractNumId w:val="30"/>
  </w:num>
  <w:num w:numId="41">
    <w:abstractNumId w:val="11"/>
  </w:num>
  <w:num w:numId="42">
    <w:abstractNumId w:val="29"/>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838"/>
    <w:rsid w:val="00005DF3"/>
    <w:rsid w:val="000061CD"/>
    <w:rsid w:val="00007E4A"/>
    <w:rsid w:val="000108FA"/>
    <w:rsid w:val="00014741"/>
    <w:rsid w:val="00015078"/>
    <w:rsid w:val="00016E8F"/>
    <w:rsid w:val="00022660"/>
    <w:rsid w:val="0002698F"/>
    <w:rsid w:val="0002746E"/>
    <w:rsid w:val="00033ED0"/>
    <w:rsid w:val="000404FF"/>
    <w:rsid w:val="000423D1"/>
    <w:rsid w:val="00043B5B"/>
    <w:rsid w:val="00047F27"/>
    <w:rsid w:val="00051275"/>
    <w:rsid w:val="0005134A"/>
    <w:rsid w:val="000543AA"/>
    <w:rsid w:val="00054720"/>
    <w:rsid w:val="000571CC"/>
    <w:rsid w:val="00060875"/>
    <w:rsid w:val="00063AF9"/>
    <w:rsid w:val="00065FB1"/>
    <w:rsid w:val="00067658"/>
    <w:rsid w:val="00072837"/>
    <w:rsid w:val="000733C5"/>
    <w:rsid w:val="00073C8E"/>
    <w:rsid w:val="00080C24"/>
    <w:rsid w:val="000832AA"/>
    <w:rsid w:val="00086B44"/>
    <w:rsid w:val="00090692"/>
    <w:rsid w:val="00091B41"/>
    <w:rsid w:val="0009221C"/>
    <w:rsid w:val="000925D4"/>
    <w:rsid w:val="0009373B"/>
    <w:rsid w:val="0009397F"/>
    <w:rsid w:val="00096CCF"/>
    <w:rsid w:val="000A2345"/>
    <w:rsid w:val="000A4417"/>
    <w:rsid w:val="000A6567"/>
    <w:rsid w:val="000A6853"/>
    <w:rsid w:val="000A75C9"/>
    <w:rsid w:val="000B1593"/>
    <w:rsid w:val="000B33ED"/>
    <w:rsid w:val="000B35E5"/>
    <w:rsid w:val="000B6E2C"/>
    <w:rsid w:val="000B714C"/>
    <w:rsid w:val="000C010F"/>
    <w:rsid w:val="000C0313"/>
    <w:rsid w:val="000C51C3"/>
    <w:rsid w:val="000C6457"/>
    <w:rsid w:val="000D17EE"/>
    <w:rsid w:val="000D5B1B"/>
    <w:rsid w:val="000D7030"/>
    <w:rsid w:val="000D7C6A"/>
    <w:rsid w:val="000E0819"/>
    <w:rsid w:val="000E258E"/>
    <w:rsid w:val="000F11C0"/>
    <w:rsid w:val="000F1A04"/>
    <w:rsid w:val="000F1A5B"/>
    <w:rsid w:val="000F34A6"/>
    <w:rsid w:val="000F4168"/>
    <w:rsid w:val="000F559C"/>
    <w:rsid w:val="000F5651"/>
    <w:rsid w:val="000F77B1"/>
    <w:rsid w:val="00101682"/>
    <w:rsid w:val="00106458"/>
    <w:rsid w:val="00110A69"/>
    <w:rsid w:val="00114B4E"/>
    <w:rsid w:val="00120BD8"/>
    <w:rsid w:val="00122D33"/>
    <w:rsid w:val="00124FA2"/>
    <w:rsid w:val="0012652C"/>
    <w:rsid w:val="00130F90"/>
    <w:rsid w:val="00132E61"/>
    <w:rsid w:val="001338DB"/>
    <w:rsid w:val="0013401A"/>
    <w:rsid w:val="0013490C"/>
    <w:rsid w:val="001349A7"/>
    <w:rsid w:val="00134C94"/>
    <w:rsid w:val="00136876"/>
    <w:rsid w:val="00137242"/>
    <w:rsid w:val="00144081"/>
    <w:rsid w:val="00146A90"/>
    <w:rsid w:val="00147CC5"/>
    <w:rsid w:val="001502E5"/>
    <w:rsid w:val="0015032F"/>
    <w:rsid w:val="0015307A"/>
    <w:rsid w:val="00155A61"/>
    <w:rsid w:val="00157673"/>
    <w:rsid w:val="00157F74"/>
    <w:rsid w:val="00161FEF"/>
    <w:rsid w:val="001667D5"/>
    <w:rsid w:val="00170BFF"/>
    <w:rsid w:val="00176B7B"/>
    <w:rsid w:val="00177570"/>
    <w:rsid w:val="001840B9"/>
    <w:rsid w:val="00190634"/>
    <w:rsid w:val="00192A76"/>
    <w:rsid w:val="00192DBE"/>
    <w:rsid w:val="001934E6"/>
    <w:rsid w:val="00196B48"/>
    <w:rsid w:val="00197C3F"/>
    <w:rsid w:val="001A1C56"/>
    <w:rsid w:val="001A3A8B"/>
    <w:rsid w:val="001A5F05"/>
    <w:rsid w:val="001B52D3"/>
    <w:rsid w:val="001B53CF"/>
    <w:rsid w:val="001C42B5"/>
    <w:rsid w:val="001D0E7E"/>
    <w:rsid w:val="001D11C3"/>
    <w:rsid w:val="001D2D27"/>
    <w:rsid w:val="001D35FE"/>
    <w:rsid w:val="001D380A"/>
    <w:rsid w:val="001D61B9"/>
    <w:rsid w:val="001E0265"/>
    <w:rsid w:val="001E4834"/>
    <w:rsid w:val="001E5466"/>
    <w:rsid w:val="001E78E1"/>
    <w:rsid w:val="001F138F"/>
    <w:rsid w:val="001F1C5E"/>
    <w:rsid w:val="001F4FB0"/>
    <w:rsid w:val="001F6FDB"/>
    <w:rsid w:val="00200C08"/>
    <w:rsid w:val="00203D50"/>
    <w:rsid w:val="002077AD"/>
    <w:rsid w:val="00213304"/>
    <w:rsid w:val="002205F6"/>
    <w:rsid w:val="00220E7A"/>
    <w:rsid w:val="002229E4"/>
    <w:rsid w:val="00227488"/>
    <w:rsid w:val="00227C48"/>
    <w:rsid w:val="002342E4"/>
    <w:rsid w:val="002361B5"/>
    <w:rsid w:val="00241AB4"/>
    <w:rsid w:val="00246939"/>
    <w:rsid w:val="00246C32"/>
    <w:rsid w:val="00250838"/>
    <w:rsid w:val="00251A4B"/>
    <w:rsid w:val="00252343"/>
    <w:rsid w:val="00253DDE"/>
    <w:rsid w:val="00255770"/>
    <w:rsid w:val="0025754C"/>
    <w:rsid w:val="002609A2"/>
    <w:rsid w:val="00265394"/>
    <w:rsid w:val="00281A82"/>
    <w:rsid w:val="00286531"/>
    <w:rsid w:val="002879B8"/>
    <w:rsid w:val="002936F0"/>
    <w:rsid w:val="0029549D"/>
    <w:rsid w:val="002A0BDF"/>
    <w:rsid w:val="002A5B20"/>
    <w:rsid w:val="002A6AAE"/>
    <w:rsid w:val="002A7500"/>
    <w:rsid w:val="002B0917"/>
    <w:rsid w:val="002B0DCC"/>
    <w:rsid w:val="002B4CD0"/>
    <w:rsid w:val="002B64A3"/>
    <w:rsid w:val="002B6950"/>
    <w:rsid w:val="002C1383"/>
    <w:rsid w:val="002C5DAD"/>
    <w:rsid w:val="002C67B8"/>
    <w:rsid w:val="002D430F"/>
    <w:rsid w:val="002D61B4"/>
    <w:rsid w:val="002D64CC"/>
    <w:rsid w:val="002D763A"/>
    <w:rsid w:val="002D7FDF"/>
    <w:rsid w:val="002E17CE"/>
    <w:rsid w:val="002E238A"/>
    <w:rsid w:val="002E6576"/>
    <w:rsid w:val="002E6885"/>
    <w:rsid w:val="002F05AE"/>
    <w:rsid w:val="002F322A"/>
    <w:rsid w:val="002F3D41"/>
    <w:rsid w:val="003000B0"/>
    <w:rsid w:val="00300A8F"/>
    <w:rsid w:val="003018B7"/>
    <w:rsid w:val="003026CA"/>
    <w:rsid w:val="0030270D"/>
    <w:rsid w:val="00302E0A"/>
    <w:rsid w:val="003030CB"/>
    <w:rsid w:val="00305964"/>
    <w:rsid w:val="00305F39"/>
    <w:rsid w:val="00306F34"/>
    <w:rsid w:val="003152BD"/>
    <w:rsid w:val="0031580A"/>
    <w:rsid w:val="003264F3"/>
    <w:rsid w:val="003347AC"/>
    <w:rsid w:val="0033642E"/>
    <w:rsid w:val="0033672F"/>
    <w:rsid w:val="0034063F"/>
    <w:rsid w:val="00340684"/>
    <w:rsid w:val="003427FD"/>
    <w:rsid w:val="0034453D"/>
    <w:rsid w:val="00344A88"/>
    <w:rsid w:val="00345BA6"/>
    <w:rsid w:val="00350A1B"/>
    <w:rsid w:val="003514CF"/>
    <w:rsid w:val="003573F2"/>
    <w:rsid w:val="0035797D"/>
    <w:rsid w:val="0036752B"/>
    <w:rsid w:val="00372776"/>
    <w:rsid w:val="0037372D"/>
    <w:rsid w:val="00375BE8"/>
    <w:rsid w:val="0037613B"/>
    <w:rsid w:val="00381876"/>
    <w:rsid w:val="003849AA"/>
    <w:rsid w:val="00384C87"/>
    <w:rsid w:val="00384E5E"/>
    <w:rsid w:val="0039186C"/>
    <w:rsid w:val="00391AE9"/>
    <w:rsid w:val="0039216F"/>
    <w:rsid w:val="00392D88"/>
    <w:rsid w:val="003931B5"/>
    <w:rsid w:val="003967AB"/>
    <w:rsid w:val="003979EF"/>
    <w:rsid w:val="003A1F24"/>
    <w:rsid w:val="003A2F00"/>
    <w:rsid w:val="003A4069"/>
    <w:rsid w:val="003A70F6"/>
    <w:rsid w:val="003B084A"/>
    <w:rsid w:val="003B2C38"/>
    <w:rsid w:val="003B2E6C"/>
    <w:rsid w:val="003B6373"/>
    <w:rsid w:val="003B7F0F"/>
    <w:rsid w:val="003C19CB"/>
    <w:rsid w:val="003C27FE"/>
    <w:rsid w:val="003D4277"/>
    <w:rsid w:val="003D7933"/>
    <w:rsid w:val="003E0077"/>
    <w:rsid w:val="003E1F86"/>
    <w:rsid w:val="003E7EDC"/>
    <w:rsid w:val="003F150D"/>
    <w:rsid w:val="003F5523"/>
    <w:rsid w:val="003F5730"/>
    <w:rsid w:val="003F7DC4"/>
    <w:rsid w:val="003F7F59"/>
    <w:rsid w:val="004020C4"/>
    <w:rsid w:val="00402F6C"/>
    <w:rsid w:val="00404243"/>
    <w:rsid w:val="00404BA9"/>
    <w:rsid w:val="00412E9C"/>
    <w:rsid w:val="00413140"/>
    <w:rsid w:val="00413908"/>
    <w:rsid w:val="00420756"/>
    <w:rsid w:val="0042234F"/>
    <w:rsid w:val="00423325"/>
    <w:rsid w:val="00425F52"/>
    <w:rsid w:val="00425F9D"/>
    <w:rsid w:val="00426D2A"/>
    <w:rsid w:val="00430026"/>
    <w:rsid w:val="004312A5"/>
    <w:rsid w:val="004336E7"/>
    <w:rsid w:val="00435F6D"/>
    <w:rsid w:val="0043767C"/>
    <w:rsid w:val="0044001C"/>
    <w:rsid w:val="00440502"/>
    <w:rsid w:val="00442993"/>
    <w:rsid w:val="004438B5"/>
    <w:rsid w:val="004454DF"/>
    <w:rsid w:val="00450FDA"/>
    <w:rsid w:val="004531E7"/>
    <w:rsid w:val="00454C45"/>
    <w:rsid w:val="00457E96"/>
    <w:rsid w:val="00457EB9"/>
    <w:rsid w:val="00462504"/>
    <w:rsid w:val="004652A2"/>
    <w:rsid w:val="00466A22"/>
    <w:rsid w:val="004671AE"/>
    <w:rsid w:val="004708C0"/>
    <w:rsid w:val="00470DA5"/>
    <w:rsid w:val="00470FBD"/>
    <w:rsid w:val="004752EC"/>
    <w:rsid w:val="0048009A"/>
    <w:rsid w:val="00481F94"/>
    <w:rsid w:val="004854AB"/>
    <w:rsid w:val="004878BC"/>
    <w:rsid w:val="00492762"/>
    <w:rsid w:val="004A057D"/>
    <w:rsid w:val="004A49FC"/>
    <w:rsid w:val="004A51A5"/>
    <w:rsid w:val="004A660C"/>
    <w:rsid w:val="004B035C"/>
    <w:rsid w:val="004B2E87"/>
    <w:rsid w:val="004B313E"/>
    <w:rsid w:val="004B3A42"/>
    <w:rsid w:val="004B4870"/>
    <w:rsid w:val="004B52F3"/>
    <w:rsid w:val="004C3805"/>
    <w:rsid w:val="004D14C4"/>
    <w:rsid w:val="004D21FE"/>
    <w:rsid w:val="004D2A5E"/>
    <w:rsid w:val="004D4C43"/>
    <w:rsid w:val="004E3EB6"/>
    <w:rsid w:val="004E53D5"/>
    <w:rsid w:val="004E7CEB"/>
    <w:rsid w:val="004F5722"/>
    <w:rsid w:val="004F6322"/>
    <w:rsid w:val="004F6538"/>
    <w:rsid w:val="004F7266"/>
    <w:rsid w:val="004F7608"/>
    <w:rsid w:val="00500489"/>
    <w:rsid w:val="00500723"/>
    <w:rsid w:val="00501E1A"/>
    <w:rsid w:val="00503BE3"/>
    <w:rsid w:val="005042D1"/>
    <w:rsid w:val="005071B5"/>
    <w:rsid w:val="00507ACD"/>
    <w:rsid w:val="005130A2"/>
    <w:rsid w:val="00520E3D"/>
    <w:rsid w:val="00523FA8"/>
    <w:rsid w:val="005252C3"/>
    <w:rsid w:val="00526559"/>
    <w:rsid w:val="00526723"/>
    <w:rsid w:val="00526EA9"/>
    <w:rsid w:val="00527463"/>
    <w:rsid w:val="005305E6"/>
    <w:rsid w:val="00541AF9"/>
    <w:rsid w:val="00546EE8"/>
    <w:rsid w:val="00556271"/>
    <w:rsid w:val="0056300A"/>
    <w:rsid w:val="005646D6"/>
    <w:rsid w:val="0056741D"/>
    <w:rsid w:val="0057067B"/>
    <w:rsid w:val="005710B8"/>
    <w:rsid w:val="00572578"/>
    <w:rsid w:val="00573D4C"/>
    <w:rsid w:val="005748D3"/>
    <w:rsid w:val="00577255"/>
    <w:rsid w:val="00586F76"/>
    <w:rsid w:val="0058793D"/>
    <w:rsid w:val="00593A55"/>
    <w:rsid w:val="00594089"/>
    <w:rsid w:val="005A5517"/>
    <w:rsid w:val="005A5E9F"/>
    <w:rsid w:val="005A6095"/>
    <w:rsid w:val="005B1157"/>
    <w:rsid w:val="005B3A27"/>
    <w:rsid w:val="005B3EA7"/>
    <w:rsid w:val="005B4F34"/>
    <w:rsid w:val="005C023B"/>
    <w:rsid w:val="005C02D4"/>
    <w:rsid w:val="005C1034"/>
    <w:rsid w:val="005C283C"/>
    <w:rsid w:val="005C44FC"/>
    <w:rsid w:val="005C458F"/>
    <w:rsid w:val="005C56AF"/>
    <w:rsid w:val="005C5F14"/>
    <w:rsid w:val="005C60AC"/>
    <w:rsid w:val="005C61D8"/>
    <w:rsid w:val="005D4954"/>
    <w:rsid w:val="005D4F4F"/>
    <w:rsid w:val="005E0E82"/>
    <w:rsid w:val="005E4A5B"/>
    <w:rsid w:val="005E4AD0"/>
    <w:rsid w:val="005F0513"/>
    <w:rsid w:val="005F2B7C"/>
    <w:rsid w:val="006001D3"/>
    <w:rsid w:val="006009F2"/>
    <w:rsid w:val="006024B6"/>
    <w:rsid w:val="006030E6"/>
    <w:rsid w:val="006039EA"/>
    <w:rsid w:val="00611503"/>
    <w:rsid w:val="006118EF"/>
    <w:rsid w:val="0061191B"/>
    <w:rsid w:val="0062064F"/>
    <w:rsid w:val="006207F1"/>
    <w:rsid w:val="0062400F"/>
    <w:rsid w:val="00630EE3"/>
    <w:rsid w:val="0063174C"/>
    <w:rsid w:val="00631C70"/>
    <w:rsid w:val="00635E2B"/>
    <w:rsid w:val="00640226"/>
    <w:rsid w:val="006432BA"/>
    <w:rsid w:val="00652892"/>
    <w:rsid w:val="00657BB4"/>
    <w:rsid w:val="0066052E"/>
    <w:rsid w:val="00663836"/>
    <w:rsid w:val="00665055"/>
    <w:rsid w:val="0066583C"/>
    <w:rsid w:val="0066666F"/>
    <w:rsid w:val="00666D4A"/>
    <w:rsid w:val="00673AA3"/>
    <w:rsid w:val="00673AC2"/>
    <w:rsid w:val="00676320"/>
    <w:rsid w:val="0068436B"/>
    <w:rsid w:val="00684E4C"/>
    <w:rsid w:val="00685CF4"/>
    <w:rsid w:val="00686FD4"/>
    <w:rsid w:val="00687196"/>
    <w:rsid w:val="00690B0C"/>
    <w:rsid w:val="00692662"/>
    <w:rsid w:val="00692D83"/>
    <w:rsid w:val="00692ECB"/>
    <w:rsid w:val="006966D6"/>
    <w:rsid w:val="00697964"/>
    <w:rsid w:val="006A331B"/>
    <w:rsid w:val="006A37BA"/>
    <w:rsid w:val="006A4470"/>
    <w:rsid w:val="006A4D94"/>
    <w:rsid w:val="006B5291"/>
    <w:rsid w:val="006B7C45"/>
    <w:rsid w:val="006C1568"/>
    <w:rsid w:val="006C52D1"/>
    <w:rsid w:val="006C6B28"/>
    <w:rsid w:val="006D08BC"/>
    <w:rsid w:val="006D4E73"/>
    <w:rsid w:val="006D5727"/>
    <w:rsid w:val="006D771B"/>
    <w:rsid w:val="006D7A45"/>
    <w:rsid w:val="006E0082"/>
    <w:rsid w:val="006E0919"/>
    <w:rsid w:val="006E0E7E"/>
    <w:rsid w:val="006E10E1"/>
    <w:rsid w:val="006E43E2"/>
    <w:rsid w:val="006E44E4"/>
    <w:rsid w:val="006E4DA0"/>
    <w:rsid w:val="006E513E"/>
    <w:rsid w:val="006E6137"/>
    <w:rsid w:val="006E7592"/>
    <w:rsid w:val="006F0660"/>
    <w:rsid w:val="006F0663"/>
    <w:rsid w:val="006F3319"/>
    <w:rsid w:val="006F46C6"/>
    <w:rsid w:val="006F54E0"/>
    <w:rsid w:val="006F68E2"/>
    <w:rsid w:val="006F74A7"/>
    <w:rsid w:val="006F7CC2"/>
    <w:rsid w:val="00700479"/>
    <w:rsid w:val="0070099B"/>
    <w:rsid w:val="00700D65"/>
    <w:rsid w:val="0070336C"/>
    <w:rsid w:val="00703F87"/>
    <w:rsid w:val="00706C9B"/>
    <w:rsid w:val="0071004A"/>
    <w:rsid w:val="007160AB"/>
    <w:rsid w:val="007162FB"/>
    <w:rsid w:val="0071634A"/>
    <w:rsid w:val="0071763F"/>
    <w:rsid w:val="007206B8"/>
    <w:rsid w:val="00720A57"/>
    <w:rsid w:val="00720CD7"/>
    <w:rsid w:val="00723BE5"/>
    <w:rsid w:val="0072611F"/>
    <w:rsid w:val="00730165"/>
    <w:rsid w:val="007351B9"/>
    <w:rsid w:val="0073776F"/>
    <w:rsid w:val="00750638"/>
    <w:rsid w:val="00751A0A"/>
    <w:rsid w:val="0075262E"/>
    <w:rsid w:val="007547C2"/>
    <w:rsid w:val="00761B8C"/>
    <w:rsid w:val="007625D2"/>
    <w:rsid w:val="007626E3"/>
    <w:rsid w:val="0076373A"/>
    <w:rsid w:val="00765E27"/>
    <w:rsid w:val="00765E5B"/>
    <w:rsid w:val="007670E7"/>
    <w:rsid w:val="00767160"/>
    <w:rsid w:val="00771106"/>
    <w:rsid w:val="0077298A"/>
    <w:rsid w:val="00773D0F"/>
    <w:rsid w:val="00774129"/>
    <w:rsid w:val="00774163"/>
    <w:rsid w:val="00776D8C"/>
    <w:rsid w:val="00780680"/>
    <w:rsid w:val="00780FDE"/>
    <w:rsid w:val="007821F9"/>
    <w:rsid w:val="00784D9F"/>
    <w:rsid w:val="00786DA2"/>
    <w:rsid w:val="00791260"/>
    <w:rsid w:val="00793BDE"/>
    <w:rsid w:val="00794DFF"/>
    <w:rsid w:val="007A03D6"/>
    <w:rsid w:val="007A3765"/>
    <w:rsid w:val="007A578D"/>
    <w:rsid w:val="007B058C"/>
    <w:rsid w:val="007B30F2"/>
    <w:rsid w:val="007B5EA5"/>
    <w:rsid w:val="007B5EDE"/>
    <w:rsid w:val="007B6D6D"/>
    <w:rsid w:val="007C3209"/>
    <w:rsid w:val="007C7550"/>
    <w:rsid w:val="007C7F39"/>
    <w:rsid w:val="007D2B9A"/>
    <w:rsid w:val="007D4080"/>
    <w:rsid w:val="007D4E62"/>
    <w:rsid w:val="007D4FAB"/>
    <w:rsid w:val="007D6C53"/>
    <w:rsid w:val="007D6D9B"/>
    <w:rsid w:val="007D7414"/>
    <w:rsid w:val="007D74B6"/>
    <w:rsid w:val="007E50FE"/>
    <w:rsid w:val="007F1159"/>
    <w:rsid w:val="007F152A"/>
    <w:rsid w:val="007F4D29"/>
    <w:rsid w:val="00803CCE"/>
    <w:rsid w:val="00804D25"/>
    <w:rsid w:val="008056B1"/>
    <w:rsid w:val="00805C34"/>
    <w:rsid w:val="00807066"/>
    <w:rsid w:val="008073D1"/>
    <w:rsid w:val="0081057C"/>
    <w:rsid w:val="008111D5"/>
    <w:rsid w:val="00811AB7"/>
    <w:rsid w:val="00815D0C"/>
    <w:rsid w:val="00815F49"/>
    <w:rsid w:val="00816717"/>
    <w:rsid w:val="00820A68"/>
    <w:rsid w:val="00820F51"/>
    <w:rsid w:val="008226B8"/>
    <w:rsid w:val="008233A2"/>
    <w:rsid w:val="00824458"/>
    <w:rsid w:val="00827FAC"/>
    <w:rsid w:val="00833695"/>
    <w:rsid w:val="00835FE3"/>
    <w:rsid w:val="00843190"/>
    <w:rsid w:val="0084483C"/>
    <w:rsid w:val="00845262"/>
    <w:rsid w:val="00847466"/>
    <w:rsid w:val="008532CC"/>
    <w:rsid w:val="00854DF5"/>
    <w:rsid w:val="008560E1"/>
    <w:rsid w:val="00860764"/>
    <w:rsid w:val="00860DB1"/>
    <w:rsid w:val="00860EAD"/>
    <w:rsid w:val="0086286B"/>
    <w:rsid w:val="00862E25"/>
    <w:rsid w:val="00864E91"/>
    <w:rsid w:val="00865CD9"/>
    <w:rsid w:val="008665EF"/>
    <w:rsid w:val="0087339A"/>
    <w:rsid w:val="00875169"/>
    <w:rsid w:val="0088166A"/>
    <w:rsid w:val="008827F5"/>
    <w:rsid w:val="008827F8"/>
    <w:rsid w:val="008861EC"/>
    <w:rsid w:val="00892A1D"/>
    <w:rsid w:val="00893DB7"/>
    <w:rsid w:val="00894460"/>
    <w:rsid w:val="00894C0E"/>
    <w:rsid w:val="0089500F"/>
    <w:rsid w:val="00896258"/>
    <w:rsid w:val="008A080A"/>
    <w:rsid w:val="008A2923"/>
    <w:rsid w:val="008A36CC"/>
    <w:rsid w:val="008A6BDC"/>
    <w:rsid w:val="008A740C"/>
    <w:rsid w:val="008B2382"/>
    <w:rsid w:val="008B4F1D"/>
    <w:rsid w:val="008B629A"/>
    <w:rsid w:val="008C0551"/>
    <w:rsid w:val="008C1427"/>
    <w:rsid w:val="008C1848"/>
    <w:rsid w:val="008C3A99"/>
    <w:rsid w:val="008C3B9F"/>
    <w:rsid w:val="008C4B48"/>
    <w:rsid w:val="008C5581"/>
    <w:rsid w:val="008C616F"/>
    <w:rsid w:val="008C79F2"/>
    <w:rsid w:val="008D226F"/>
    <w:rsid w:val="008D2AC1"/>
    <w:rsid w:val="008D2DDE"/>
    <w:rsid w:val="008D41C7"/>
    <w:rsid w:val="008D6B1F"/>
    <w:rsid w:val="008E27EC"/>
    <w:rsid w:val="008E3217"/>
    <w:rsid w:val="008E3D2B"/>
    <w:rsid w:val="008E45CF"/>
    <w:rsid w:val="008F0A21"/>
    <w:rsid w:val="008F0E9D"/>
    <w:rsid w:val="008F2052"/>
    <w:rsid w:val="00902008"/>
    <w:rsid w:val="00902E19"/>
    <w:rsid w:val="00903948"/>
    <w:rsid w:val="00905FB7"/>
    <w:rsid w:val="00912302"/>
    <w:rsid w:val="00913598"/>
    <w:rsid w:val="00914D00"/>
    <w:rsid w:val="00920441"/>
    <w:rsid w:val="009207CE"/>
    <w:rsid w:val="009209CA"/>
    <w:rsid w:val="00920D6A"/>
    <w:rsid w:val="00921905"/>
    <w:rsid w:val="009265ED"/>
    <w:rsid w:val="009318C4"/>
    <w:rsid w:val="00933380"/>
    <w:rsid w:val="00933EEF"/>
    <w:rsid w:val="00934559"/>
    <w:rsid w:val="00941892"/>
    <w:rsid w:val="00943BF2"/>
    <w:rsid w:val="00945B17"/>
    <w:rsid w:val="00946866"/>
    <w:rsid w:val="00946CE6"/>
    <w:rsid w:val="00947B61"/>
    <w:rsid w:val="00954B4A"/>
    <w:rsid w:val="00955A74"/>
    <w:rsid w:val="00960FED"/>
    <w:rsid w:val="009647A6"/>
    <w:rsid w:val="00965EA6"/>
    <w:rsid w:val="00966DFA"/>
    <w:rsid w:val="00971E74"/>
    <w:rsid w:val="00974051"/>
    <w:rsid w:val="0097535B"/>
    <w:rsid w:val="00977683"/>
    <w:rsid w:val="00977783"/>
    <w:rsid w:val="009817D0"/>
    <w:rsid w:val="00991B5C"/>
    <w:rsid w:val="00994483"/>
    <w:rsid w:val="009947AE"/>
    <w:rsid w:val="009975A9"/>
    <w:rsid w:val="009A1BF4"/>
    <w:rsid w:val="009A33DB"/>
    <w:rsid w:val="009A3828"/>
    <w:rsid w:val="009A4C19"/>
    <w:rsid w:val="009B0160"/>
    <w:rsid w:val="009B160C"/>
    <w:rsid w:val="009B280D"/>
    <w:rsid w:val="009B5A45"/>
    <w:rsid w:val="009B71AB"/>
    <w:rsid w:val="009C109A"/>
    <w:rsid w:val="009C2074"/>
    <w:rsid w:val="009C22F2"/>
    <w:rsid w:val="009C331C"/>
    <w:rsid w:val="009C4940"/>
    <w:rsid w:val="009C5A1E"/>
    <w:rsid w:val="009C6031"/>
    <w:rsid w:val="009C7324"/>
    <w:rsid w:val="009D0C9A"/>
    <w:rsid w:val="009D2AC7"/>
    <w:rsid w:val="009D2D64"/>
    <w:rsid w:val="009D702C"/>
    <w:rsid w:val="009D7304"/>
    <w:rsid w:val="009D74B7"/>
    <w:rsid w:val="009D79DC"/>
    <w:rsid w:val="009E17EC"/>
    <w:rsid w:val="009E31F5"/>
    <w:rsid w:val="009E38DA"/>
    <w:rsid w:val="009E3D17"/>
    <w:rsid w:val="009E57C4"/>
    <w:rsid w:val="009F208D"/>
    <w:rsid w:val="009F30F4"/>
    <w:rsid w:val="009F685E"/>
    <w:rsid w:val="00A02205"/>
    <w:rsid w:val="00A02DC5"/>
    <w:rsid w:val="00A0326B"/>
    <w:rsid w:val="00A07D81"/>
    <w:rsid w:val="00A14642"/>
    <w:rsid w:val="00A162C7"/>
    <w:rsid w:val="00A16A14"/>
    <w:rsid w:val="00A26304"/>
    <w:rsid w:val="00A273F3"/>
    <w:rsid w:val="00A31D80"/>
    <w:rsid w:val="00A32866"/>
    <w:rsid w:val="00A336E6"/>
    <w:rsid w:val="00A34C57"/>
    <w:rsid w:val="00A42868"/>
    <w:rsid w:val="00A42F5A"/>
    <w:rsid w:val="00A43129"/>
    <w:rsid w:val="00A4349E"/>
    <w:rsid w:val="00A44189"/>
    <w:rsid w:val="00A523E1"/>
    <w:rsid w:val="00A52B30"/>
    <w:rsid w:val="00A53167"/>
    <w:rsid w:val="00A553DF"/>
    <w:rsid w:val="00A5728C"/>
    <w:rsid w:val="00A6060A"/>
    <w:rsid w:val="00A6133F"/>
    <w:rsid w:val="00A615E4"/>
    <w:rsid w:val="00A618A3"/>
    <w:rsid w:val="00A6301E"/>
    <w:rsid w:val="00A637C0"/>
    <w:rsid w:val="00A641AC"/>
    <w:rsid w:val="00A64C12"/>
    <w:rsid w:val="00A67247"/>
    <w:rsid w:val="00A72868"/>
    <w:rsid w:val="00A73E30"/>
    <w:rsid w:val="00A76D49"/>
    <w:rsid w:val="00A771BE"/>
    <w:rsid w:val="00A81048"/>
    <w:rsid w:val="00A82DA3"/>
    <w:rsid w:val="00A8665A"/>
    <w:rsid w:val="00A87278"/>
    <w:rsid w:val="00A908A3"/>
    <w:rsid w:val="00A94266"/>
    <w:rsid w:val="00A948F2"/>
    <w:rsid w:val="00A96462"/>
    <w:rsid w:val="00A966AE"/>
    <w:rsid w:val="00AA4D71"/>
    <w:rsid w:val="00AA4EE2"/>
    <w:rsid w:val="00AB1A33"/>
    <w:rsid w:val="00AB5776"/>
    <w:rsid w:val="00AC7CED"/>
    <w:rsid w:val="00AD232D"/>
    <w:rsid w:val="00AD31BD"/>
    <w:rsid w:val="00AD3B72"/>
    <w:rsid w:val="00AD65A6"/>
    <w:rsid w:val="00AE1D47"/>
    <w:rsid w:val="00AE37CC"/>
    <w:rsid w:val="00AE4E14"/>
    <w:rsid w:val="00AE72AB"/>
    <w:rsid w:val="00AF16E4"/>
    <w:rsid w:val="00AF5D9C"/>
    <w:rsid w:val="00AF6307"/>
    <w:rsid w:val="00B00881"/>
    <w:rsid w:val="00B0163E"/>
    <w:rsid w:val="00B02A95"/>
    <w:rsid w:val="00B0625C"/>
    <w:rsid w:val="00B0767B"/>
    <w:rsid w:val="00B12877"/>
    <w:rsid w:val="00B12A31"/>
    <w:rsid w:val="00B13488"/>
    <w:rsid w:val="00B1499C"/>
    <w:rsid w:val="00B14D35"/>
    <w:rsid w:val="00B1510E"/>
    <w:rsid w:val="00B15B61"/>
    <w:rsid w:val="00B17D53"/>
    <w:rsid w:val="00B23041"/>
    <w:rsid w:val="00B23DB4"/>
    <w:rsid w:val="00B24A49"/>
    <w:rsid w:val="00B2565E"/>
    <w:rsid w:val="00B263B1"/>
    <w:rsid w:val="00B3076E"/>
    <w:rsid w:val="00B35B63"/>
    <w:rsid w:val="00B425E2"/>
    <w:rsid w:val="00B43279"/>
    <w:rsid w:val="00B46C77"/>
    <w:rsid w:val="00B474E2"/>
    <w:rsid w:val="00B47EF6"/>
    <w:rsid w:val="00B523EF"/>
    <w:rsid w:val="00B5252A"/>
    <w:rsid w:val="00B55121"/>
    <w:rsid w:val="00B5619D"/>
    <w:rsid w:val="00B57863"/>
    <w:rsid w:val="00B61C8C"/>
    <w:rsid w:val="00B6720A"/>
    <w:rsid w:val="00B70305"/>
    <w:rsid w:val="00B72358"/>
    <w:rsid w:val="00B769DE"/>
    <w:rsid w:val="00B851EF"/>
    <w:rsid w:val="00B86188"/>
    <w:rsid w:val="00B90F02"/>
    <w:rsid w:val="00B9297A"/>
    <w:rsid w:val="00B92CA0"/>
    <w:rsid w:val="00B93F1C"/>
    <w:rsid w:val="00BA047E"/>
    <w:rsid w:val="00BA0A91"/>
    <w:rsid w:val="00BA44DC"/>
    <w:rsid w:val="00BB0AF3"/>
    <w:rsid w:val="00BB2B29"/>
    <w:rsid w:val="00BB3259"/>
    <w:rsid w:val="00BB33B5"/>
    <w:rsid w:val="00BB3453"/>
    <w:rsid w:val="00BB6132"/>
    <w:rsid w:val="00BD009D"/>
    <w:rsid w:val="00BD1710"/>
    <w:rsid w:val="00BD256D"/>
    <w:rsid w:val="00BD375E"/>
    <w:rsid w:val="00BD44BB"/>
    <w:rsid w:val="00BD7914"/>
    <w:rsid w:val="00BE0D74"/>
    <w:rsid w:val="00BE4ACE"/>
    <w:rsid w:val="00BF19B8"/>
    <w:rsid w:val="00BF1C3A"/>
    <w:rsid w:val="00BF2F4E"/>
    <w:rsid w:val="00BF3CC5"/>
    <w:rsid w:val="00BF5617"/>
    <w:rsid w:val="00BF6460"/>
    <w:rsid w:val="00BF7B6F"/>
    <w:rsid w:val="00C04B41"/>
    <w:rsid w:val="00C10DA1"/>
    <w:rsid w:val="00C1209C"/>
    <w:rsid w:val="00C20DEA"/>
    <w:rsid w:val="00C2120A"/>
    <w:rsid w:val="00C22D65"/>
    <w:rsid w:val="00C260A1"/>
    <w:rsid w:val="00C3026B"/>
    <w:rsid w:val="00C32F66"/>
    <w:rsid w:val="00C333A9"/>
    <w:rsid w:val="00C33EC7"/>
    <w:rsid w:val="00C35794"/>
    <w:rsid w:val="00C37EBE"/>
    <w:rsid w:val="00C37F6E"/>
    <w:rsid w:val="00C42212"/>
    <w:rsid w:val="00C45CB0"/>
    <w:rsid w:val="00C51B33"/>
    <w:rsid w:val="00C531D6"/>
    <w:rsid w:val="00C56FED"/>
    <w:rsid w:val="00C64BD2"/>
    <w:rsid w:val="00C66A4F"/>
    <w:rsid w:val="00C679A9"/>
    <w:rsid w:val="00C67FCC"/>
    <w:rsid w:val="00C71122"/>
    <w:rsid w:val="00C7114E"/>
    <w:rsid w:val="00C72028"/>
    <w:rsid w:val="00C748B0"/>
    <w:rsid w:val="00C7578F"/>
    <w:rsid w:val="00C80BE5"/>
    <w:rsid w:val="00C816C2"/>
    <w:rsid w:val="00C81832"/>
    <w:rsid w:val="00C820FF"/>
    <w:rsid w:val="00C82930"/>
    <w:rsid w:val="00C86F03"/>
    <w:rsid w:val="00C870D2"/>
    <w:rsid w:val="00C90480"/>
    <w:rsid w:val="00C90FD2"/>
    <w:rsid w:val="00C9212D"/>
    <w:rsid w:val="00C92CF4"/>
    <w:rsid w:val="00C956DD"/>
    <w:rsid w:val="00C969BA"/>
    <w:rsid w:val="00CA11A9"/>
    <w:rsid w:val="00CA2789"/>
    <w:rsid w:val="00CA5C44"/>
    <w:rsid w:val="00CA68C2"/>
    <w:rsid w:val="00CA6E11"/>
    <w:rsid w:val="00CB02B7"/>
    <w:rsid w:val="00CB02BD"/>
    <w:rsid w:val="00CB15A9"/>
    <w:rsid w:val="00CB2FC6"/>
    <w:rsid w:val="00CB4D22"/>
    <w:rsid w:val="00CB680B"/>
    <w:rsid w:val="00CB7025"/>
    <w:rsid w:val="00CB7626"/>
    <w:rsid w:val="00CB797C"/>
    <w:rsid w:val="00CC287E"/>
    <w:rsid w:val="00CD1866"/>
    <w:rsid w:val="00CE28CF"/>
    <w:rsid w:val="00CE3E74"/>
    <w:rsid w:val="00CE5191"/>
    <w:rsid w:val="00CE6F9F"/>
    <w:rsid w:val="00CF6BA5"/>
    <w:rsid w:val="00CF7BDD"/>
    <w:rsid w:val="00D01892"/>
    <w:rsid w:val="00D03A55"/>
    <w:rsid w:val="00D03B03"/>
    <w:rsid w:val="00D07206"/>
    <w:rsid w:val="00D102ED"/>
    <w:rsid w:val="00D10DBE"/>
    <w:rsid w:val="00D13A3B"/>
    <w:rsid w:val="00D15442"/>
    <w:rsid w:val="00D168D3"/>
    <w:rsid w:val="00D16EA8"/>
    <w:rsid w:val="00D17C0A"/>
    <w:rsid w:val="00D27C2F"/>
    <w:rsid w:val="00D27F07"/>
    <w:rsid w:val="00D27FF1"/>
    <w:rsid w:val="00D32335"/>
    <w:rsid w:val="00D33B7F"/>
    <w:rsid w:val="00D34567"/>
    <w:rsid w:val="00D37284"/>
    <w:rsid w:val="00D44395"/>
    <w:rsid w:val="00D44895"/>
    <w:rsid w:val="00D45A3F"/>
    <w:rsid w:val="00D51EFD"/>
    <w:rsid w:val="00D52BCE"/>
    <w:rsid w:val="00D53046"/>
    <w:rsid w:val="00D57699"/>
    <w:rsid w:val="00D6037D"/>
    <w:rsid w:val="00D63039"/>
    <w:rsid w:val="00D7186B"/>
    <w:rsid w:val="00D73C95"/>
    <w:rsid w:val="00D766F6"/>
    <w:rsid w:val="00D77159"/>
    <w:rsid w:val="00D77EF9"/>
    <w:rsid w:val="00D81E05"/>
    <w:rsid w:val="00D84F7E"/>
    <w:rsid w:val="00D854B2"/>
    <w:rsid w:val="00D916AA"/>
    <w:rsid w:val="00D93B3C"/>
    <w:rsid w:val="00DA22A1"/>
    <w:rsid w:val="00DA6BC1"/>
    <w:rsid w:val="00DB1B1F"/>
    <w:rsid w:val="00DB5B2C"/>
    <w:rsid w:val="00DC05F7"/>
    <w:rsid w:val="00DC113F"/>
    <w:rsid w:val="00DC1915"/>
    <w:rsid w:val="00DC27E1"/>
    <w:rsid w:val="00DC4FCA"/>
    <w:rsid w:val="00DC5376"/>
    <w:rsid w:val="00DC67A2"/>
    <w:rsid w:val="00DD1030"/>
    <w:rsid w:val="00DD2B03"/>
    <w:rsid w:val="00DD2B98"/>
    <w:rsid w:val="00DD5AB3"/>
    <w:rsid w:val="00DD7875"/>
    <w:rsid w:val="00DE1927"/>
    <w:rsid w:val="00DE1C65"/>
    <w:rsid w:val="00DE236C"/>
    <w:rsid w:val="00DE4E02"/>
    <w:rsid w:val="00DF0271"/>
    <w:rsid w:val="00DF32C7"/>
    <w:rsid w:val="00DF64EB"/>
    <w:rsid w:val="00E0171E"/>
    <w:rsid w:val="00E04C19"/>
    <w:rsid w:val="00E06A77"/>
    <w:rsid w:val="00E0731D"/>
    <w:rsid w:val="00E0794A"/>
    <w:rsid w:val="00E07A4C"/>
    <w:rsid w:val="00E1247E"/>
    <w:rsid w:val="00E1355B"/>
    <w:rsid w:val="00E137CE"/>
    <w:rsid w:val="00E160E0"/>
    <w:rsid w:val="00E17D55"/>
    <w:rsid w:val="00E17E99"/>
    <w:rsid w:val="00E20696"/>
    <w:rsid w:val="00E2570F"/>
    <w:rsid w:val="00E35196"/>
    <w:rsid w:val="00E35D02"/>
    <w:rsid w:val="00E420F4"/>
    <w:rsid w:val="00E45B21"/>
    <w:rsid w:val="00E45BA6"/>
    <w:rsid w:val="00E50E30"/>
    <w:rsid w:val="00E55964"/>
    <w:rsid w:val="00E570D7"/>
    <w:rsid w:val="00E618E4"/>
    <w:rsid w:val="00E651D0"/>
    <w:rsid w:val="00E66BAF"/>
    <w:rsid w:val="00E72702"/>
    <w:rsid w:val="00E75002"/>
    <w:rsid w:val="00E83DB9"/>
    <w:rsid w:val="00E901DE"/>
    <w:rsid w:val="00E92915"/>
    <w:rsid w:val="00E95CB2"/>
    <w:rsid w:val="00EA312A"/>
    <w:rsid w:val="00EB2DC0"/>
    <w:rsid w:val="00EB434B"/>
    <w:rsid w:val="00EB4B2B"/>
    <w:rsid w:val="00EC3CF2"/>
    <w:rsid w:val="00EC60FA"/>
    <w:rsid w:val="00ED04EA"/>
    <w:rsid w:val="00ED225B"/>
    <w:rsid w:val="00ED5E72"/>
    <w:rsid w:val="00ED5FC7"/>
    <w:rsid w:val="00EE0E2C"/>
    <w:rsid w:val="00EE3780"/>
    <w:rsid w:val="00EE7747"/>
    <w:rsid w:val="00EF36B5"/>
    <w:rsid w:val="00EF6716"/>
    <w:rsid w:val="00EF68F3"/>
    <w:rsid w:val="00EF798D"/>
    <w:rsid w:val="00F02E6C"/>
    <w:rsid w:val="00F046C3"/>
    <w:rsid w:val="00F04886"/>
    <w:rsid w:val="00F04B64"/>
    <w:rsid w:val="00F0506C"/>
    <w:rsid w:val="00F073CA"/>
    <w:rsid w:val="00F15277"/>
    <w:rsid w:val="00F22E00"/>
    <w:rsid w:val="00F27071"/>
    <w:rsid w:val="00F308DB"/>
    <w:rsid w:val="00F35498"/>
    <w:rsid w:val="00F40464"/>
    <w:rsid w:val="00F440E4"/>
    <w:rsid w:val="00F450AF"/>
    <w:rsid w:val="00F475E1"/>
    <w:rsid w:val="00F53400"/>
    <w:rsid w:val="00F53BDA"/>
    <w:rsid w:val="00F54163"/>
    <w:rsid w:val="00F544BD"/>
    <w:rsid w:val="00F60E09"/>
    <w:rsid w:val="00F6303F"/>
    <w:rsid w:val="00F63817"/>
    <w:rsid w:val="00F64E25"/>
    <w:rsid w:val="00F666EC"/>
    <w:rsid w:val="00F7045F"/>
    <w:rsid w:val="00F7382C"/>
    <w:rsid w:val="00F771B9"/>
    <w:rsid w:val="00F8248D"/>
    <w:rsid w:val="00F87E15"/>
    <w:rsid w:val="00F92BAC"/>
    <w:rsid w:val="00F9631E"/>
    <w:rsid w:val="00F97120"/>
    <w:rsid w:val="00F979E8"/>
    <w:rsid w:val="00FA461A"/>
    <w:rsid w:val="00FA57EA"/>
    <w:rsid w:val="00FB69D7"/>
    <w:rsid w:val="00FC0931"/>
    <w:rsid w:val="00FC4522"/>
    <w:rsid w:val="00FC4C08"/>
    <w:rsid w:val="00FC5F23"/>
    <w:rsid w:val="00FD0158"/>
    <w:rsid w:val="00FD06F7"/>
    <w:rsid w:val="00FD1389"/>
    <w:rsid w:val="00FD1BD3"/>
    <w:rsid w:val="00FD5447"/>
    <w:rsid w:val="00FD5470"/>
    <w:rsid w:val="00FD7910"/>
    <w:rsid w:val="00FD7D61"/>
    <w:rsid w:val="00FE46F2"/>
    <w:rsid w:val="00FE4D7B"/>
    <w:rsid w:val="00FE64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9FE95"/>
  <w15:docId w15:val="{286B3EDB-04CA-4066-BA94-0F410D84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08D"/>
    <w:rPr>
      <w:rFonts w:cs="Arial"/>
      <w:sz w:val="20"/>
      <w:szCs w:val="20"/>
    </w:rPr>
  </w:style>
  <w:style w:type="paragraph" w:styleId="Heading1">
    <w:name w:val="heading 1"/>
    <w:basedOn w:val="Normal"/>
    <w:next w:val="Normal"/>
    <w:link w:val="Heading1Char"/>
    <w:uiPriority w:val="9"/>
    <w:qFormat/>
    <w:rsid w:val="00761B8C"/>
    <w:pPr>
      <w:numPr>
        <w:numId w:val="24"/>
      </w:numPr>
      <w:ind w:left="0" w:firstLine="0"/>
      <w:outlineLvl w:val="0"/>
    </w:pPr>
    <w:rPr>
      <w:b/>
      <w:bCs/>
      <w:i/>
      <w:iCs/>
      <w:color w:val="FFFFFF" w:themeColor="background1"/>
      <w:sz w:val="24"/>
      <w:szCs w:val="24"/>
    </w:rPr>
  </w:style>
  <w:style w:type="paragraph" w:styleId="Heading2">
    <w:name w:val="heading 2"/>
    <w:basedOn w:val="Normal"/>
    <w:next w:val="Normal"/>
    <w:link w:val="Heading2Char"/>
    <w:uiPriority w:val="9"/>
    <w:unhideWhenUsed/>
    <w:qFormat/>
    <w:rsid w:val="005C44FC"/>
    <w:pPr>
      <w:outlineLvl w:val="1"/>
    </w:pPr>
    <w:rPr>
      <w:b/>
      <w:noProof/>
      <w:color w:val="943634" w:themeColor="accent2" w:themeShade="BF"/>
      <w:sz w:val="24"/>
      <w:szCs w:val="24"/>
    </w:rPr>
  </w:style>
  <w:style w:type="paragraph" w:styleId="Heading3">
    <w:name w:val="heading 3"/>
    <w:basedOn w:val="Normal"/>
    <w:next w:val="Normal"/>
    <w:link w:val="Heading3Char"/>
    <w:uiPriority w:val="9"/>
    <w:unhideWhenUsed/>
    <w:qFormat/>
    <w:rsid w:val="00686FD4"/>
    <w:pPr>
      <w:jc w:val="right"/>
      <w:outlineLvl w:val="2"/>
    </w:pPr>
    <w:rPr>
      <w:b/>
    </w:rPr>
  </w:style>
  <w:style w:type="paragraph" w:styleId="Heading4">
    <w:name w:val="heading 4"/>
    <w:basedOn w:val="Normal"/>
    <w:next w:val="Normal"/>
    <w:link w:val="Heading4Char"/>
    <w:uiPriority w:val="9"/>
    <w:semiHidden/>
    <w:unhideWhenUsed/>
    <w:qFormat/>
    <w:rsid w:val="00E559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596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596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596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5964"/>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55964"/>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140"/>
    <w:pPr>
      <w:tabs>
        <w:tab w:val="center" w:pos="4513"/>
        <w:tab w:val="right" w:pos="9026"/>
      </w:tabs>
    </w:pPr>
  </w:style>
  <w:style w:type="character" w:customStyle="1" w:styleId="HeaderChar">
    <w:name w:val="Header Char"/>
    <w:basedOn w:val="DefaultParagraphFont"/>
    <w:link w:val="Header"/>
    <w:uiPriority w:val="99"/>
    <w:rsid w:val="00413140"/>
  </w:style>
  <w:style w:type="paragraph" w:styleId="Footer">
    <w:name w:val="footer"/>
    <w:basedOn w:val="Normal"/>
    <w:link w:val="FooterChar"/>
    <w:uiPriority w:val="99"/>
    <w:unhideWhenUsed/>
    <w:rsid w:val="00413140"/>
    <w:pPr>
      <w:tabs>
        <w:tab w:val="center" w:pos="4513"/>
        <w:tab w:val="right" w:pos="9026"/>
      </w:tabs>
    </w:pPr>
  </w:style>
  <w:style w:type="character" w:customStyle="1" w:styleId="FooterChar">
    <w:name w:val="Footer Char"/>
    <w:basedOn w:val="DefaultParagraphFont"/>
    <w:link w:val="Footer"/>
    <w:uiPriority w:val="99"/>
    <w:rsid w:val="00413140"/>
  </w:style>
  <w:style w:type="paragraph" w:styleId="BalloonText">
    <w:name w:val="Balloon Text"/>
    <w:basedOn w:val="Normal"/>
    <w:link w:val="BalloonTextChar"/>
    <w:uiPriority w:val="99"/>
    <w:semiHidden/>
    <w:unhideWhenUsed/>
    <w:rsid w:val="00413140"/>
    <w:rPr>
      <w:rFonts w:ascii="Tahoma" w:hAnsi="Tahoma" w:cs="Tahoma"/>
      <w:sz w:val="16"/>
      <w:szCs w:val="16"/>
    </w:rPr>
  </w:style>
  <w:style w:type="character" w:customStyle="1" w:styleId="BalloonTextChar">
    <w:name w:val="Balloon Text Char"/>
    <w:basedOn w:val="DefaultParagraphFont"/>
    <w:link w:val="BalloonText"/>
    <w:uiPriority w:val="99"/>
    <w:semiHidden/>
    <w:rsid w:val="00413140"/>
    <w:rPr>
      <w:rFonts w:ascii="Tahoma" w:hAnsi="Tahoma" w:cs="Tahoma"/>
      <w:sz w:val="16"/>
      <w:szCs w:val="16"/>
    </w:rPr>
  </w:style>
  <w:style w:type="table" w:styleId="TableGrid">
    <w:name w:val="Table Grid"/>
    <w:basedOn w:val="TableNormal"/>
    <w:uiPriority w:val="59"/>
    <w:rsid w:val="00413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Single bullet style,Bullets,Table numbering"/>
    <w:basedOn w:val="Normal"/>
    <w:link w:val="ListParagraphChar"/>
    <w:uiPriority w:val="34"/>
    <w:qFormat/>
    <w:rsid w:val="003A2F00"/>
    <w:pPr>
      <w:ind w:left="720"/>
      <w:contextualSpacing/>
    </w:pPr>
  </w:style>
  <w:style w:type="paragraph" w:customStyle="1" w:styleId="LTGbase">
    <w:name w:val="LTG base"/>
    <w:link w:val="LTGbaseChar"/>
    <w:autoRedefine/>
    <w:qFormat/>
    <w:rsid w:val="003A2F00"/>
    <w:rPr>
      <w:rFonts w:ascii="Open Sans" w:eastAsiaTheme="minorEastAsia" w:hAnsi="Open Sans" w:cs="Open Sans"/>
      <w:b/>
      <w:bCs/>
      <w:color w:val="595959" w:themeColor="text1" w:themeTint="A6"/>
      <w:sz w:val="20"/>
      <w:szCs w:val="20"/>
      <w:lang w:val="en-US"/>
    </w:rPr>
  </w:style>
  <w:style w:type="character" w:customStyle="1" w:styleId="LTGbaseChar">
    <w:name w:val="LTG base Char"/>
    <w:link w:val="LTGbase"/>
    <w:locked/>
    <w:rsid w:val="003A2F00"/>
    <w:rPr>
      <w:rFonts w:ascii="Open Sans" w:eastAsiaTheme="minorEastAsia" w:hAnsi="Open Sans" w:cs="Open Sans"/>
      <w:b/>
      <w:bCs/>
      <w:color w:val="595959" w:themeColor="text1" w:themeTint="A6"/>
      <w:sz w:val="20"/>
      <w:szCs w:val="20"/>
      <w:lang w:val="en-US"/>
    </w:rPr>
  </w:style>
  <w:style w:type="table" w:styleId="LightShading-Accent6">
    <w:name w:val="Light Shading Accent 6"/>
    <w:basedOn w:val="TableNormal"/>
    <w:uiPriority w:val="60"/>
    <w:rsid w:val="00C829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A4349E"/>
    <w:rPr>
      <w:color w:val="808080"/>
    </w:rPr>
  </w:style>
  <w:style w:type="table" w:styleId="LightGrid-Accent1">
    <w:name w:val="Light Grid Accent 1"/>
    <w:basedOn w:val="TableNormal"/>
    <w:uiPriority w:val="62"/>
    <w:rsid w:val="008532C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933EE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933EE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Guidelines">
    <w:name w:val="Guidelines"/>
    <w:basedOn w:val="LTGbase"/>
    <w:link w:val="GuidelinesChar"/>
    <w:qFormat/>
    <w:rsid w:val="003A2F00"/>
    <w:rPr>
      <w:rFonts w:ascii="Corbel" w:eastAsia="Calibri" w:hAnsi="Corbel" w:cs="Corbel"/>
      <w:b w:val="0"/>
      <w:i/>
      <w:iCs/>
      <w:color w:val="808080" w:themeColor="background1" w:themeShade="80"/>
      <w:sz w:val="18"/>
    </w:rPr>
  </w:style>
  <w:style w:type="character" w:customStyle="1" w:styleId="GuidelinesChar">
    <w:name w:val="Guidelines Char"/>
    <w:basedOn w:val="LTGbaseChar"/>
    <w:link w:val="Guidelines"/>
    <w:rsid w:val="003A2F00"/>
    <w:rPr>
      <w:rFonts w:ascii="Corbel" w:eastAsia="Calibri" w:hAnsi="Corbel" w:cs="Corbel"/>
      <w:b w:val="0"/>
      <w:bCs/>
      <w:i/>
      <w:iCs/>
      <w:color w:val="808080" w:themeColor="background1" w:themeShade="80"/>
      <w:sz w:val="18"/>
      <w:szCs w:val="20"/>
      <w:lang w:val="en-US"/>
    </w:rPr>
  </w:style>
  <w:style w:type="paragraph" w:customStyle="1" w:styleId="Questions">
    <w:name w:val="Questions"/>
    <w:basedOn w:val="LTGbase"/>
    <w:link w:val="QuestionsChar"/>
    <w:qFormat/>
    <w:rsid w:val="003A2F00"/>
    <w:rPr>
      <w:rFonts w:ascii="Corbel" w:eastAsia="Calibri" w:hAnsi="Corbel" w:cs="Corbel"/>
      <w:iCs/>
      <w:sz w:val="18"/>
    </w:rPr>
  </w:style>
  <w:style w:type="character" w:customStyle="1" w:styleId="QuestionsChar">
    <w:name w:val="Questions Char"/>
    <w:basedOn w:val="LTGbaseChar"/>
    <w:link w:val="Questions"/>
    <w:rsid w:val="003A2F00"/>
    <w:rPr>
      <w:rFonts w:ascii="Corbel" w:eastAsia="Calibri" w:hAnsi="Corbel" w:cs="Corbel"/>
      <w:b/>
      <w:bCs/>
      <w:iCs/>
      <w:color w:val="595959" w:themeColor="text1" w:themeTint="A6"/>
      <w:sz w:val="18"/>
      <w:szCs w:val="20"/>
      <w:lang w:val="en-US"/>
    </w:rPr>
  </w:style>
  <w:style w:type="paragraph" w:customStyle="1" w:styleId="Instruction">
    <w:name w:val="Instruction"/>
    <w:basedOn w:val="LTGbase"/>
    <w:link w:val="InstructionChar"/>
    <w:qFormat/>
    <w:rsid w:val="005C44FC"/>
    <w:rPr>
      <w:rFonts w:ascii="Corbel" w:eastAsia="Calibri" w:hAnsi="Corbel" w:cs="Corbel"/>
      <w:iCs/>
      <w:color w:val="943634" w:themeColor="accent2" w:themeShade="BF"/>
      <w:sz w:val="18"/>
    </w:rPr>
  </w:style>
  <w:style w:type="character" w:customStyle="1" w:styleId="InstructionChar">
    <w:name w:val="Instruction Char"/>
    <w:basedOn w:val="LTGbaseChar"/>
    <w:link w:val="Instruction"/>
    <w:rsid w:val="005C44FC"/>
    <w:rPr>
      <w:rFonts w:ascii="Corbel" w:eastAsia="Calibri" w:hAnsi="Corbel" w:cs="Corbel"/>
      <w:b/>
      <w:bCs/>
      <w:iCs/>
      <w:color w:val="943634" w:themeColor="accent2" w:themeShade="BF"/>
      <w:sz w:val="18"/>
      <w:szCs w:val="20"/>
      <w:lang w:val="en-US"/>
    </w:rPr>
  </w:style>
  <w:style w:type="paragraph" w:customStyle="1" w:styleId="Style1">
    <w:name w:val="Style1"/>
    <w:basedOn w:val="ListBullet"/>
    <w:autoRedefine/>
    <w:qFormat/>
    <w:rsid w:val="003A2F00"/>
    <w:pPr>
      <w:keepNext/>
      <w:keepLines/>
      <w:spacing w:before="40" w:after="40"/>
      <w:ind w:left="0" w:firstLine="0"/>
    </w:pPr>
    <w:rPr>
      <w:rFonts w:ascii="Corbel" w:eastAsia="Times New Roman" w:hAnsi="Corbel" w:cs="Times New Roman"/>
      <w:b/>
      <w:sz w:val="24"/>
      <w:szCs w:val="24"/>
      <w:lang w:eastAsia="ja-JP"/>
    </w:rPr>
  </w:style>
  <w:style w:type="paragraph" w:styleId="ListBullet">
    <w:name w:val="List Bullet"/>
    <w:basedOn w:val="Normal"/>
    <w:uiPriority w:val="99"/>
    <w:semiHidden/>
    <w:unhideWhenUsed/>
    <w:rsid w:val="005E4A5B"/>
    <w:pPr>
      <w:ind w:left="2486" w:hanging="360"/>
      <w:contextualSpacing/>
    </w:pPr>
  </w:style>
  <w:style w:type="paragraph" w:customStyle="1" w:styleId="basictext">
    <w:name w:val="basic text"/>
    <w:basedOn w:val="Normal"/>
    <w:autoRedefine/>
    <w:qFormat/>
    <w:rsid w:val="005C44FC"/>
    <w:pPr>
      <w:numPr>
        <w:numId w:val="5"/>
      </w:numPr>
    </w:pPr>
    <w:rPr>
      <w:rFonts w:ascii="Arial" w:eastAsia="MS Mincho" w:hAnsi="Arial" w:cs="Times New Roman"/>
      <w:b/>
      <w:color w:val="943634" w:themeColor="accent2" w:themeShade="BF"/>
      <w:lang w:eastAsia="ja-JP"/>
    </w:rPr>
  </w:style>
  <w:style w:type="paragraph" w:customStyle="1" w:styleId="Style3">
    <w:name w:val="Style3"/>
    <w:basedOn w:val="Heading1"/>
    <w:link w:val="Style3Char"/>
    <w:autoRedefine/>
    <w:rsid w:val="0062400F"/>
    <w:pPr>
      <w:numPr>
        <w:numId w:val="4"/>
      </w:numPr>
      <w:spacing w:before="240"/>
      <w:ind w:left="431" w:hanging="431"/>
    </w:pPr>
    <w:rPr>
      <w:rFonts w:ascii="Comic Sans MS" w:hAnsi="Comic Sans MS"/>
      <w:b w:val="0"/>
      <w:color w:val="008000"/>
      <w:sz w:val="52"/>
      <w:szCs w:val="40"/>
      <w:lang w:eastAsia="ja-JP"/>
    </w:rPr>
  </w:style>
  <w:style w:type="character" w:customStyle="1" w:styleId="Style3Char">
    <w:name w:val="Style3 Char"/>
    <w:link w:val="Style3"/>
    <w:rsid w:val="0062400F"/>
    <w:rPr>
      <w:rFonts w:ascii="Comic Sans MS" w:eastAsiaTheme="majorEastAsia" w:hAnsi="Comic Sans MS" w:cstheme="majorBidi"/>
      <w:bCs/>
      <w:color w:val="008000"/>
      <w:sz w:val="52"/>
      <w:szCs w:val="40"/>
      <w:lang w:eastAsia="ja-JP"/>
    </w:rPr>
  </w:style>
  <w:style w:type="character" w:customStyle="1" w:styleId="Heading1Char">
    <w:name w:val="Heading 1 Char"/>
    <w:basedOn w:val="DefaultParagraphFont"/>
    <w:link w:val="Heading1"/>
    <w:uiPriority w:val="9"/>
    <w:rsid w:val="00761B8C"/>
    <w:rPr>
      <w:rFonts w:cs="Arial"/>
      <w:b/>
      <w:bCs/>
      <w:i/>
      <w:iCs/>
      <w:color w:val="FFFFFF" w:themeColor="background1"/>
      <w:sz w:val="24"/>
      <w:szCs w:val="24"/>
    </w:rPr>
  </w:style>
  <w:style w:type="character" w:styleId="IntenseEmphasis">
    <w:name w:val="Intense Emphasis"/>
    <w:uiPriority w:val="21"/>
    <w:qFormat/>
    <w:rsid w:val="00E55964"/>
    <w:rPr>
      <w:b/>
      <w:bCs/>
      <w:i/>
      <w:iCs/>
      <w:color w:val="4F81BD" w:themeColor="accent1"/>
    </w:rPr>
  </w:style>
  <w:style w:type="character" w:customStyle="1" w:styleId="Heading2Char">
    <w:name w:val="Heading 2 Char"/>
    <w:basedOn w:val="DefaultParagraphFont"/>
    <w:link w:val="Heading2"/>
    <w:uiPriority w:val="9"/>
    <w:rsid w:val="005C44FC"/>
    <w:rPr>
      <w:rFonts w:cs="Arial"/>
      <w:b/>
      <w:noProof/>
      <w:color w:val="943634" w:themeColor="accent2" w:themeShade="BF"/>
      <w:sz w:val="24"/>
      <w:szCs w:val="24"/>
    </w:rPr>
  </w:style>
  <w:style w:type="character" w:customStyle="1" w:styleId="Heading3Char">
    <w:name w:val="Heading 3 Char"/>
    <w:basedOn w:val="DefaultParagraphFont"/>
    <w:link w:val="Heading3"/>
    <w:uiPriority w:val="9"/>
    <w:rsid w:val="00686FD4"/>
    <w:rPr>
      <w:rFonts w:cs="Arial"/>
      <w:b/>
      <w:sz w:val="20"/>
      <w:szCs w:val="20"/>
    </w:rPr>
  </w:style>
  <w:style w:type="character" w:customStyle="1" w:styleId="Heading4Char">
    <w:name w:val="Heading 4 Char"/>
    <w:basedOn w:val="DefaultParagraphFont"/>
    <w:link w:val="Heading4"/>
    <w:uiPriority w:val="9"/>
    <w:semiHidden/>
    <w:rsid w:val="00E559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59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59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5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5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5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55964"/>
    <w:rPr>
      <w:b/>
      <w:bCs/>
      <w:color w:val="4F81BD" w:themeColor="accent1"/>
      <w:sz w:val="18"/>
      <w:szCs w:val="18"/>
    </w:rPr>
  </w:style>
  <w:style w:type="paragraph" w:styleId="Title">
    <w:name w:val="Title"/>
    <w:basedOn w:val="Normal"/>
    <w:next w:val="Normal"/>
    <w:link w:val="TitleChar"/>
    <w:uiPriority w:val="10"/>
    <w:qFormat/>
    <w:rsid w:val="00E559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59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59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5964"/>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E55964"/>
    <w:rPr>
      <w:b/>
      <w:bCs/>
    </w:rPr>
  </w:style>
  <w:style w:type="character" w:styleId="Emphasis">
    <w:name w:val="Emphasis"/>
    <w:uiPriority w:val="20"/>
    <w:qFormat/>
    <w:rsid w:val="00E55964"/>
    <w:rPr>
      <w:i/>
      <w:iCs/>
    </w:rPr>
  </w:style>
  <w:style w:type="paragraph" w:styleId="NoSpacing">
    <w:name w:val="No Spacing"/>
    <w:basedOn w:val="Normal"/>
    <w:link w:val="NoSpacingChar"/>
    <w:uiPriority w:val="1"/>
    <w:qFormat/>
    <w:rsid w:val="00E55964"/>
  </w:style>
  <w:style w:type="character" w:customStyle="1" w:styleId="NoSpacingChar">
    <w:name w:val="No Spacing Char"/>
    <w:basedOn w:val="DefaultParagraphFont"/>
    <w:link w:val="NoSpacing"/>
    <w:uiPriority w:val="1"/>
    <w:rsid w:val="00E55964"/>
  </w:style>
  <w:style w:type="paragraph" w:styleId="Quote">
    <w:name w:val="Quote"/>
    <w:basedOn w:val="Normal"/>
    <w:next w:val="Normal"/>
    <w:link w:val="QuoteChar"/>
    <w:uiPriority w:val="29"/>
    <w:qFormat/>
    <w:rsid w:val="00E55964"/>
    <w:rPr>
      <w:i/>
      <w:iCs/>
      <w:color w:val="000000" w:themeColor="text1"/>
    </w:rPr>
  </w:style>
  <w:style w:type="character" w:customStyle="1" w:styleId="QuoteChar">
    <w:name w:val="Quote Char"/>
    <w:basedOn w:val="DefaultParagraphFont"/>
    <w:link w:val="Quote"/>
    <w:uiPriority w:val="29"/>
    <w:rsid w:val="00E55964"/>
    <w:rPr>
      <w:i/>
      <w:iCs/>
      <w:color w:val="000000" w:themeColor="text1"/>
    </w:rPr>
  </w:style>
  <w:style w:type="paragraph" w:styleId="IntenseQuote">
    <w:name w:val="Intense Quote"/>
    <w:basedOn w:val="Normal"/>
    <w:next w:val="Normal"/>
    <w:link w:val="IntenseQuoteChar"/>
    <w:uiPriority w:val="30"/>
    <w:qFormat/>
    <w:rsid w:val="00E5596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5964"/>
    <w:rPr>
      <w:b/>
      <w:bCs/>
      <w:i/>
      <w:iCs/>
      <w:color w:val="4F81BD" w:themeColor="accent1"/>
    </w:rPr>
  </w:style>
  <w:style w:type="character" w:styleId="SubtleEmphasis">
    <w:name w:val="Subtle Emphasis"/>
    <w:uiPriority w:val="19"/>
    <w:qFormat/>
    <w:rsid w:val="00E55964"/>
    <w:rPr>
      <w:i/>
      <w:iCs/>
      <w:color w:val="808080" w:themeColor="text1" w:themeTint="7F"/>
    </w:rPr>
  </w:style>
  <w:style w:type="character" w:styleId="SubtleReference">
    <w:name w:val="Subtle Reference"/>
    <w:uiPriority w:val="31"/>
    <w:qFormat/>
    <w:rsid w:val="00E55964"/>
    <w:rPr>
      <w:smallCaps/>
      <w:color w:val="C0504D" w:themeColor="accent2"/>
      <w:u w:val="single"/>
    </w:rPr>
  </w:style>
  <w:style w:type="character" w:styleId="IntenseReference">
    <w:name w:val="Intense Reference"/>
    <w:uiPriority w:val="32"/>
    <w:qFormat/>
    <w:rsid w:val="00E55964"/>
    <w:rPr>
      <w:b/>
      <w:bCs/>
      <w:smallCaps/>
      <w:color w:val="C0504D" w:themeColor="accent2"/>
      <w:spacing w:val="5"/>
      <w:u w:val="single"/>
    </w:rPr>
  </w:style>
  <w:style w:type="character" w:styleId="BookTitle">
    <w:name w:val="Book Title"/>
    <w:uiPriority w:val="33"/>
    <w:qFormat/>
    <w:rsid w:val="00E55964"/>
    <w:rPr>
      <w:b/>
      <w:bCs/>
      <w:smallCaps/>
      <w:spacing w:val="5"/>
    </w:rPr>
  </w:style>
  <w:style w:type="paragraph" w:styleId="TOCHeading">
    <w:name w:val="TOC Heading"/>
    <w:basedOn w:val="Heading1"/>
    <w:next w:val="Normal"/>
    <w:uiPriority w:val="39"/>
    <w:semiHidden/>
    <w:unhideWhenUsed/>
    <w:qFormat/>
    <w:rsid w:val="00E55964"/>
    <w:pPr>
      <w:outlineLvl w:val="9"/>
    </w:pPr>
  </w:style>
  <w:style w:type="character" w:styleId="CommentReference">
    <w:name w:val="annotation reference"/>
    <w:basedOn w:val="DefaultParagraphFont"/>
    <w:uiPriority w:val="99"/>
    <w:semiHidden/>
    <w:unhideWhenUsed/>
    <w:rsid w:val="00CC287E"/>
    <w:rPr>
      <w:sz w:val="16"/>
      <w:szCs w:val="16"/>
    </w:rPr>
  </w:style>
  <w:style w:type="paragraph" w:styleId="CommentText">
    <w:name w:val="annotation text"/>
    <w:basedOn w:val="Normal"/>
    <w:link w:val="CommentTextChar"/>
    <w:uiPriority w:val="99"/>
    <w:semiHidden/>
    <w:unhideWhenUsed/>
    <w:rsid w:val="00CC287E"/>
  </w:style>
  <w:style w:type="character" w:customStyle="1" w:styleId="CommentTextChar">
    <w:name w:val="Comment Text Char"/>
    <w:basedOn w:val="DefaultParagraphFont"/>
    <w:link w:val="CommentText"/>
    <w:uiPriority w:val="99"/>
    <w:semiHidden/>
    <w:rsid w:val="00CC287E"/>
    <w:rPr>
      <w:sz w:val="20"/>
      <w:szCs w:val="20"/>
    </w:rPr>
  </w:style>
  <w:style w:type="paragraph" w:styleId="CommentSubject">
    <w:name w:val="annotation subject"/>
    <w:basedOn w:val="CommentText"/>
    <w:next w:val="CommentText"/>
    <w:link w:val="CommentSubjectChar"/>
    <w:uiPriority w:val="99"/>
    <w:semiHidden/>
    <w:unhideWhenUsed/>
    <w:rsid w:val="00CC287E"/>
    <w:rPr>
      <w:b/>
      <w:bCs/>
    </w:rPr>
  </w:style>
  <w:style w:type="character" w:customStyle="1" w:styleId="CommentSubjectChar">
    <w:name w:val="Comment Subject Char"/>
    <w:basedOn w:val="CommentTextChar"/>
    <w:link w:val="CommentSubject"/>
    <w:uiPriority w:val="99"/>
    <w:semiHidden/>
    <w:rsid w:val="00CC287E"/>
    <w:rPr>
      <w:b/>
      <w:bCs/>
      <w:sz w:val="20"/>
      <w:szCs w:val="20"/>
    </w:rPr>
  </w:style>
  <w:style w:type="paragraph" w:styleId="Revision">
    <w:name w:val="Revision"/>
    <w:hidden/>
    <w:uiPriority w:val="99"/>
    <w:semiHidden/>
    <w:rsid w:val="00CC287E"/>
  </w:style>
  <w:style w:type="paragraph" w:customStyle="1" w:styleId="MajorTableText">
    <w:name w:val="Major Table Text"/>
    <w:basedOn w:val="Normal"/>
    <w:rsid w:val="00FB69D7"/>
    <w:pPr>
      <w:spacing w:before="60" w:after="60"/>
    </w:pPr>
    <w:rPr>
      <w:rFonts w:ascii="Palatino" w:hAnsi="Palatino" w:cs="Times New Roman"/>
      <w:sz w:val="18"/>
      <w:szCs w:val="18"/>
    </w:rPr>
  </w:style>
  <w:style w:type="character" w:styleId="Hyperlink">
    <w:name w:val="Hyperlink"/>
    <w:basedOn w:val="DefaultParagraphFont"/>
    <w:uiPriority w:val="99"/>
    <w:unhideWhenUsed/>
    <w:rsid w:val="000A4417"/>
    <w:rPr>
      <w:color w:val="0000FF"/>
      <w:u w:val="single"/>
    </w:rPr>
  </w:style>
  <w:style w:type="paragraph" w:styleId="FootnoteText">
    <w:name w:val="footnote text"/>
    <w:basedOn w:val="Normal"/>
    <w:link w:val="FootnoteTextChar"/>
    <w:uiPriority w:val="99"/>
    <w:semiHidden/>
    <w:unhideWhenUsed/>
    <w:rsid w:val="002936F0"/>
  </w:style>
  <w:style w:type="character" w:customStyle="1" w:styleId="FootnoteTextChar">
    <w:name w:val="Footnote Text Char"/>
    <w:basedOn w:val="DefaultParagraphFont"/>
    <w:link w:val="FootnoteText"/>
    <w:uiPriority w:val="99"/>
    <w:semiHidden/>
    <w:rsid w:val="002936F0"/>
    <w:rPr>
      <w:sz w:val="20"/>
      <w:szCs w:val="20"/>
    </w:rPr>
  </w:style>
  <w:style w:type="character" w:styleId="FootnoteReference">
    <w:name w:val="footnote reference"/>
    <w:basedOn w:val="DefaultParagraphFont"/>
    <w:uiPriority w:val="99"/>
    <w:semiHidden/>
    <w:unhideWhenUsed/>
    <w:rsid w:val="002936F0"/>
    <w:rPr>
      <w:vertAlign w:val="superscript"/>
    </w:rPr>
  </w:style>
  <w:style w:type="paragraph" w:styleId="EndnoteText">
    <w:name w:val="endnote text"/>
    <w:basedOn w:val="Normal"/>
    <w:link w:val="EndnoteTextChar"/>
    <w:uiPriority w:val="99"/>
    <w:unhideWhenUsed/>
    <w:rsid w:val="00DD5AB3"/>
    <w:pPr>
      <w:spacing w:after="180"/>
    </w:pPr>
  </w:style>
  <w:style w:type="character" w:customStyle="1" w:styleId="EndnoteTextChar">
    <w:name w:val="Endnote Text Char"/>
    <w:basedOn w:val="DefaultParagraphFont"/>
    <w:link w:val="EndnoteText"/>
    <w:uiPriority w:val="99"/>
    <w:rsid w:val="00DD5AB3"/>
    <w:rPr>
      <w:rFonts w:cs="Arial"/>
      <w:sz w:val="20"/>
      <w:szCs w:val="20"/>
    </w:rPr>
  </w:style>
  <w:style w:type="character" w:styleId="EndnoteReference">
    <w:name w:val="endnote reference"/>
    <w:basedOn w:val="DefaultParagraphFont"/>
    <w:uiPriority w:val="99"/>
    <w:unhideWhenUsed/>
    <w:rsid w:val="00AF5D9C"/>
    <w:rPr>
      <w:vertAlign w:val="superscript"/>
    </w:rPr>
  </w:style>
  <w:style w:type="paragraph" w:styleId="DocumentMap">
    <w:name w:val="Document Map"/>
    <w:basedOn w:val="Normal"/>
    <w:link w:val="DocumentMapChar"/>
    <w:uiPriority w:val="99"/>
    <w:semiHidden/>
    <w:unhideWhenUsed/>
    <w:rsid w:val="00C10DA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10DA1"/>
    <w:rPr>
      <w:rFonts w:ascii="Times New Roman" w:hAnsi="Times New Roman" w:cs="Times New Roman"/>
      <w:sz w:val="24"/>
      <w:szCs w:val="24"/>
    </w:rPr>
  </w:style>
  <w:style w:type="paragraph" w:customStyle="1" w:styleId="Checkbox">
    <w:name w:val="Check box"/>
    <w:basedOn w:val="Normal"/>
    <w:qFormat/>
    <w:rsid w:val="00AD31BD"/>
    <w:rPr>
      <w:rFonts w:ascii="MS Gothic" w:eastAsia="MS Gothic" w:hAnsi="MS Gothic"/>
    </w:rPr>
  </w:style>
  <w:style w:type="paragraph" w:customStyle="1" w:styleId="Section2heading2">
    <w:name w:val="Section 2 heading 2"/>
    <w:basedOn w:val="Heading2"/>
    <w:qFormat/>
    <w:rsid w:val="005C44FC"/>
    <w:pPr>
      <w:numPr>
        <w:numId w:val="13"/>
      </w:numPr>
    </w:pPr>
  </w:style>
  <w:style w:type="character" w:styleId="FollowedHyperlink">
    <w:name w:val="FollowedHyperlink"/>
    <w:basedOn w:val="DefaultParagraphFont"/>
    <w:uiPriority w:val="99"/>
    <w:semiHidden/>
    <w:unhideWhenUsed/>
    <w:rsid w:val="00137242"/>
    <w:rPr>
      <w:color w:val="800080" w:themeColor="followedHyperlink"/>
      <w:u w:val="single"/>
    </w:rPr>
  </w:style>
  <w:style w:type="paragraph" w:customStyle="1" w:styleId="StyleFirstline127cm">
    <w:name w:val="Style First line:  1.27 cm"/>
    <w:basedOn w:val="Normal"/>
    <w:rsid w:val="00BB6132"/>
    <w:pPr>
      <w:tabs>
        <w:tab w:val="left" w:pos="2268"/>
      </w:tabs>
      <w:ind w:firstLine="2115"/>
    </w:pPr>
    <w:rPr>
      <w:rFonts w:eastAsia="Times New Roman" w:cs="Times New Roman"/>
    </w:rPr>
  </w:style>
  <w:style w:type="paragraph" w:customStyle="1" w:styleId="Unitcodeandtitle">
    <w:name w:val="Unit code and title"/>
    <w:qFormat/>
    <w:rsid w:val="005C44FC"/>
    <w:pPr>
      <w:spacing w:before="120"/>
    </w:pPr>
    <w:rPr>
      <w:rFonts w:cs="Arial"/>
      <w:b/>
      <w:color w:val="943634" w:themeColor="accent2" w:themeShade="BF"/>
      <w:sz w:val="36"/>
      <w:szCs w:val="36"/>
    </w:rPr>
  </w:style>
  <w:style w:type="paragraph" w:customStyle="1" w:styleId="FooterText">
    <w:name w:val="Footer Text"/>
    <w:basedOn w:val="Normal"/>
    <w:qFormat/>
    <w:rsid w:val="002E6576"/>
    <w:pPr>
      <w:widowControl w:val="0"/>
      <w:suppressAutoHyphens/>
      <w:autoSpaceDE w:val="0"/>
      <w:autoSpaceDN w:val="0"/>
      <w:adjustRightInd w:val="0"/>
      <w:textAlignment w:val="center"/>
    </w:pPr>
    <w:rPr>
      <w:rFonts w:ascii="Open Sans Light" w:eastAsiaTheme="minorEastAsia" w:hAnsi="Open Sans Light" w:cs="OpenSans"/>
      <w:color w:val="000000"/>
      <w:sz w:val="15"/>
      <w:szCs w:val="15"/>
      <w:lang w:val="en-GB"/>
    </w:rPr>
  </w:style>
  <w:style w:type="character" w:customStyle="1" w:styleId="ListParagraphChar">
    <w:name w:val="List Paragraph Char"/>
    <w:aliases w:val="List Paragraph1 Char,Single bullet style Char,Bullets Char,Table numbering Char"/>
    <w:basedOn w:val="DefaultParagraphFont"/>
    <w:link w:val="ListParagraph"/>
    <w:uiPriority w:val="34"/>
    <w:rsid w:val="008C1427"/>
    <w:rPr>
      <w:rFonts w:cs="Arial"/>
      <w:sz w:val="20"/>
      <w:szCs w:val="20"/>
    </w:rPr>
  </w:style>
  <w:style w:type="paragraph" w:styleId="BodyText">
    <w:name w:val="Body Text"/>
    <w:basedOn w:val="Normal"/>
    <w:link w:val="BodyTextChar"/>
    <w:rsid w:val="008C1427"/>
    <w:pPr>
      <w:keepNext/>
      <w:keepLines/>
      <w:spacing w:before="120" w:after="120"/>
      <w:contextualSpacing/>
    </w:pPr>
    <w:rPr>
      <w:rFonts w:ascii="Times New Roman" w:eastAsia="Times New Roman" w:hAnsi="Times New Roman" w:cs="Times New Roman"/>
      <w:sz w:val="24"/>
      <w:szCs w:val="22"/>
    </w:rPr>
  </w:style>
  <w:style w:type="character" w:customStyle="1" w:styleId="BodyTextChar">
    <w:name w:val="Body Text Char"/>
    <w:basedOn w:val="DefaultParagraphFont"/>
    <w:link w:val="BodyText"/>
    <w:rsid w:val="008C1427"/>
    <w:rPr>
      <w:rFonts w:ascii="Times New Roman" w:eastAsia="Times New Roman" w:hAnsi="Times New Roman" w:cs="Times New Roman"/>
      <w:sz w:val="24"/>
    </w:rPr>
  </w:style>
  <w:style w:type="paragraph" w:customStyle="1" w:styleId="contenttext">
    <w:name w:val="content text"/>
    <w:basedOn w:val="NoSpacing"/>
    <w:qFormat/>
    <w:rsid w:val="00CE6F9F"/>
    <w:pPr>
      <w:spacing w:before="80" w:after="80"/>
    </w:pPr>
    <w:rPr>
      <w:rFonts w:ascii="Arial" w:eastAsia="Calibri" w:hAnsi="Arial"/>
      <w:color w:val="000000" w:themeColor="tex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1475">
      <w:bodyDiv w:val="1"/>
      <w:marLeft w:val="0"/>
      <w:marRight w:val="0"/>
      <w:marTop w:val="0"/>
      <w:marBottom w:val="0"/>
      <w:divBdr>
        <w:top w:val="none" w:sz="0" w:space="0" w:color="auto"/>
        <w:left w:val="none" w:sz="0" w:space="0" w:color="auto"/>
        <w:bottom w:val="none" w:sz="0" w:space="0" w:color="auto"/>
        <w:right w:val="none" w:sz="0" w:space="0" w:color="auto"/>
      </w:divBdr>
    </w:div>
    <w:div w:id="115224132">
      <w:bodyDiv w:val="1"/>
      <w:marLeft w:val="0"/>
      <w:marRight w:val="0"/>
      <w:marTop w:val="0"/>
      <w:marBottom w:val="0"/>
      <w:divBdr>
        <w:top w:val="none" w:sz="0" w:space="0" w:color="auto"/>
        <w:left w:val="none" w:sz="0" w:space="0" w:color="auto"/>
        <w:bottom w:val="none" w:sz="0" w:space="0" w:color="auto"/>
        <w:right w:val="none" w:sz="0" w:space="0" w:color="auto"/>
      </w:divBdr>
    </w:div>
    <w:div w:id="283388416">
      <w:bodyDiv w:val="1"/>
      <w:marLeft w:val="0"/>
      <w:marRight w:val="0"/>
      <w:marTop w:val="0"/>
      <w:marBottom w:val="0"/>
      <w:divBdr>
        <w:top w:val="none" w:sz="0" w:space="0" w:color="auto"/>
        <w:left w:val="none" w:sz="0" w:space="0" w:color="auto"/>
        <w:bottom w:val="none" w:sz="0" w:space="0" w:color="auto"/>
        <w:right w:val="none" w:sz="0" w:space="0" w:color="auto"/>
      </w:divBdr>
    </w:div>
    <w:div w:id="461922819">
      <w:bodyDiv w:val="1"/>
      <w:marLeft w:val="0"/>
      <w:marRight w:val="0"/>
      <w:marTop w:val="0"/>
      <w:marBottom w:val="0"/>
      <w:divBdr>
        <w:top w:val="none" w:sz="0" w:space="0" w:color="auto"/>
        <w:left w:val="none" w:sz="0" w:space="0" w:color="auto"/>
        <w:bottom w:val="none" w:sz="0" w:space="0" w:color="auto"/>
        <w:right w:val="none" w:sz="0" w:space="0" w:color="auto"/>
      </w:divBdr>
      <w:divsChild>
        <w:div w:id="803618467">
          <w:marLeft w:val="0"/>
          <w:marRight w:val="0"/>
          <w:marTop w:val="150"/>
          <w:marBottom w:val="0"/>
          <w:divBdr>
            <w:top w:val="none" w:sz="0" w:space="0" w:color="auto"/>
            <w:left w:val="none" w:sz="0" w:space="0" w:color="auto"/>
            <w:bottom w:val="none" w:sz="0" w:space="0" w:color="auto"/>
            <w:right w:val="none" w:sz="0" w:space="0" w:color="auto"/>
          </w:divBdr>
          <w:divsChild>
            <w:div w:id="965309463">
              <w:marLeft w:val="0"/>
              <w:marRight w:val="0"/>
              <w:marTop w:val="0"/>
              <w:marBottom w:val="0"/>
              <w:divBdr>
                <w:top w:val="none" w:sz="0" w:space="0" w:color="auto"/>
                <w:left w:val="none" w:sz="0" w:space="0" w:color="auto"/>
                <w:bottom w:val="none" w:sz="0" w:space="0" w:color="auto"/>
                <w:right w:val="none" w:sz="0" w:space="0" w:color="auto"/>
              </w:divBdr>
              <w:divsChild>
                <w:div w:id="487669689">
                  <w:marLeft w:val="0"/>
                  <w:marRight w:val="0"/>
                  <w:marTop w:val="0"/>
                  <w:marBottom w:val="0"/>
                  <w:divBdr>
                    <w:top w:val="none" w:sz="0" w:space="0" w:color="auto"/>
                    <w:left w:val="none" w:sz="0" w:space="0" w:color="auto"/>
                    <w:bottom w:val="none" w:sz="0" w:space="0" w:color="auto"/>
                    <w:right w:val="none" w:sz="0" w:space="0" w:color="auto"/>
                  </w:divBdr>
                  <w:divsChild>
                    <w:div w:id="1414279649">
                      <w:marLeft w:val="0"/>
                      <w:marRight w:val="0"/>
                      <w:marTop w:val="0"/>
                      <w:marBottom w:val="0"/>
                      <w:divBdr>
                        <w:top w:val="none" w:sz="0" w:space="0" w:color="auto"/>
                        <w:left w:val="none" w:sz="0" w:space="0" w:color="auto"/>
                        <w:bottom w:val="none" w:sz="0" w:space="0" w:color="auto"/>
                        <w:right w:val="none" w:sz="0" w:space="0" w:color="auto"/>
                      </w:divBdr>
                      <w:divsChild>
                        <w:div w:id="6272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187382">
      <w:bodyDiv w:val="1"/>
      <w:marLeft w:val="0"/>
      <w:marRight w:val="0"/>
      <w:marTop w:val="0"/>
      <w:marBottom w:val="0"/>
      <w:divBdr>
        <w:top w:val="none" w:sz="0" w:space="0" w:color="auto"/>
        <w:left w:val="none" w:sz="0" w:space="0" w:color="auto"/>
        <w:bottom w:val="none" w:sz="0" w:space="0" w:color="auto"/>
        <w:right w:val="none" w:sz="0" w:space="0" w:color="auto"/>
      </w:divBdr>
    </w:div>
    <w:div w:id="480006680">
      <w:bodyDiv w:val="1"/>
      <w:marLeft w:val="0"/>
      <w:marRight w:val="0"/>
      <w:marTop w:val="0"/>
      <w:marBottom w:val="0"/>
      <w:divBdr>
        <w:top w:val="none" w:sz="0" w:space="0" w:color="auto"/>
        <w:left w:val="none" w:sz="0" w:space="0" w:color="auto"/>
        <w:bottom w:val="none" w:sz="0" w:space="0" w:color="auto"/>
        <w:right w:val="none" w:sz="0" w:space="0" w:color="auto"/>
      </w:divBdr>
    </w:div>
    <w:div w:id="488064222">
      <w:bodyDiv w:val="1"/>
      <w:marLeft w:val="0"/>
      <w:marRight w:val="0"/>
      <w:marTop w:val="0"/>
      <w:marBottom w:val="0"/>
      <w:divBdr>
        <w:top w:val="none" w:sz="0" w:space="0" w:color="auto"/>
        <w:left w:val="none" w:sz="0" w:space="0" w:color="auto"/>
        <w:bottom w:val="none" w:sz="0" w:space="0" w:color="auto"/>
        <w:right w:val="none" w:sz="0" w:space="0" w:color="auto"/>
      </w:divBdr>
    </w:div>
    <w:div w:id="510799593">
      <w:bodyDiv w:val="1"/>
      <w:marLeft w:val="0"/>
      <w:marRight w:val="0"/>
      <w:marTop w:val="0"/>
      <w:marBottom w:val="0"/>
      <w:divBdr>
        <w:top w:val="none" w:sz="0" w:space="0" w:color="auto"/>
        <w:left w:val="none" w:sz="0" w:space="0" w:color="auto"/>
        <w:bottom w:val="none" w:sz="0" w:space="0" w:color="auto"/>
        <w:right w:val="none" w:sz="0" w:space="0" w:color="auto"/>
      </w:divBdr>
    </w:div>
    <w:div w:id="702175137">
      <w:bodyDiv w:val="1"/>
      <w:marLeft w:val="0"/>
      <w:marRight w:val="0"/>
      <w:marTop w:val="0"/>
      <w:marBottom w:val="0"/>
      <w:divBdr>
        <w:top w:val="none" w:sz="0" w:space="0" w:color="auto"/>
        <w:left w:val="none" w:sz="0" w:space="0" w:color="auto"/>
        <w:bottom w:val="none" w:sz="0" w:space="0" w:color="auto"/>
        <w:right w:val="none" w:sz="0" w:space="0" w:color="auto"/>
      </w:divBdr>
    </w:div>
    <w:div w:id="741564016">
      <w:bodyDiv w:val="1"/>
      <w:marLeft w:val="0"/>
      <w:marRight w:val="0"/>
      <w:marTop w:val="0"/>
      <w:marBottom w:val="0"/>
      <w:divBdr>
        <w:top w:val="none" w:sz="0" w:space="0" w:color="auto"/>
        <w:left w:val="none" w:sz="0" w:space="0" w:color="auto"/>
        <w:bottom w:val="none" w:sz="0" w:space="0" w:color="auto"/>
        <w:right w:val="none" w:sz="0" w:space="0" w:color="auto"/>
      </w:divBdr>
    </w:div>
    <w:div w:id="1401900676">
      <w:bodyDiv w:val="1"/>
      <w:marLeft w:val="0"/>
      <w:marRight w:val="0"/>
      <w:marTop w:val="0"/>
      <w:marBottom w:val="0"/>
      <w:divBdr>
        <w:top w:val="none" w:sz="0" w:space="0" w:color="auto"/>
        <w:left w:val="none" w:sz="0" w:space="0" w:color="auto"/>
        <w:bottom w:val="none" w:sz="0" w:space="0" w:color="auto"/>
        <w:right w:val="none" w:sz="0" w:space="0" w:color="auto"/>
      </w:divBdr>
    </w:div>
    <w:div w:id="1502042636">
      <w:bodyDiv w:val="1"/>
      <w:marLeft w:val="0"/>
      <w:marRight w:val="0"/>
      <w:marTop w:val="0"/>
      <w:marBottom w:val="0"/>
      <w:divBdr>
        <w:top w:val="none" w:sz="0" w:space="0" w:color="auto"/>
        <w:left w:val="none" w:sz="0" w:space="0" w:color="auto"/>
        <w:bottom w:val="none" w:sz="0" w:space="0" w:color="auto"/>
        <w:right w:val="none" w:sz="0" w:space="0" w:color="auto"/>
      </w:divBdr>
    </w:div>
    <w:div w:id="1954676808">
      <w:bodyDiv w:val="1"/>
      <w:marLeft w:val="0"/>
      <w:marRight w:val="0"/>
      <w:marTop w:val="0"/>
      <w:marBottom w:val="0"/>
      <w:divBdr>
        <w:top w:val="none" w:sz="0" w:space="0" w:color="auto"/>
        <w:left w:val="none" w:sz="0" w:space="0" w:color="auto"/>
        <w:bottom w:val="none" w:sz="0" w:space="0" w:color="auto"/>
        <w:right w:val="none" w:sz="0" w:space="0" w:color="auto"/>
      </w:divBdr>
    </w:div>
    <w:div w:id="204316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mquazi@kangan.edu.a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northcott\Desktop\Initial%20TA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8A6E9119-EB73-48F6-A222-E2FDC5AB063A}"/>
      </w:docPartPr>
      <w:docPartBody>
        <w:p w:rsidR="00D015CE" w:rsidRDefault="001D357F">
          <w:r w:rsidRPr="00E67C10">
            <w:rPr>
              <w:rStyle w:val="PlaceholderText"/>
            </w:rPr>
            <w:t>Click here to enter text.</w:t>
          </w:r>
        </w:p>
      </w:docPartBody>
    </w:docPart>
    <w:docPart>
      <w:docPartPr>
        <w:name w:val="7054FF36CE304B419656533BDAA75933"/>
        <w:category>
          <w:name w:val="General"/>
          <w:gallery w:val="placeholder"/>
        </w:category>
        <w:types>
          <w:type w:val="bbPlcHdr"/>
        </w:types>
        <w:behaviors>
          <w:behavior w:val="content"/>
        </w:behaviors>
        <w:guid w:val="{E4D27241-44AE-4060-B7C1-ED18692F3906}"/>
      </w:docPartPr>
      <w:docPartBody>
        <w:p w:rsidR="00D015CE" w:rsidRDefault="001D357F" w:rsidP="001D357F">
          <w:pPr>
            <w:pStyle w:val="7054FF36CE304B419656533BDAA759337"/>
          </w:pPr>
          <w:r w:rsidRPr="00A553DF">
            <w:rPr>
              <w:b w:val="0"/>
              <w:color w:val="auto"/>
              <w:sz w:val="20"/>
              <w:szCs w:val="20"/>
            </w:rPr>
            <w:t>#</w:t>
          </w:r>
        </w:p>
      </w:docPartBody>
    </w:docPart>
    <w:docPart>
      <w:docPartPr>
        <w:name w:val="21C3EAFF75D040B0BEC72BEB3FF37BAA"/>
        <w:category>
          <w:name w:val="General"/>
          <w:gallery w:val="placeholder"/>
        </w:category>
        <w:types>
          <w:type w:val="bbPlcHdr"/>
        </w:types>
        <w:behaviors>
          <w:behavior w:val="content"/>
        </w:behaviors>
        <w:guid w:val="{782D99C2-C8DB-4256-BAD0-B6E0F6F51DBE}"/>
      </w:docPartPr>
      <w:docPartBody>
        <w:p w:rsidR="00D015CE" w:rsidRDefault="001D357F" w:rsidP="001D357F">
          <w:pPr>
            <w:pStyle w:val="21C3EAFF75D040B0BEC72BEB3FF37BAA"/>
          </w:pPr>
          <w:r>
            <w:t>Due date</w:t>
          </w:r>
          <w:r w:rsidRPr="00A553DF">
            <w:rPr>
              <w:sz w:val="20"/>
              <w:szCs w:val="20"/>
            </w:rPr>
            <w:t>.</w:t>
          </w:r>
        </w:p>
      </w:docPartBody>
    </w:docPart>
    <w:docPart>
      <w:docPartPr>
        <w:name w:val="5AC37271A7234950A8216D59F04D4EA0"/>
        <w:category>
          <w:name w:val="General"/>
          <w:gallery w:val="placeholder"/>
        </w:category>
        <w:types>
          <w:type w:val="bbPlcHdr"/>
        </w:types>
        <w:behaviors>
          <w:behavior w:val="content"/>
        </w:behaviors>
        <w:guid w:val="{02C58B73-71F6-4426-B573-58B8DEBBB39F}"/>
      </w:docPartPr>
      <w:docPartBody>
        <w:p w:rsidR="00D015CE" w:rsidRDefault="001D357F" w:rsidP="001D357F">
          <w:pPr>
            <w:pStyle w:val="5AC37271A7234950A8216D59F04D4EA05"/>
          </w:pPr>
          <w:r w:rsidRPr="00E67C10">
            <w:rPr>
              <w:rStyle w:val="PlaceholderText"/>
            </w:rPr>
            <w:t>Click here to enter text.</w:t>
          </w:r>
        </w:p>
      </w:docPartBody>
    </w:docPart>
    <w:docPart>
      <w:docPartPr>
        <w:name w:val="3ABE19CFDB0A4474B3CCB59859F78DE0"/>
        <w:category>
          <w:name w:val="General"/>
          <w:gallery w:val="placeholder"/>
        </w:category>
        <w:types>
          <w:type w:val="bbPlcHdr"/>
        </w:types>
        <w:behaviors>
          <w:behavior w:val="content"/>
        </w:behaviors>
        <w:guid w:val="{931D1983-133E-4EBE-BFAA-F15D1292DCBD}"/>
      </w:docPartPr>
      <w:docPartBody>
        <w:p w:rsidR="00D015CE" w:rsidRDefault="001D357F" w:rsidP="001D357F">
          <w:pPr>
            <w:pStyle w:val="3ABE19CFDB0A4474B3CCB59859F78DE05"/>
          </w:pPr>
          <w:r w:rsidRPr="00E67C10">
            <w:rPr>
              <w:rStyle w:val="PlaceholderText"/>
            </w:rPr>
            <w:t>Click here to enter text.</w:t>
          </w:r>
        </w:p>
      </w:docPartBody>
    </w:docPart>
    <w:docPart>
      <w:docPartPr>
        <w:name w:val="D5D73A4E06A84874A95B47D9DF24BF4A"/>
        <w:category>
          <w:name w:val="General"/>
          <w:gallery w:val="placeholder"/>
        </w:category>
        <w:types>
          <w:type w:val="bbPlcHdr"/>
        </w:types>
        <w:behaviors>
          <w:behavior w:val="content"/>
        </w:behaviors>
        <w:guid w:val="{90FDC509-8472-49BF-AC8B-A5DEBA7CD46C}"/>
      </w:docPartPr>
      <w:docPartBody>
        <w:p w:rsidR="00D015CE" w:rsidRDefault="001D357F" w:rsidP="001D357F">
          <w:pPr>
            <w:pStyle w:val="D5D73A4E06A84874A95B47D9DF24BF4A5"/>
          </w:pPr>
          <w:r w:rsidRPr="00E67C10">
            <w:rPr>
              <w:rStyle w:val="PlaceholderText"/>
            </w:rPr>
            <w:t>Click here to enter text.</w:t>
          </w:r>
        </w:p>
      </w:docPartBody>
    </w:docPart>
    <w:docPart>
      <w:docPartPr>
        <w:name w:val="CAF177A70CC1435995F39A5DA766F59D"/>
        <w:category>
          <w:name w:val="General"/>
          <w:gallery w:val="placeholder"/>
        </w:category>
        <w:types>
          <w:type w:val="bbPlcHdr"/>
        </w:types>
        <w:behaviors>
          <w:behavior w:val="content"/>
        </w:behaviors>
        <w:guid w:val="{0D3D17DE-60C2-4C2C-9D98-7E580A0636EB}"/>
      </w:docPartPr>
      <w:docPartBody>
        <w:p w:rsidR="00D015CE" w:rsidRDefault="001D357F" w:rsidP="001D357F">
          <w:pPr>
            <w:pStyle w:val="CAF177A70CC1435995F39A5DA766F59D5"/>
          </w:pPr>
          <w:r w:rsidRPr="00E67C10">
            <w:rPr>
              <w:rStyle w:val="PlaceholderText"/>
            </w:rPr>
            <w:t>Click here to enter text.</w:t>
          </w:r>
        </w:p>
      </w:docPartBody>
    </w:docPart>
    <w:docPart>
      <w:docPartPr>
        <w:name w:val="792070D29EAE498AA7567B350365B2BE"/>
        <w:category>
          <w:name w:val="General"/>
          <w:gallery w:val="placeholder"/>
        </w:category>
        <w:types>
          <w:type w:val="bbPlcHdr"/>
        </w:types>
        <w:behaviors>
          <w:behavior w:val="content"/>
        </w:behaviors>
        <w:guid w:val="{7B2A008E-532D-444D-8FFD-43917F9DBF44}"/>
      </w:docPartPr>
      <w:docPartBody>
        <w:p w:rsidR="00D015CE" w:rsidRDefault="001D357F" w:rsidP="001D357F">
          <w:pPr>
            <w:pStyle w:val="792070D29EAE498AA7567B350365B2BE4"/>
          </w:pPr>
          <w:r w:rsidRPr="00E67C10">
            <w:rPr>
              <w:rStyle w:val="PlaceholderText"/>
            </w:rPr>
            <w:t>Click here to enter text.</w:t>
          </w:r>
        </w:p>
      </w:docPartBody>
    </w:docPart>
    <w:docPart>
      <w:docPartPr>
        <w:name w:val="069E6B36C22F42CFBC10CBDDAFFBD66A"/>
        <w:category>
          <w:name w:val="General"/>
          <w:gallery w:val="placeholder"/>
        </w:category>
        <w:types>
          <w:type w:val="bbPlcHdr"/>
        </w:types>
        <w:behaviors>
          <w:behavior w:val="content"/>
        </w:behaviors>
        <w:guid w:val="{03DF1F9D-911B-4C71-AD3E-EC14D0E70127}"/>
      </w:docPartPr>
      <w:docPartBody>
        <w:p w:rsidR="00D015CE" w:rsidRDefault="001D357F" w:rsidP="001D357F">
          <w:pPr>
            <w:pStyle w:val="069E6B36C22F42CFBC10CBDDAFFBD66A4"/>
          </w:pPr>
          <w:r w:rsidRPr="00E67C10">
            <w:rPr>
              <w:rStyle w:val="PlaceholderText"/>
            </w:rPr>
            <w:t>Click here to enter text.</w:t>
          </w:r>
        </w:p>
      </w:docPartBody>
    </w:docPart>
    <w:docPart>
      <w:docPartPr>
        <w:name w:val="B4E73F3AD5374343BC88C57475D092F1"/>
        <w:category>
          <w:name w:val="General"/>
          <w:gallery w:val="placeholder"/>
        </w:category>
        <w:types>
          <w:type w:val="bbPlcHdr"/>
        </w:types>
        <w:behaviors>
          <w:behavior w:val="content"/>
        </w:behaviors>
        <w:guid w:val="{E6766520-4A6C-45B1-B827-7F4F265E68F8}"/>
      </w:docPartPr>
      <w:docPartBody>
        <w:p w:rsidR="00D015CE" w:rsidRDefault="001D357F" w:rsidP="001D357F">
          <w:pPr>
            <w:pStyle w:val="B4E73F3AD5374343BC88C57475D092F12"/>
          </w:pPr>
          <w:r>
            <w:rPr>
              <w:rStyle w:val="PlaceholderText"/>
            </w:rPr>
            <w:t>Click here to enter text</w:t>
          </w:r>
        </w:p>
      </w:docPartBody>
    </w:docPart>
    <w:docPart>
      <w:docPartPr>
        <w:name w:val="2199DED1F1FF4693AB034E5B73FF0D39"/>
        <w:category>
          <w:name w:val="General"/>
          <w:gallery w:val="placeholder"/>
        </w:category>
        <w:types>
          <w:type w:val="bbPlcHdr"/>
        </w:types>
        <w:behaviors>
          <w:behavior w:val="content"/>
        </w:behaviors>
        <w:guid w:val="{D74290DB-69DE-4FA0-A8C6-F2601BACD745}"/>
      </w:docPartPr>
      <w:docPartBody>
        <w:p w:rsidR="00D015CE" w:rsidRDefault="001D357F" w:rsidP="001D357F">
          <w:pPr>
            <w:pStyle w:val="2199DED1F1FF4693AB034E5B73FF0D391"/>
          </w:pPr>
          <w:r>
            <w:rPr>
              <w:rStyle w:val="PlaceholderText"/>
            </w:rPr>
            <w:t>Click here to enter text</w:t>
          </w:r>
        </w:p>
      </w:docPartBody>
    </w:docPart>
    <w:docPart>
      <w:docPartPr>
        <w:name w:val="BE920C2BB167491A9AC602FC0ECB648F"/>
        <w:category>
          <w:name w:val="General"/>
          <w:gallery w:val="placeholder"/>
        </w:category>
        <w:types>
          <w:type w:val="bbPlcHdr"/>
        </w:types>
        <w:behaviors>
          <w:behavior w:val="content"/>
        </w:behaviors>
        <w:guid w:val="{7D7EEDCE-FBF8-4268-BF16-D04ED00EEE79}"/>
      </w:docPartPr>
      <w:docPartBody>
        <w:p w:rsidR="00D015CE" w:rsidRDefault="001D357F" w:rsidP="001D357F">
          <w:pPr>
            <w:pStyle w:val="BE920C2BB167491A9AC602FC0ECB648F"/>
          </w:pPr>
          <w:r>
            <w:rPr>
              <w:rStyle w:val="PlaceholderText"/>
            </w:rPr>
            <w:t>Task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 w:name="Palatino">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Corbel"/>
    <w:charset w:val="00"/>
    <w:family w:val="swiss"/>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F3"/>
    <w:rsid w:val="00041F85"/>
    <w:rsid w:val="00061422"/>
    <w:rsid w:val="00075F9F"/>
    <w:rsid w:val="000A45EF"/>
    <w:rsid w:val="000D6D0E"/>
    <w:rsid w:val="000E3B7C"/>
    <w:rsid w:val="00126600"/>
    <w:rsid w:val="00130697"/>
    <w:rsid w:val="00134690"/>
    <w:rsid w:val="00166DDE"/>
    <w:rsid w:val="001A78B9"/>
    <w:rsid w:val="001B7B80"/>
    <w:rsid w:val="001D357F"/>
    <w:rsid w:val="001E6CB4"/>
    <w:rsid w:val="001F4139"/>
    <w:rsid w:val="002168A0"/>
    <w:rsid w:val="002363A4"/>
    <w:rsid w:val="00257EF9"/>
    <w:rsid w:val="00272BBE"/>
    <w:rsid w:val="00283E5E"/>
    <w:rsid w:val="002A1517"/>
    <w:rsid w:val="002A3C22"/>
    <w:rsid w:val="002D2146"/>
    <w:rsid w:val="0031515C"/>
    <w:rsid w:val="0034178A"/>
    <w:rsid w:val="00341D33"/>
    <w:rsid w:val="00360054"/>
    <w:rsid w:val="00365ECC"/>
    <w:rsid w:val="003A707D"/>
    <w:rsid w:val="003C70A4"/>
    <w:rsid w:val="003F56A6"/>
    <w:rsid w:val="00400630"/>
    <w:rsid w:val="004143F1"/>
    <w:rsid w:val="00421602"/>
    <w:rsid w:val="004415BD"/>
    <w:rsid w:val="00457D1E"/>
    <w:rsid w:val="00472118"/>
    <w:rsid w:val="004C3C40"/>
    <w:rsid w:val="004E3EA4"/>
    <w:rsid w:val="004E42ED"/>
    <w:rsid w:val="004E4CFB"/>
    <w:rsid w:val="00565AF3"/>
    <w:rsid w:val="00566F94"/>
    <w:rsid w:val="00593C32"/>
    <w:rsid w:val="005A7692"/>
    <w:rsid w:val="005B412C"/>
    <w:rsid w:val="005C131C"/>
    <w:rsid w:val="005E41FC"/>
    <w:rsid w:val="005E7F9A"/>
    <w:rsid w:val="00634B7C"/>
    <w:rsid w:val="00652312"/>
    <w:rsid w:val="00672DD2"/>
    <w:rsid w:val="00675C5F"/>
    <w:rsid w:val="006D0207"/>
    <w:rsid w:val="006D2801"/>
    <w:rsid w:val="006E3034"/>
    <w:rsid w:val="00751646"/>
    <w:rsid w:val="007F066E"/>
    <w:rsid w:val="0083411C"/>
    <w:rsid w:val="00863BE1"/>
    <w:rsid w:val="008A5F6E"/>
    <w:rsid w:val="008C2AB2"/>
    <w:rsid w:val="008F7FEA"/>
    <w:rsid w:val="0095646D"/>
    <w:rsid w:val="0096232A"/>
    <w:rsid w:val="0096663D"/>
    <w:rsid w:val="009834EC"/>
    <w:rsid w:val="009A0E0C"/>
    <w:rsid w:val="009C1FE6"/>
    <w:rsid w:val="009F277A"/>
    <w:rsid w:val="00A0240A"/>
    <w:rsid w:val="00A02EA8"/>
    <w:rsid w:val="00A03BFA"/>
    <w:rsid w:val="00A67C7A"/>
    <w:rsid w:val="00A745E6"/>
    <w:rsid w:val="00A80A15"/>
    <w:rsid w:val="00A849B0"/>
    <w:rsid w:val="00AC3620"/>
    <w:rsid w:val="00AE1535"/>
    <w:rsid w:val="00B02C47"/>
    <w:rsid w:val="00B81C7E"/>
    <w:rsid w:val="00B82018"/>
    <w:rsid w:val="00B94958"/>
    <w:rsid w:val="00BB34D0"/>
    <w:rsid w:val="00BC75D3"/>
    <w:rsid w:val="00BD04F4"/>
    <w:rsid w:val="00BD1347"/>
    <w:rsid w:val="00BD4957"/>
    <w:rsid w:val="00C46816"/>
    <w:rsid w:val="00C5121E"/>
    <w:rsid w:val="00C97869"/>
    <w:rsid w:val="00CB59DE"/>
    <w:rsid w:val="00CC2113"/>
    <w:rsid w:val="00CC64D5"/>
    <w:rsid w:val="00CC7328"/>
    <w:rsid w:val="00CD37F5"/>
    <w:rsid w:val="00CD7490"/>
    <w:rsid w:val="00CE2EF4"/>
    <w:rsid w:val="00D015CE"/>
    <w:rsid w:val="00D30CE9"/>
    <w:rsid w:val="00D87832"/>
    <w:rsid w:val="00DB0441"/>
    <w:rsid w:val="00DC7CD6"/>
    <w:rsid w:val="00DD1475"/>
    <w:rsid w:val="00DF76DF"/>
    <w:rsid w:val="00E413A6"/>
    <w:rsid w:val="00E74B86"/>
    <w:rsid w:val="00EE20EA"/>
    <w:rsid w:val="00EE3C41"/>
    <w:rsid w:val="00F05A30"/>
    <w:rsid w:val="00F269C5"/>
    <w:rsid w:val="00F3457F"/>
    <w:rsid w:val="00F717F1"/>
    <w:rsid w:val="00FA6F15"/>
    <w:rsid w:val="00FB02CB"/>
    <w:rsid w:val="00FB2762"/>
    <w:rsid w:val="00FE3196"/>
    <w:rsid w:val="00FE59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2113"/>
    <w:rPr>
      <w:color w:val="808080"/>
    </w:rPr>
  </w:style>
  <w:style w:type="paragraph" w:customStyle="1" w:styleId="6ED3104A375A4E3885098BE1485D5526">
    <w:name w:val="6ED3104A375A4E3885098BE1485D5526"/>
  </w:style>
  <w:style w:type="paragraph" w:customStyle="1" w:styleId="98FFDAD91092411194D5BA8BB88986D3">
    <w:name w:val="98FFDAD91092411194D5BA8BB88986D3"/>
  </w:style>
  <w:style w:type="paragraph" w:customStyle="1" w:styleId="2071B298707B4A64B755E4BC2846A90D">
    <w:name w:val="2071B298707B4A64B755E4BC2846A90D"/>
  </w:style>
  <w:style w:type="paragraph" w:customStyle="1" w:styleId="B11002E5820941B5B851B861C77D3E94">
    <w:name w:val="B11002E5820941B5B851B861C77D3E94"/>
  </w:style>
  <w:style w:type="paragraph" w:customStyle="1" w:styleId="99A178AF324642FD9E7E91459043F843">
    <w:name w:val="99A178AF324642FD9E7E91459043F843"/>
  </w:style>
  <w:style w:type="paragraph" w:customStyle="1" w:styleId="64ACC281953E43DEBC7AF5ED6750A94F">
    <w:name w:val="64ACC281953E43DEBC7AF5ED6750A94F"/>
  </w:style>
  <w:style w:type="paragraph" w:customStyle="1" w:styleId="631A59BC96B2496F9AABC7727834C108">
    <w:name w:val="631A59BC96B2496F9AABC7727834C108"/>
  </w:style>
  <w:style w:type="paragraph" w:customStyle="1" w:styleId="D2DB4921E87D4C45AE6CB76797C0B33D">
    <w:name w:val="D2DB4921E87D4C45AE6CB76797C0B33D"/>
  </w:style>
  <w:style w:type="paragraph" w:customStyle="1" w:styleId="F5A0C45A73C546B395544963AF30E0E7">
    <w:name w:val="F5A0C45A73C546B395544963AF30E0E7"/>
  </w:style>
  <w:style w:type="paragraph" w:customStyle="1" w:styleId="A1FF6A03AE294C53864271EF55A13D70">
    <w:name w:val="A1FF6A03AE294C53864271EF55A13D70"/>
  </w:style>
  <w:style w:type="paragraph" w:customStyle="1" w:styleId="624C442143B14A01AEDC28D9C6CF11D3">
    <w:name w:val="624C442143B14A01AEDC28D9C6CF11D3"/>
  </w:style>
  <w:style w:type="paragraph" w:customStyle="1" w:styleId="8685E752FA9344E590BB17CFAF0DACFD">
    <w:name w:val="8685E752FA9344E590BB17CFAF0DACFD"/>
  </w:style>
  <w:style w:type="paragraph" w:customStyle="1" w:styleId="9FC1DBD0D1214C7CB5BB496EA4C985B5">
    <w:name w:val="9FC1DBD0D1214C7CB5BB496EA4C985B5"/>
  </w:style>
  <w:style w:type="paragraph" w:customStyle="1" w:styleId="55BB87606D084FBFBBC971153F14BA57">
    <w:name w:val="55BB87606D084FBFBBC971153F14BA57"/>
  </w:style>
  <w:style w:type="paragraph" w:customStyle="1" w:styleId="A51D8AF379D84DDB93766D791D4DAF65">
    <w:name w:val="A51D8AF379D84DDB93766D791D4DAF65"/>
  </w:style>
  <w:style w:type="paragraph" w:customStyle="1" w:styleId="7AC0D8554DC04A80995F95245A80FA18">
    <w:name w:val="7AC0D8554DC04A80995F95245A80FA18"/>
  </w:style>
  <w:style w:type="paragraph" w:customStyle="1" w:styleId="A17450B7ECAD47568A3B6586971A238F">
    <w:name w:val="A17450B7ECAD47568A3B6586971A238F"/>
  </w:style>
  <w:style w:type="paragraph" w:customStyle="1" w:styleId="800001617ACF4B51AC5D97293AC0297E">
    <w:name w:val="800001617ACF4B51AC5D97293AC0297E"/>
  </w:style>
  <w:style w:type="paragraph" w:customStyle="1" w:styleId="F015814937D247F59E8B5E915CAA4634">
    <w:name w:val="F015814937D247F59E8B5E915CAA4634"/>
  </w:style>
  <w:style w:type="paragraph" w:customStyle="1" w:styleId="5B8BCB23A06A4A54BA099D8E9D33B373">
    <w:name w:val="5B8BCB23A06A4A54BA099D8E9D33B373"/>
  </w:style>
  <w:style w:type="paragraph" w:customStyle="1" w:styleId="9582B35B2CBF4201A407BF6308C2EF83">
    <w:name w:val="9582B35B2CBF4201A407BF6308C2EF83"/>
  </w:style>
  <w:style w:type="paragraph" w:customStyle="1" w:styleId="37784FB6D5764893885D4BBD217D8D82">
    <w:name w:val="37784FB6D5764893885D4BBD217D8D82"/>
    <w:rsid w:val="00FE3196"/>
  </w:style>
  <w:style w:type="paragraph" w:customStyle="1" w:styleId="64ACC281953E43DEBC7AF5ED6750A94F1">
    <w:name w:val="64ACC281953E43DEBC7AF5ED6750A94F1"/>
    <w:rsid w:val="00FE3196"/>
    <w:rPr>
      <w:rFonts w:eastAsiaTheme="minorHAnsi"/>
      <w:lang w:eastAsia="en-US"/>
    </w:rPr>
  </w:style>
  <w:style w:type="paragraph" w:customStyle="1" w:styleId="5B8BCB23A06A4A54BA099D8E9D33B3731">
    <w:name w:val="5B8BCB23A06A4A54BA099D8E9D33B3731"/>
    <w:rsid w:val="00FE3196"/>
    <w:rPr>
      <w:rFonts w:eastAsiaTheme="minorHAnsi"/>
      <w:lang w:eastAsia="en-US"/>
    </w:rPr>
  </w:style>
  <w:style w:type="paragraph" w:customStyle="1" w:styleId="5678B884A9E94B5ABEAF445965C1B7FC">
    <w:name w:val="5678B884A9E94B5ABEAF445965C1B7FC"/>
    <w:rsid w:val="00FE3196"/>
  </w:style>
  <w:style w:type="paragraph" w:customStyle="1" w:styleId="19DB5D81D24947E5ACBF731004028911">
    <w:name w:val="19DB5D81D24947E5ACBF731004028911"/>
    <w:rsid w:val="00FE3196"/>
  </w:style>
  <w:style w:type="paragraph" w:customStyle="1" w:styleId="9F20A886594C4C8B9BE16808C403FC90">
    <w:name w:val="9F20A886594C4C8B9BE16808C403FC90"/>
    <w:rsid w:val="00FE3196"/>
  </w:style>
  <w:style w:type="paragraph" w:customStyle="1" w:styleId="A730FAEB104A4083A40CF06B076D1801">
    <w:name w:val="A730FAEB104A4083A40CF06B076D1801"/>
    <w:rsid w:val="00FE3196"/>
  </w:style>
  <w:style w:type="paragraph" w:customStyle="1" w:styleId="F39855F843654063B426A6C7AEBDE2AE">
    <w:name w:val="F39855F843654063B426A6C7AEBDE2AE"/>
    <w:rsid w:val="00FE3196"/>
  </w:style>
  <w:style w:type="paragraph" w:customStyle="1" w:styleId="57CFC714344C461CA420D46569D69CE4">
    <w:name w:val="57CFC714344C461CA420D46569D69CE4"/>
    <w:rsid w:val="00FE3196"/>
  </w:style>
  <w:style w:type="paragraph" w:customStyle="1" w:styleId="5F99937753F64E6BAE92AB3B0D6B1CD0">
    <w:name w:val="5F99937753F64E6BAE92AB3B0D6B1CD0"/>
    <w:rsid w:val="00FE3196"/>
  </w:style>
  <w:style w:type="paragraph" w:customStyle="1" w:styleId="5E16A665022F4BFABF5387B6A26BE172">
    <w:name w:val="5E16A665022F4BFABF5387B6A26BE172"/>
    <w:rsid w:val="00FE3196"/>
  </w:style>
  <w:style w:type="paragraph" w:customStyle="1" w:styleId="93D18EE72A034547A955675B581934F1">
    <w:name w:val="93D18EE72A034547A955675B581934F1"/>
    <w:rsid w:val="00FE3196"/>
  </w:style>
  <w:style w:type="paragraph" w:customStyle="1" w:styleId="BCCDCE45197348F9B8342014853373C8">
    <w:name w:val="BCCDCE45197348F9B8342014853373C8"/>
    <w:rsid w:val="00FE3196"/>
  </w:style>
  <w:style w:type="paragraph" w:customStyle="1" w:styleId="E489FB8C0B044886B839EEC11CCD4F72">
    <w:name w:val="E489FB8C0B044886B839EEC11CCD4F72"/>
    <w:rsid w:val="00FE3196"/>
  </w:style>
  <w:style w:type="paragraph" w:customStyle="1" w:styleId="70D6840B47954A50A54057E469C5120F">
    <w:name w:val="70D6840B47954A50A54057E469C5120F"/>
    <w:rsid w:val="00FE3196"/>
  </w:style>
  <w:style w:type="paragraph" w:customStyle="1" w:styleId="3595DB8E100445DBA58BCDA8A1BA7580">
    <w:name w:val="3595DB8E100445DBA58BCDA8A1BA7580"/>
    <w:rsid w:val="00FE3196"/>
  </w:style>
  <w:style w:type="paragraph" w:customStyle="1" w:styleId="FF9DBEC480294F51845BDDA11F9C2DDF">
    <w:name w:val="FF9DBEC480294F51845BDDA11F9C2DDF"/>
    <w:rsid w:val="00FE3196"/>
  </w:style>
  <w:style w:type="paragraph" w:customStyle="1" w:styleId="8822F1ED0CEB4E20A11AAB9541A7DE78">
    <w:name w:val="8822F1ED0CEB4E20A11AAB9541A7DE78"/>
    <w:rsid w:val="00FE3196"/>
  </w:style>
  <w:style w:type="paragraph" w:customStyle="1" w:styleId="53DE9FDDF16E488EA7573478A1C8B0F6">
    <w:name w:val="53DE9FDDF16E488EA7573478A1C8B0F6"/>
    <w:rsid w:val="00FE3196"/>
  </w:style>
  <w:style w:type="paragraph" w:customStyle="1" w:styleId="CD4906E16AC949B39CAE464E56871671">
    <w:name w:val="CD4906E16AC949B39CAE464E56871671"/>
    <w:rsid w:val="00FE3196"/>
  </w:style>
  <w:style w:type="paragraph" w:customStyle="1" w:styleId="24CF721B0EAB400FB5C41423EAA5D0C6">
    <w:name w:val="24CF721B0EAB400FB5C41423EAA5D0C6"/>
    <w:rsid w:val="00FE3196"/>
  </w:style>
  <w:style w:type="paragraph" w:customStyle="1" w:styleId="8B5AEFBCC7F74FF89C0DE14EEDE8836B">
    <w:name w:val="8B5AEFBCC7F74FF89C0DE14EEDE8836B"/>
    <w:rsid w:val="00FE3196"/>
  </w:style>
  <w:style w:type="paragraph" w:customStyle="1" w:styleId="6C7F5E643D1E409D88A0CF7EF9FB3798">
    <w:name w:val="6C7F5E643D1E409D88A0CF7EF9FB3798"/>
    <w:rsid w:val="00FE3196"/>
  </w:style>
  <w:style w:type="paragraph" w:customStyle="1" w:styleId="466295EE0FBE462A93F7D5D29B847C6C">
    <w:name w:val="466295EE0FBE462A93F7D5D29B847C6C"/>
    <w:rsid w:val="00FE3196"/>
  </w:style>
  <w:style w:type="paragraph" w:customStyle="1" w:styleId="E58A4F4C29324F9DBA3F539D170B6FAC">
    <w:name w:val="E58A4F4C29324F9DBA3F539D170B6FAC"/>
    <w:rsid w:val="00FE3196"/>
  </w:style>
  <w:style w:type="paragraph" w:customStyle="1" w:styleId="45B00514B59041D6BBAEAD0BF995262B">
    <w:name w:val="45B00514B59041D6BBAEAD0BF995262B"/>
    <w:rsid w:val="00FE3196"/>
  </w:style>
  <w:style w:type="paragraph" w:customStyle="1" w:styleId="05E738B4F6384824B4216DC9669F76AB">
    <w:name w:val="05E738B4F6384824B4216DC9669F76AB"/>
    <w:rsid w:val="00FE3196"/>
  </w:style>
  <w:style w:type="paragraph" w:customStyle="1" w:styleId="4B078E6B6D0744D692BD352F0674F0D9">
    <w:name w:val="4B078E6B6D0744D692BD352F0674F0D9"/>
    <w:rsid w:val="00FE3196"/>
  </w:style>
  <w:style w:type="paragraph" w:customStyle="1" w:styleId="79F52C1917D74E6B8D1051F07894CC9A">
    <w:name w:val="79F52C1917D74E6B8D1051F07894CC9A"/>
    <w:rsid w:val="00FE3196"/>
  </w:style>
  <w:style w:type="paragraph" w:customStyle="1" w:styleId="743B5A6372BB4E498F563B213F677373">
    <w:name w:val="743B5A6372BB4E498F563B213F677373"/>
    <w:rsid w:val="00FE3196"/>
  </w:style>
  <w:style w:type="paragraph" w:customStyle="1" w:styleId="BE0AD4CF41F94043830F51E8837424A5">
    <w:name w:val="BE0AD4CF41F94043830F51E8837424A5"/>
    <w:rsid w:val="00FE3196"/>
  </w:style>
  <w:style w:type="paragraph" w:customStyle="1" w:styleId="7F1BF87352704EB19D497C817AEA22E8">
    <w:name w:val="7F1BF87352704EB19D497C817AEA22E8"/>
    <w:rsid w:val="00FE3196"/>
  </w:style>
  <w:style w:type="paragraph" w:customStyle="1" w:styleId="F204CFDFE747494984EBEAD97D781096">
    <w:name w:val="F204CFDFE747494984EBEAD97D781096"/>
    <w:rsid w:val="00FE3196"/>
  </w:style>
  <w:style w:type="paragraph" w:customStyle="1" w:styleId="4BB351C7009A4D3D94849B0B5B8946A4">
    <w:name w:val="4BB351C7009A4D3D94849B0B5B8946A4"/>
    <w:rsid w:val="00FE3196"/>
  </w:style>
  <w:style w:type="paragraph" w:customStyle="1" w:styleId="953AACBFADF2427FB1FF97927922247A">
    <w:name w:val="953AACBFADF2427FB1FF97927922247A"/>
    <w:rsid w:val="00FE3196"/>
  </w:style>
  <w:style w:type="paragraph" w:customStyle="1" w:styleId="8FACD44A26E940C6BDD0426582EBB7D3">
    <w:name w:val="8FACD44A26E940C6BDD0426582EBB7D3"/>
    <w:rsid w:val="00FE3196"/>
  </w:style>
  <w:style w:type="paragraph" w:customStyle="1" w:styleId="51FFDA2945144B84A2E34E6DB6F56933">
    <w:name w:val="51FFDA2945144B84A2E34E6DB6F56933"/>
    <w:rsid w:val="00FE3196"/>
  </w:style>
  <w:style w:type="paragraph" w:customStyle="1" w:styleId="835747A9853446CDA2512DD856708AA0">
    <w:name w:val="835747A9853446CDA2512DD856708AA0"/>
    <w:rsid w:val="00FE3196"/>
  </w:style>
  <w:style w:type="paragraph" w:customStyle="1" w:styleId="D00F6EC2C2BA4F55AEE6B9CDFF5BA937">
    <w:name w:val="D00F6EC2C2BA4F55AEE6B9CDFF5BA937"/>
    <w:rsid w:val="00FE3196"/>
  </w:style>
  <w:style w:type="paragraph" w:customStyle="1" w:styleId="3357A6A27EE141B7B038AFBA7587CB4F">
    <w:name w:val="3357A6A27EE141B7B038AFBA7587CB4F"/>
    <w:rsid w:val="00FE3196"/>
  </w:style>
  <w:style w:type="paragraph" w:customStyle="1" w:styleId="3C9CC3F192644ED68AA4A8616E0B0CF4">
    <w:name w:val="3C9CC3F192644ED68AA4A8616E0B0CF4"/>
    <w:rsid w:val="00FE3196"/>
  </w:style>
  <w:style w:type="paragraph" w:customStyle="1" w:styleId="763F96DE22314F53A86C4CFCB8191551">
    <w:name w:val="763F96DE22314F53A86C4CFCB8191551"/>
    <w:rsid w:val="00FE3196"/>
  </w:style>
  <w:style w:type="paragraph" w:customStyle="1" w:styleId="9920AA281F864AE88DCA14AD6BD5A6CE">
    <w:name w:val="9920AA281F864AE88DCA14AD6BD5A6CE"/>
    <w:rsid w:val="00FE3196"/>
  </w:style>
  <w:style w:type="paragraph" w:customStyle="1" w:styleId="B1F1D750FF9D477CB518BF387CD026A4">
    <w:name w:val="B1F1D750FF9D477CB518BF387CD026A4"/>
    <w:rsid w:val="00FE3196"/>
  </w:style>
  <w:style w:type="paragraph" w:customStyle="1" w:styleId="2C64AA95702C45EBBA359E807F2DE656">
    <w:name w:val="2C64AA95702C45EBBA359E807F2DE656"/>
    <w:rsid w:val="00FE3196"/>
  </w:style>
  <w:style w:type="paragraph" w:customStyle="1" w:styleId="CD85BD905AF64FD2B5F5D6D9D31529DD">
    <w:name w:val="CD85BD905AF64FD2B5F5D6D9D31529DD"/>
    <w:rsid w:val="00FE3196"/>
  </w:style>
  <w:style w:type="paragraph" w:customStyle="1" w:styleId="CB65A4CD415B4EA2ABD37BA72AB7FCC9">
    <w:name w:val="CB65A4CD415B4EA2ABD37BA72AB7FCC9"/>
    <w:rsid w:val="00FE3196"/>
  </w:style>
  <w:style w:type="paragraph" w:customStyle="1" w:styleId="844C007CFF9E48FEB31C5483AA1E0972">
    <w:name w:val="844C007CFF9E48FEB31C5483AA1E0972"/>
    <w:rsid w:val="00FE3196"/>
  </w:style>
  <w:style w:type="paragraph" w:customStyle="1" w:styleId="4F3CCCE36F7F4172A2D4A47C2AB1796E">
    <w:name w:val="4F3CCCE36F7F4172A2D4A47C2AB1796E"/>
    <w:rsid w:val="00FE3196"/>
  </w:style>
  <w:style w:type="paragraph" w:customStyle="1" w:styleId="EC0269B10C8B47728686AA4EB8F0619F">
    <w:name w:val="EC0269B10C8B47728686AA4EB8F0619F"/>
    <w:rsid w:val="00FE3196"/>
  </w:style>
  <w:style w:type="paragraph" w:customStyle="1" w:styleId="D55C7D585E7E4770B500C6F881A233D8">
    <w:name w:val="D55C7D585E7E4770B500C6F881A233D8"/>
    <w:rsid w:val="00FE3196"/>
  </w:style>
  <w:style w:type="paragraph" w:customStyle="1" w:styleId="B16C84F6C5864D1F8D7CC408CCFFBDD9">
    <w:name w:val="B16C84F6C5864D1F8D7CC408CCFFBDD9"/>
    <w:rsid w:val="00FE3196"/>
  </w:style>
  <w:style w:type="paragraph" w:customStyle="1" w:styleId="551FA2E7A56C4A42A5563242EF2ECA9F">
    <w:name w:val="551FA2E7A56C4A42A5563242EF2ECA9F"/>
    <w:rsid w:val="00FE3196"/>
  </w:style>
  <w:style w:type="paragraph" w:customStyle="1" w:styleId="A6CAE0F4303642EDA73CE2A3E8C8F2C6">
    <w:name w:val="A6CAE0F4303642EDA73CE2A3E8C8F2C6"/>
    <w:rsid w:val="00FE3196"/>
  </w:style>
  <w:style w:type="paragraph" w:customStyle="1" w:styleId="FF29A251F00347B2ACE573AD8DDC8FE2">
    <w:name w:val="FF29A251F00347B2ACE573AD8DDC8FE2"/>
    <w:rsid w:val="00FE3196"/>
  </w:style>
  <w:style w:type="paragraph" w:customStyle="1" w:styleId="EEC78830D9954784884630698853E64A">
    <w:name w:val="EEC78830D9954784884630698853E64A"/>
    <w:rsid w:val="00FE3196"/>
  </w:style>
  <w:style w:type="paragraph" w:customStyle="1" w:styleId="EF50A831A5AA4C73AB8DB85B2860680D">
    <w:name w:val="EF50A831A5AA4C73AB8DB85B2860680D"/>
    <w:rsid w:val="00FE3196"/>
  </w:style>
  <w:style w:type="paragraph" w:customStyle="1" w:styleId="93D21CB0A99B41E59667FC9A28DFCD5F">
    <w:name w:val="93D21CB0A99B41E59667FC9A28DFCD5F"/>
    <w:rsid w:val="00FE3196"/>
  </w:style>
  <w:style w:type="paragraph" w:customStyle="1" w:styleId="9BA57DFA4F51428B9B222D9EC1C865EF">
    <w:name w:val="9BA57DFA4F51428B9B222D9EC1C865EF"/>
    <w:rsid w:val="00FE3196"/>
  </w:style>
  <w:style w:type="paragraph" w:customStyle="1" w:styleId="A8A58F3D2AAA4C66BEE551DE80136E44">
    <w:name w:val="A8A58F3D2AAA4C66BEE551DE80136E44"/>
    <w:rsid w:val="00FE3196"/>
  </w:style>
  <w:style w:type="paragraph" w:customStyle="1" w:styleId="DD555E8607E8402A9A06DB5EAA9417ED">
    <w:name w:val="DD555E8607E8402A9A06DB5EAA9417ED"/>
    <w:rsid w:val="00FE3196"/>
  </w:style>
  <w:style w:type="paragraph" w:customStyle="1" w:styleId="EA2A09EF4C6B4516BB7F7D1F797A3F4C">
    <w:name w:val="EA2A09EF4C6B4516BB7F7D1F797A3F4C"/>
    <w:rsid w:val="00FE3196"/>
  </w:style>
  <w:style w:type="paragraph" w:customStyle="1" w:styleId="B745C6EE4FF64184A4F98BA4EBCE4CE7">
    <w:name w:val="B745C6EE4FF64184A4F98BA4EBCE4CE7"/>
    <w:rsid w:val="00FE3196"/>
  </w:style>
  <w:style w:type="paragraph" w:customStyle="1" w:styleId="FD4BC302119247218C1A81C68BBB3D5C">
    <w:name w:val="FD4BC302119247218C1A81C68BBB3D5C"/>
    <w:rsid w:val="00FE3196"/>
  </w:style>
  <w:style w:type="paragraph" w:customStyle="1" w:styleId="AAF44253B41646F8944AF219372129CA">
    <w:name w:val="AAF44253B41646F8944AF219372129CA"/>
    <w:rsid w:val="00FE3196"/>
  </w:style>
  <w:style w:type="paragraph" w:customStyle="1" w:styleId="C124DE1DF9BC4995A8C9912A12A9A83E">
    <w:name w:val="C124DE1DF9BC4995A8C9912A12A9A83E"/>
    <w:rsid w:val="00FE3196"/>
  </w:style>
  <w:style w:type="paragraph" w:customStyle="1" w:styleId="11506C16AA064DC69CEEAEFADCAF1A5E">
    <w:name w:val="11506C16AA064DC69CEEAEFADCAF1A5E"/>
    <w:rsid w:val="00FE3196"/>
  </w:style>
  <w:style w:type="paragraph" w:customStyle="1" w:styleId="5B64948C4A964B64AD7DC3E4CEDB62FA">
    <w:name w:val="5B64948C4A964B64AD7DC3E4CEDB62FA"/>
    <w:rsid w:val="00FE3196"/>
  </w:style>
  <w:style w:type="paragraph" w:customStyle="1" w:styleId="1391F5023DBA4EA581E87D159FC70990">
    <w:name w:val="1391F5023DBA4EA581E87D159FC70990"/>
    <w:rsid w:val="00FE3196"/>
  </w:style>
  <w:style w:type="paragraph" w:customStyle="1" w:styleId="123AFEB80FBC4F199AE24C2D468DC1C6">
    <w:name w:val="123AFEB80FBC4F199AE24C2D468DC1C6"/>
    <w:rsid w:val="00FE3196"/>
  </w:style>
  <w:style w:type="paragraph" w:customStyle="1" w:styleId="FF1160774FFF46A9BD655CACA8640FD1">
    <w:name w:val="FF1160774FFF46A9BD655CACA8640FD1"/>
    <w:rsid w:val="00FE3196"/>
  </w:style>
  <w:style w:type="paragraph" w:customStyle="1" w:styleId="CB663C29421F4F63B9A22080F3EAA7CA">
    <w:name w:val="CB663C29421F4F63B9A22080F3EAA7CA"/>
    <w:rsid w:val="00FE3196"/>
  </w:style>
  <w:style w:type="paragraph" w:customStyle="1" w:styleId="359DD3601216494C909D7F39EE5C60D8">
    <w:name w:val="359DD3601216494C909D7F39EE5C60D8"/>
    <w:rsid w:val="00FE3196"/>
  </w:style>
  <w:style w:type="paragraph" w:customStyle="1" w:styleId="DE2492AB1CEE43F3AFC22A0B1CC61212">
    <w:name w:val="DE2492AB1CEE43F3AFC22A0B1CC61212"/>
    <w:rsid w:val="00FE3196"/>
  </w:style>
  <w:style w:type="paragraph" w:customStyle="1" w:styleId="94533B8E803E42C1B3EF762E9A62F30D">
    <w:name w:val="94533B8E803E42C1B3EF762E9A62F30D"/>
    <w:rsid w:val="00FE3196"/>
  </w:style>
  <w:style w:type="paragraph" w:customStyle="1" w:styleId="CEA930D375584275A0BD2B785096C508">
    <w:name w:val="CEA930D375584275A0BD2B785096C508"/>
    <w:rsid w:val="00FE3196"/>
  </w:style>
  <w:style w:type="paragraph" w:customStyle="1" w:styleId="060484DFAC9A443195FC86D75A65F23C">
    <w:name w:val="060484DFAC9A443195FC86D75A65F23C"/>
    <w:rsid w:val="00FE3196"/>
  </w:style>
  <w:style w:type="paragraph" w:customStyle="1" w:styleId="D6A494661E18436E81C2103B98D7C165">
    <w:name w:val="D6A494661E18436E81C2103B98D7C165"/>
    <w:rsid w:val="00FE3196"/>
  </w:style>
  <w:style w:type="paragraph" w:customStyle="1" w:styleId="E6AD7EA314B347AE989648255E290A7B">
    <w:name w:val="E6AD7EA314B347AE989648255E290A7B"/>
    <w:rsid w:val="00FE3196"/>
  </w:style>
  <w:style w:type="paragraph" w:customStyle="1" w:styleId="1FA0F97986B446DBA1594B391690683F">
    <w:name w:val="1FA0F97986B446DBA1594B391690683F"/>
    <w:rsid w:val="00FE3196"/>
  </w:style>
  <w:style w:type="paragraph" w:customStyle="1" w:styleId="4A348AD0B1D84DD491D1EEA62FF576F2">
    <w:name w:val="4A348AD0B1D84DD491D1EEA62FF576F2"/>
    <w:rsid w:val="00FE3196"/>
  </w:style>
  <w:style w:type="paragraph" w:customStyle="1" w:styleId="1B2BC2EAF89B4240BD91592D349C8C69">
    <w:name w:val="1B2BC2EAF89B4240BD91592D349C8C69"/>
    <w:rsid w:val="00FE3196"/>
  </w:style>
  <w:style w:type="paragraph" w:customStyle="1" w:styleId="81F1745A30E142E6BF4BF686DBAA146F">
    <w:name w:val="81F1745A30E142E6BF4BF686DBAA146F"/>
    <w:rsid w:val="00FE3196"/>
  </w:style>
  <w:style w:type="paragraph" w:customStyle="1" w:styleId="B41713F3A5D942B282C05F57151009DF">
    <w:name w:val="B41713F3A5D942B282C05F57151009DF"/>
    <w:rsid w:val="00FE3196"/>
  </w:style>
  <w:style w:type="paragraph" w:customStyle="1" w:styleId="D228CF2A2FF844A5B4D57F6934741110">
    <w:name w:val="D228CF2A2FF844A5B4D57F6934741110"/>
    <w:rsid w:val="00FE3196"/>
  </w:style>
  <w:style w:type="paragraph" w:customStyle="1" w:styleId="247C00B1EBDF40D58B72471532F33EDC">
    <w:name w:val="247C00B1EBDF40D58B72471532F33EDC"/>
    <w:rsid w:val="00FE3196"/>
  </w:style>
  <w:style w:type="paragraph" w:customStyle="1" w:styleId="77983AA03E9C44EAA9B86BCD8051E4A1">
    <w:name w:val="77983AA03E9C44EAA9B86BCD8051E4A1"/>
    <w:rsid w:val="00FE3196"/>
  </w:style>
  <w:style w:type="paragraph" w:customStyle="1" w:styleId="7D434C89A45B4759811A78141AE2C09E">
    <w:name w:val="7D434C89A45B4759811A78141AE2C09E"/>
    <w:rsid w:val="00FE3196"/>
  </w:style>
  <w:style w:type="paragraph" w:customStyle="1" w:styleId="49C8E2DBBC28432091B452E0C250F80A">
    <w:name w:val="49C8E2DBBC28432091B452E0C250F80A"/>
    <w:rsid w:val="00FE3196"/>
  </w:style>
  <w:style w:type="paragraph" w:customStyle="1" w:styleId="A6B07EC0A81E4C998EA9B610209E8837">
    <w:name w:val="A6B07EC0A81E4C998EA9B610209E8837"/>
    <w:rsid w:val="00FE3196"/>
  </w:style>
  <w:style w:type="paragraph" w:customStyle="1" w:styleId="ED35475CD55E4EA9889F16E11A541CF1">
    <w:name w:val="ED35475CD55E4EA9889F16E11A541CF1"/>
    <w:rsid w:val="00FE3196"/>
  </w:style>
  <w:style w:type="paragraph" w:customStyle="1" w:styleId="E5FBE7B244FF4245A671BD2538A26D86">
    <w:name w:val="E5FBE7B244FF4245A671BD2538A26D86"/>
    <w:rsid w:val="00FE3196"/>
  </w:style>
  <w:style w:type="paragraph" w:customStyle="1" w:styleId="E303ACB27B6840599C6DDD540A926C87">
    <w:name w:val="E303ACB27B6840599C6DDD540A926C87"/>
    <w:rsid w:val="00FE3196"/>
  </w:style>
  <w:style w:type="paragraph" w:customStyle="1" w:styleId="0E633A220FEA4BBD819AB25FB765ED3B">
    <w:name w:val="0E633A220FEA4BBD819AB25FB765ED3B"/>
    <w:rsid w:val="00FE3196"/>
  </w:style>
  <w:style w:type="paragraph" w:customStyle="1" w:styleId="6ECA42366B2946349E1881617C51CFB3">
    <w:name w:val="6ECA42366B2946349E1881617C51CFB3"/>
    <w:rsid w:val="00FE3196"/>
  </w:style>
  <w:style w:type="paragraph" w:customStyle="1" w:styleId="9B6B4195281F418384823C0B660EF278">
    <w:name w:val="9B6B4195281F418384823C0B660EF278"/>
    <w:rsid w:val="00FE3196"/>
  </w:style>
  <w:style w:type="paragraph" w:customStyle="1" w:styleId="3A59C4C23DD34873AB2B8C810B42870C">
    <w:name w:val="3A59C4C23DD34873AB2B8C810B42870C"/>
    <w:rsid w:val="00FE3196"/>
  </w:style>
  <w:style w:type="paragraph" w:customStyle="1" w:styleId="3B0AE4BF3CFB49D2A1F9F7D0F685972D">
    <w:name w:val="3B0AE4BF3CFB49D2A1F9F7D0F685972D"/>
    <w:rsid w:val="00FE3196"/>
  </w:style>
  <w:style w:type="paragraph" w:customStyle="1" w:styleId="BCBFDC15BD8F4474A1A3BBBF8C7B9F27">
    <w:name w:val="BCBFDC15BD8F4474A1A3BBBF8C7B9F27"/>
    <w:rsid w:val="00FE3196"/>
  </w:style>
  <w:style w:type="paragraph" w:customStyle="1" w:styleId="09047BC8E1B44FCC9C286E774E1B17BE">
    <w:name w:val="09047BC8E1B44FCC9C286E774E1B17BE"/>
    <w:rsid w:val="00FE3196"/>
  </w:style>
  <w:style w:type="paragraph" w:customStyle="1" w:styleId="7C21BF45F2824DD190E2C17E54FBAE75">
    <w:name w:val="7C21BF45F2824DD190E2C17E54FBAE75"/>
    <w:rsid w:val="00FE3196"/>
  </w:style>
  <w:style w:type="paragraph" w:customStyle="1" w:styleId="B42EE302E56B414AAC11D016CA816DB7">
    <w:name w:val="B42EE302E56B414AAC11D016CA816DB7"/>
    <w:rsid w:val="00FE3196"/>
  </w:style>
  <w:style w:type="paragraph" w:customStyle="1" w:styleId="80232FC8C1504AB2AB329FF46EDC8AAC">
    <w:name w:val="80232FC8C1504AB2AB329FF46EDC8AAC"/>
    <w:rsid w:val="00FE3196"/>
  </w:style>
  <w:style w:type="paragraph" w:customStyle="1" w:styleId="DEE05D7F1F5841A29778D3A44C309B87">
    <w:name w:val="DEE05D7F1F5841A29778D3A44C309B87"/>
    <w:rsid w:val="00FE3196"/>
  </w:style>
  <w:style w:type="paragraph" w:customStyle="1" w:styleId="FA08A83197864D5DBD0AB4A64DEA4F97">
    <w:name w:val="FA08A83197864D5DBD0AB4A64DEA4F97"/>
    <w:rsid w:val="00FE3196"/>
  </w:style>
  <w:style w:type="paragraph" w:customStyle="1" w:styleId="BAEACE3193D24E679AF8F060D5C6F3C5">
    <w:name w:val="BAEACE3193D24E679AF8F060D5C6F3C5"/>
    <w:rsid w:val="00FE3196"/>
  </w:style>
  <w:style w:type="paragraph" w:customStyle="1" w:styleId="13F2E1B8A328488DACAB3B6FCEDF64EC">
    <w:name w:val="13F2E1B8A328488DACAB3B6FCEDF64EC"/>
    <w:rsid w:val="00FE3196"/>
  </w:style>
  <w:style w:type="paragraph" w:customStyle="1" w:styleId="30EA71FFEFDA4A47939705B14FACD2FA">
    <w:name w:val="30EA71FFEFDA4A47939705B14FACD2FA"/>
    <w:rsid w:val="00FE3196"/>
  </w:style>
  <w:style w:type="paragraph" w:customStyle="1" w:styleId="75CFD828C56247418BE9AECA2355B276">
    <w:name w:val="75CFD828C56247418BE9AECA2355B276"/>
    <w:rsid w:val="00FE3196"/>
  </w:style>
  <w:style w:type="paragraph" w:customStyle="1" w:styleId="909F465415EC46B797169148A5239E7A">
    <w:name w:val="909F465415EC46B797169148A5239E7A"/>
    <w:rsid w:val="00A0240A"/>
  </w:style>
  <w:style w:type="paragraph" w:customStyle="1" w:styleId="1D75D6FEF9EF45BE861C8280BF44C83A">
    <w:name w:val="1D75D6FEF9EF45BE861C8280BF44C83A"/>
    <w:rsid w:val="00A0240A"/>
  </w:style>
  <w:style w:type="paragraph" w:customStyle="1" w:styleId="92BCDD0C4662450C95577C1AD2CA4E3F">
    <w:name w:val="92BCDD0C4662450C95577C1AD2CA4E3F"/>
    <w:rsid w:val="00A0240A"/>
  </w:style>
  <w:style w:type="paragraph" w:customStyle="1" w:styleId="5E796631F2564CC58795951AAC2E608D">
    <w:name w:val="5E796631F2564CC58795951AAC2E608D"/>
    <w:rsid w:val="00A0240A"/>
  </w:style>
  <w:style w:type="paragraph" w:customStyle="1" w:styleId="09E1EC9BE07245ECACC371D9D2A7BC2A">
    <w:name w:val="09E1EC9BE07245ECACC371D9D2A7BC2A"/>
    <w:rsid w:val="00A0240A"/>
  </w:style>
  <w:style w:type="paragraph" w:customStyle="1" w:styleId="417E28DDDE934731BCFCC6B0508857D0">
    <w:name w:val="417E28DDDE934731BCFCC6B0508857D0"/>
    <w:rsid w:val="00A0240A"/>
  </w:style>
  <w:style w:type="paragraph" w:customStyle="1" w:styleId="708307B17DDB435196EEAB1510E5145B">
    <w:name w:val="708307B17DDB435196EEAB1510E5145B"/>
    <w:rsid w:val="00A0240A"/>
  </w:style>
  <w:style w:type="paragraph" w:customStyle="1" w:styleId="5D7098CAAF6A4F34A40AF9B3A9D90F45">
    <w:name w:val="5D7098CAAF6A4F34A40AF9B3A9D90F45"/>
    <w:rsid w:val="00A0240A"/>
  </w:style>
  <w:style w:type="paragraph" w:customStyle="1" w:styleId="5C5C05906A2C4585A674C103074078D7">
    <w:name w:val="5C5C05906A2C4585A674C103074078D7"/>
    <w:rsid w:val="00A0240A"/>
  </w:style>
  <w:style w:type="paragraph" w:customStyle="1" w:styleId="42DD6804E41D4DCA82D66F2B3F654C54">
    <w:name w:val="42DD6804E41D4DCA82D66F2B3F654C54"/>
    <w:rsid w:val="00A0240A"/>
  </w:style>
  <w:style w:type="paragraph" w:customStyle="1" w:styleId="4C839F52BB554E43A1CF83386E54FF3E">
    <w:name w:val="4C839F52BB554E43A1CF83386E54FF3E"/>
    <w:rsid w:val="00A0240A"/>
  </w:style>
  <w:style w:type="paragraph" w:customStyle="1" w:styleId="832F04B571AF429CBFBCD756731D395E">
    <w:name w:val="832F04B571AF429CBFBCD756731D395E"/>
    <w:rsid w:val="00A0240A"/>
  </w:style>
  <w:style w:type="paragraph" w:customStyle="1" w:styleId="D9133971C0C44038A753074B46B01923">
    <w:name w:val="D9133971C0C44038A753074B46B01923"/>
    <w:rsid w:val="00A0240A"/>
  </w:style>
  <w:style w:type="paragraph" w:customStyle="1" w:styleId="2B275EDB3797491D954E92A32F25592F">
    <w:name w:val="2B275EDB3797491D954E92A32F25592F"/>
    <w:rsid w:val="00A0240A"/>
  </w:style>
  <w:style w:type="paragraph" w:customStyle="1" w:styleId="A0B9ADC8FA204106BAF8F5F1A8EF3C7C">
    <w:name w:val="A0B9ADC8FA204106BAF8F5F1A8EF3C7C"/>
    <w:rsid w:val="00A0240A"/>
  </w:style>
  <w:style w:type="paragraph" w:customStyle="1" w:styleId="B57CAF18A0D043E9BCA88C82686D8626">
    <w:name w:val="B57CAF18A0D043E9BCA88C82686D8626"/>
    <w:rsid w:val="00A0240A"/>
  </w:style>
  <w:style w:type="paragraph" w:customStyle="1" w:styleId="49EB6C30B97B4231B351F5E659D480D2">
    <w:name w:val="49EB6C30B97B4231B351F5E659D480D2"/>
    <w:rsid w:val="00A0240A"/>
  </w:style>
  <w:style w:type="paragraph" w:customStyle="1" w:styleId="6339ECA50C5A4E4A8D2AC51363C68534">
    <w:name w:val="6339ECA50C5A4E4A8D2AC51363C68534"/>
    <w:rsid w:val="00A0240A"/>
  </w:style>
  <w:style w:type="paragraph" w:customStyle="1" w:styleId="C44A4DA547E044F5A00C87B77BDA9030">
    <w:name w:val="C44A4DA547E044F5A00C87B77BDA9030"/>
    <w:rsid w:val="00A0240A"/>
  </w:style>
  <w:style w:type="paragraph" w:customStyle="1" w:styleId="B66D6362A37844C5A106FDFFAF4DCAEC">
    <w:name w:val="B66D6362A37844C5A106FDFFAF4DCAEC"/>
    <w:rsid w:val="00A0240A"/>
  </w:style>
  <w:style w:type="paragraph" w:customStyle="1" w:styleId="72F58DC7A4704D90885A45CCEAE0AF33">
    <w:name w:val="72F58DC7A4704D90885A45CCEAE0AF33"/>
    <w:rsid w:val="00A0240A"/>
  </w:style>
  <w:style w:type="paragraph" w:customStyle="1" w:styleId="BD661639DE644DE78F7483CA0B8D0B97">
    <w:name w:val="BD661639DE644DE78F7483CA0B8D0B97"/>
    <w:rsid w:val="00A0240A"/>
  </w:style>
  <w:style w:type="paragraph" w:customStyle="1" w:styleId="1649DF45DD6E400DBA4CBCFB0CD69C28">
    <w:name w:val="1649DF45DD6E400DBA4CBCFB0CD69C28"/>
    <w:rsid w:val="00A0240A"/>
  </w:style>
  <w:style w:type="paragraph" w:customStyle="1" w:styleId="B6B9D0FF419D46B1812DDFA566479863">
    <w:name w:val="B6B9D0FF419D46B1812DDFA566479863"/>
    <w:rsid w:val="00A0240A"/>
  </w:style>
  <w:style w:type="paragraph" w:customStyle="1" w:styleId="10F2FC22F41B453092C690C4D0263832">
    <w:name w:val="10F2FC22F41B453092C690C4D0263832"/>
    <w:rsid w:val="00A0240A"/>
  </w:style>
  <w:style w:type="paragraph" w:customStyle="1" w:styleId="D481388055994BE9958A85D2E7FB6250">
    <w:name w:val="D481388055994BE9958A85D2E7FB6250"/>
    <w:rsid w:val="00A0240A"/>
  </w:style>
  <w:style w:type="paragraph" w:customStyle="1" w:styleId="4663C78B078242CFBCF3DE7BB411EA5E">
    <w:name w:val="4663C78B078242CFBCF3DE7BB411EA5E"/>
    <w:rsid w:val="00A0240A"/>
  </w:style>
  <w:style w:type="paragraph" w:customStyle="1" w:styleId="616E87FAA4E442BEB1F7B9AC25E8D93B">
    <w:name w:val="616E87FAA4E442BEB1F7B9AC25E8D93B"/>
    <w:rsid w:val="00A0240A"/>
  </w:style>
  <w:style w:type="paragraph" w:customStyle="1" w:styleId="46071926AD114E50ABFF1AD4DE9A9A9F">
    <w:name w:val="46071926AD114E50ABFF1AD4DE9A9A9F"/>
    <w:rsid w:val="00A0240A"/>
  </w:style>
  <w:style w:type="paragraph" w:customStyle="1" w:styleId="640826B6830B4928B672E002AE77CD67">
    <w:name w:val="640826B6830B4928B672E002AE77CD67"/>
    <w:rsid w:val="00A0240A"/>
  </w:style>
  <w:style w:type="paragraph" w:customStyle="1" w:styleId="15AFA052CD5B4EE79A62C7BB7BE1B651">
    <w:name w:val="15AFA052CD5B4EE79A62C7BB7BE1B651"/>
    <w:rsid w:val="00A0240A"/>
  </w:style>
  <w:style w:type="paragraph" w:customStyle="1" w:styleId="74A79BBAE8FB40ACAB58379A46FC8A2D">
    <w:name w:val="74A79BBAE8FB40ACAB58379A46FC8A2D"/>
    <w:rsid w:val="00A0240A"/>
  </w:style>
  <w:style w:type="paragraph" w:customStyle="1" w:styleId="11E8E0ABE3514062B1FCACA478C66CA4">
    <w:name w:val="11E8E0ABE3514062B1FCACA478C66CA4"/>
    <w:rsid w:val="00A0240A"/>
  </w:style>
  <w:style w:type="paragraph" w:customStyle="1" w:styleId="680CF267F9264E14AEFA8626BE38DEDD">
    <w:name w:val="680CF267F9264E14AEFA8626BE38DEDD"/>
    <w:rsid w:val="00A0240A"/>
  </w:style>
  <w:style w:type="paragraph" w:customStyle="1" w:styleId="EC5F5787473943BDB0F849F1D15138D3">
    <w:name w:val="EC5F5787473943BDB0F849F1D15138D3"/>
    <w:rsid w:val="00A0240A"/>
  </w:style>
  <w:style w:type="paragraph" w:customStyle="1" w:styleId="E9AA25CCFBAF43A68ABC6DC0F2D298BA">
    <w:name w:val="E9AA25CCFBAF43A68ABC6DC0F2D298BA"/>
    <w:rsid w:val="00A0240A"/>
  </w:style>
  <w:style w:type="paragraph" w:customStyle="1" w:styleId="1A942A9C5FA54026A44D33CBF119593E">
    <w:name w:val="1A942A9C5FA54026A44D33CBF119593E"/>
    <w:rsid w:val="00A0240A"/>
  </w:style>
  <w:style w:type="paragraph" w:customStyle="1" w:styleId="8B0E48EABCD04391B08FD3063AD7031E">
    <w:name w:val="8B0E48EABCD04391B08FD3063AD7031E"/>
    <w:rsid w:val="00A0240A"/>
  </w:style>
  <w:style w:type="paragraph" w:customStyle="1" w:styleId="37831F23A8F84066BB2FDBD7E4768F08">
    <w:name w:val="37831F23A8F84066BB2FDBD7E4768F08"/>
    <w:rsid w:val="00A0240A"/>
  </w:style>
  <w:style w:type="paragraph" w:customStyle="1" w:styleId="AB750BDD7584434A93AAB14AF8FB82E0">
    <w:name w:val="AB750BDD7584434A93AAB14AF8FB82E0"/>
    <w:rsid w:val="00A0240A"/>
  </w:style>
  <w:style w:type="paragraph" w:customStyle="1" w:styleId="3A5589A512D64C8986AFBD7AB4CBD17C">
    <w:name w:val="3A5589A512D64C8986AFBD7AB4CBD17C"/>
    <w:rsid w:val="00A0240A"/>
  </w:style>
  <w:style w:type="paragraph" w:customStyle="1" w:styleId="7FB3A0EF0E0045DBB9D9F98DF9289040">
    <w:name w:val="7FB3A0EF0E0045DBB9D9F98DF9289040"/>
    <w:rsid w:val="00A0240A"/>
  </w:style>
  <w:style w:type="paragraph" w:customStyle="1" w:styleId="4A7CA759A52F40F9AA44564CEFD990FA">
    <w:name w:val="4A7CA759A52F40F9AA44564CEFD990FA"/>
    <w:rsid w:val="00A0240A"/>
  </w:style>
  <w:style w:type="paragraph" w:customStyle="1" w:styleId="B1A915DCA3F24E7B8883543A7C8634FF">
    <w:name w:val="B1A915DCA3F24E7B8883543A7C8634FF"/>
    <w:rsid w:val="00A0240A"/>
  </w:style>
  <w:style w:type="paragraph" w:customStyle="1" w:styleId="DD99ED774B414E77B145ECB76807E1A3">
    <w:name w:val="DD99ED774B414E77B145ECB76807E1A3"/>
    <w:rsid w:val="00A0240A"/>
  </w:style>
  <w:style w:type="paragraph" w:customStyle="1" w:styleId="1E30B718669F45D5A6B62F6087EA80DF">
    <w:name w:val="1E30B718669F45D5A6B62F6087EA80DF"/>
    <w:rsid w:val="00A0240A"/>
  </w:style>
  <w:style w:type="paragraph" w:customStyle="1" w:styleId="D5D6069B29C64576842C2C9D32C58C8D">
    <w:name w:val="D5D6069B29C64576842C2C9D32C58C8D"/>
    <w:rsid w:val="00A0240A"/>
  </w:style>
  <w:style w:type="paragraph" w:customStyle="1" w:styleId="E5FC9AC0146D4671BB6E653B059C862A">
    <w:name w:val="E5FC9AC0146D4671BB6E653B059C862A"/>
    <w:rsid w:val="00A0240A"/>
  </w:style>
  <w:style w:type="paragraph" w:customStyle="1" w:styleId="43FFCB8901094433A4D3F648B84E5FB9">
    <w:name w:val="43FFCB8901094433A4D3F648B84E5FB9"/>
    <w:rsid w:val="00A0240A"/>
  </w:style>
  <w:style w:type="paragraph" w:customStyle="1" w:styleId="CFF48D80E2C642FDA4937836414A080E">
    <w:name w:val="CFF48D80E2C642FDA4937836414A080E"/>
    <w:rsid w:val="00A0240A"/>
  </w:style>
  <w:style w:type="paragraph" w:customStyle="1" w:styleId="2D7557FB55AB490CB14471FF734F2884">
    <w:name w:val="2D7557FB55AB490CB14471FF734F2884"/>
    <w:rsid w:val="00A0240A"/>
  </w:style>
  <w:style w:type="paragraph" w:customStyle="1" w:styleId="BE1D983FE60A4056885BA1FE77DB0BFB">
    <w:name w:val="BE1D983FE60A4056885BA1FE77DB0BFB"/>
    <w:rsid w:val="00A0240A"/>
  </w:style>
  <w:style w:type="paragraph" w:customStyle="1" w:styleId="1539560EB21A43899B31217F47F1C8EB">
    <w:name w:val="1539560EB21A43899B31217F47F1C8EB"/>
    <w:rsid w:val="00A0240A"/>
  </w:style>
  <w:style w:type="paragraph" w:customStyle="1" w:styleId="80528F13007943B2A84F4C8B33E9E15C">
    <w:name w:val="80528F13007943B2A84F4C8B33E9E15C"/>
    <w:rsid w:val="00A0240A"/>
  </w:style>
  <w:style w:type="paragraph" w:customStyle="1" w:styleId="84786681C54D4CBA899D9FB79C6F5E69">
    <w:name w:val="84786681C54D4CBA899D9FB79C6F5E69"/>
    <w:rsid w:val="00A0240A"/>
  </w:style>
  <w:style w:type="paragraph" w:customStyle="1" w:styleId="59D69C83E82F48DBBD9F1EBDE20CA00F">
    <w:name w:val="59D69C83E82F48DBBD9F1EBDE20CA00F"/>
    <w:rsid w:val="00A0240A"/>
  </w:style>
  <w:style w:type="paragraph" w:customStyle="1" w:styleId="6AB1D2FD16944E11ABC2543D8B173022">
    <w:name w:val="6AB1D2FD16944E11ABC2543D8B173022"/>
    <w:rsid w:val="00A0240A"/>
  </w:style>
  <w:style w:type="paragraph" w:customStyle="1" w:styleId="BE5458E01A6246ADAA8557E9A4A4A7F9">
    <w:name w:val="BE5458E01A6246ADAA8557E9A4A4A7F9"/>
    <w:rsid w:val="00A0240A"/>
  </w:style>
  <w:style w:type="paragraph" w:customStyle="1" w:styleId="6CA64C097E5E430BB9191A7C1798B57C">
    <w:name w:val="6CA64C097E5E430BB9191A7C1798B57C"/>
    <w:rsid w:val="00A0240A"/>
  </w:style>
  <w:style w:type="paragraph" w:customStyle="1" w:styleId="DA78B923C72146E3BB33AACD17B75300">
    <w:name w:val="DA78B923C72146E3BB33AACD17B75300"/>
    <w:rsid w:val="00A0240A"/>
  </w:style>
  <w:style w:type="paragraph" w:customStyle="1" w:styleId="745949B1ED5C4EA6B75F670A5DD0F749">
    <w:name w:val="745949B1ED5C4EA6B75F670A5DD0F749"/>
    <w:rsid w:val="00A0240A"/>
  </w:style>
  <w:style w:type="paragraph" w:customStyle="1" w:styleId="1F4D13F1CB004718A7305CBF4969B202">
    <w:name w:val="1F4D13F1CB004718A7305CBF4969B202"/>
    <w:rsid w:val="00A0240A"/>
  </w:style>
  <w:style w:type="paragraph" w:customStyle="1" w:styleId="3643B849D6BA4EB79F588171B345E244">
    <w:name w:val="3643B849D6BA4EB79F588171B345E244"/>
    <w:rsid w:val="00A0240A"/>
  </w:style>
  <w:style w:type="paragraph" w:customStyle="1" w:styleId="1C928250D1E14DC6B2DA30CC5A71C40D">
    <w:name w:val="1C928250D1E14DC6B2DA30CC5A71C40D"/>
    <w:rsid w:val="00A0240A"/>
  </w:style>
  <w:style w:type="paragraph" w:customStyle="1" w:styleId="C415860170DF4D669F93263F6F46E25B">
    <w:name w:val="C415860170DF4D669F93263F6F46E25B"/>
    <w:rsid w:val="00A0240A"/>
  </w:style>
  <w:style w:type="paragraph" w:customStyle="1" w:styleId="0367CBC4C7E841ED894196775D845F21">
    <w:name w:val="0367CBC4C7E841ED894196775D845F21"/>
    <w:rsid w:val="00A0240A"/>
  </w:style>
  <w:style w:type="paragraph" w:customStyle="1" w:styleId="AA30B33FA9CE48A59B872CFCFC56F2F2">
    <w:name w:val="AA30B33FA9CE48A59B872CFCFC56F2F2"/>
    <w:rsid w:val="00A0240A"/>
  </w:style>
  <w:style w:type="paragraph" w:customStyle="1" w:styleId="DAD25444E5034BBF8B0C83A327F750DB">
    <w:name w:val="DAD25444E5034BBF8B0C83A327F750DB"/>
    <w:rsid w:val="00A0240A"/>
  </w:style>
  <w:style w:type="paragraph" w:customStyle="1" w:styleId="384FE11A530F41839C591690FD999FDA">
    <w:name w:val="384FE11A530F41839C591690FD999FDA"/>
    <w:rsid w:val="00A0240A"/>
  </w:style>
  <w:style w:type="paragraph" w:customStyle="1" w:styleId="C9D6FC9E1ECC43B38859F9D12FF07191">
    <w:name w:val="C9D6FC9E1ECC43B38859F9D12FF07191"/>
    <w:rsid w:val="00A0240A"/>
  </w:style>
  <w:style w:type="paragraph" w:customStyle="1" w:styleId="467CCBB0B97943D89A65F21705957902">
    <w:name w:val="467CCBB0B97943D89A65F21705957902"/>
    <w:rsid w:val="00A0240A"/>
  </w:style>
  <w:style w:type="paragraph" w:customStyle="1" w:styleId="E0A62B28024D4C71B1C4636704815A9C">
    <w:name w:val="E0A62B28024D4C71B1C4636704815A9C"/>
    <w:rsid w:val="00A0240A"/>
  </w:style>
  <w:style w:type="paragraph" w:customStyle="1" w:styleId="F4D898E401EE4238AE1EFBB05618C105">
    <w:name w:val="F4D898E401EE4238AE1EFBB05618C105"/>
    <w:rsid w:val="00A0240A"/>
  </w:style>
  <w:style w:type="paragraph" w:customStyle="1" w:styleId="0A801B9458F54D52B6ECE4F994A03C21">
    <w:name w:val="0A801B9458F54D52B6ECE4F994A03C21"/>
    <w:rsid w:val="00A0240A"/>
  </w:style>
  <w:style w:type="paragraph" w:customStyle="1" w:styleId="4A9792B8916F4FA49CAB36512513198D">
    <w:name w:val="4A9792B8916F4FA49CAB36512513198D"/>
    <w:rsid w:val="00A0240A"/>
  </w:style>
  <w:style w:type="paragraph" w:customStyle="1" w:styleId="6607F917A3CA4D61AF4728DC6AF0BFEB">
    <w:name w:val="6607F917A3CA4D61AF4728DC6AF0BFEB"/>
    <w:rsid w:val="00A0240A"/>
  </w:style>
  <w:style w:type="paragraph" w:customStyle="1" w:styleId="F4555DA70C03423DB9F73B6EC9350F46">
    <w:name w:val="F4555DA70C03423DB9F73B6EC9350F46"/>
    <w:rsid w:val="00A0240A"/>
  </w:style>
  <w:style w:type="paragraph" w:customStyle="1" w:styleId="49404A80300945F28408FF4C9A330AC0">
    <w:name w:val="49404A80300945F28408FF4C9A330AC0"/>
    <w:rsid w:val="00A0240A"/>
  </w:style>
  <w:style w:type="paragraph" w:customStyle="1" w:styleId="00B79193322346968CF2B2A3F9B0ADC3">
    <w:name w:val="00B79193322346968CF2B2A3F9B0ADC3"/>
    <w:rsid w:val="00A0240A"/>
  </w:style>
  <w:style w:type="paragraph" w:customStyle="1" w:styleId="1B8E5FDAC3804FD78C863234C0C3E43F">
    <w:name w:val="1B8E5FDAC3804FD78C863234C0C3E43F"/>
    <w:rsid w:val="00A0240A"/>
  </w:style>
  <w:style w:type="paragraph" w:customStyle="1" w:styleId="59BBAFEEF91A4C4F9F7B43CECF1A529E">
    <w:name w:val="59BBAFEEF91A4C4F9F7B43CECF1A529E"/>
    <w:rsid w:val="00A0240A"/>
  </w:style>
  <w:style w:type="paragraph" w:customStyle="1" w:styleId="CC4083C487EB41A780658258C7054DA4">
    <w:name w:val="CC4083C487EB41A780658258C7054DA4"/>
    <w:rsid w:val="00A0240A"/>
  </w:style>
  <w:style w:type="paragraph" w:customStyle="1" w:styleId="C1450FFC673B41349945C3B4C4AEE519">
    <w:name w:val="C1450FFC673B41349945C3B4C4AEE519"/>
    <w:rsid w:val="00A0240A"/>
  </w:style>
  <w:style w:type="paragraph" w:customStyle="1" w:styleId="88118BFB42C54C94A541D9483D89C75B">
    <w:name w:val="88118BFB42C54C94A541D9483D89C75B"/>
    <w:rsid w:val="00A0240A"/>
  </w:style>
  <w:style w:type="paragraph" w:customStyle="1" w:styleId="A9CEC8FE08B74C1798E999A8CA14FEC3">
    <w:name w:val="A9CEC8FE08B74C1798E999A8CA14FEC3"/>
    <w:rsid w:val="00A0240A"/>
  </w:style>
  <w:style w:type="paragraph" w:customStyle="1" w:styleId="92EF0A29171A4915AC24B954D0FA4C71">
    <w:name w:val="92EF0A29171A4915AC24B954D0FA4C71"/>
    <w:rsid w:val="00A0240A"/>
  </w:style>
  <w:style w:type="paragraph" w:customStyle="1" w:styleId="784C899B0B0D44DD9952A50167A98864">
    <w:name w:val="784C899B0B0D44DD9952A50167A98864"/>
    <w:rsid w:val="00A0240A"/>
  </w:style>
  <w:style w:type="paragraph" w:customStyle="1" w:styleId="749C05E5618B4E1F8C3DCA3A00303172">
    <w:name w:val="749C05E5618B4E1F8C3DCA3A00303172"/>
    <w:rsid w:val="00A0240A"/>
  </w:style>
  <w:style w:type="paragraph" w:customStyle="1" w:styleId="E583EC3806284FB5BEE41ECDCAB7A402">
    <w:name w:val="E583EC3806284FB5BEE41ECDCAB7A402"/>
    <w:rsid w:val="00A0240A"/>
  </w:style>
  <w:style w:type="paragraph" w:customStyle="1" w:styleId="CD0A88BB833C4E6F9BD050D4980F3535">
    <w:name w:val="CD0A88BB833C4E6F9BD050D4980F3535"/>
    <w:rsid w:val="00A0240A"/>
  </w:style>
  <w:style w:type="paragraph" w:customStyle="1" w:styleId="C5733E7D5630445BB60288855B1F4318">
    <w:name w:val="C5733E7D5630445BB60288855B1F4318"/>
    <w:rsid w:val="00A0240A"/>
  </w:style>
  <w:style w:type="paragraph" w:customStyle="1" w:styleId="57B893790C1740379B32E5D3BCF5A14F">
    <w:name w:val="57B893790C1740379B32E5D3BCF5A14F"/>
    <w:rsid w:val="00A0240A"/>
  </w:style>
  <w:style w:type="paragraph" w:customStyle="1" w:styleId="7B862FFCC2334D52BC3ED9F598F1CC93">
    <w:name w:val="7B862FFCC2334D52BC3ED9F598F1CC93"/>
    <w:rsid w:val="00A0240A"/>
  </w:style>
  <w:style w:type="paragraph" w:customStyle="1" w:styleId="FFA8A5CB43374E509C6E2179D46E5F95">
    <w:name w:val="FFA8A5CB43374E509C6E2179D46E5F95"/>
    <w:rsid w:val="00A0240A"/>
  </w:style>
  <w:style w:type="paragraph" w:customStyle="1" w:styleId="7895C8D534154802930EA6A0391AB352">
    <w:name w:val="7895C8D534154802930EA6A0391AB352"/>
    <w:rsid w:val="00A0240A"/>
  </w:style>
  <w:style w:type="paragraph" w:customStyle="1" w:styleId="827D7E91DB264E809DFB63162CDEDD9B">
    <w:name w:val="827D7E91DB264E809DFB63162CDEDD9B"/>
    <w:rsid w:val="00A0240A"/>
  </w:style>
  <w:style w:type="paragraph" w:customStyle="1" w:styleId="76ED96ECB32142B69C4F576AC5AE1793">
    <w:name w:val="76ED96ECB32142B69C4F576AC5AE1793"/>
    <w:rsid w:val="00A0240A"/>
  </w:style>
  <w:style w:type="paragraph" w:customStyle="1" w:styleId="97BC65092E4240F9870EE4D54B841E6D">
    <w:name w:val="97BC65092E4240F9870EE4D54B841E6D"/>
    <w:rsid w:val="00A0240A"/>
  </w:style>
  <w:style w:type="paragraph" w:customStyle="1" w:styleId="0913DA01B2A14631A095846A017A549A">
    <w:name w:val="0913DA01B2A14631A095846A017A549A"/>
    <w:rsid w:val="00A0240A"/>
  </w:style>
  <w:style w:type="paragraph" w:customStyle="1" w:styleId="BF27E31DD43D47328D01F0D8E2CFBAFC">
    <w:name w:val="BF27E31DD43D47328D01F0D8E2CFBAFC"/>
    <w:rsid w:val="00A0240A"/>
  </w:style>
  <w:style w:type="paragraph" w:customStyle="1" w:styleId="7733B3D37B0240129586A1CC4C5C99A7">
    <w:name w:val="7733B3D37B0240129586A1CC4C5C99A7"/>
    <w:rsid w:val="00A0240A"/>
  </w:style>
  <w:style w:type="paragraph" w:customStyle="1" w:styleId="CCCD5853B6444DEDAF8984D995FA9DFF">
    <w:name w:val="CCCD5853B6444DEDAF8984D995FA9DFF"/>
    <w:rsid w:val="00A0240A"/>
  </w:style>
  <w:style w:type="paragraph" w:customStyle="1" w:styleId="3F1A4D3E5BF14EEBB4D9F9CB66799464">
    <w:name w:val="3F1A4D3E5BF14EEBB4D9F9CB66799464"/>
    <w:rsid w:val="00A0240A"/>
  </w:style>
  <w:style w:type="paragraph" w:customStyle="1" w:styleId="947DEE9949CB4E2C983240C3BEAA2665">
    <w:name w:val="947DEE9949CB4E2C983240C3BEAA2665"/>
    <w:rsid w:val="00A0240A"/>
  </w:style>
  <w:style w:type="paragraph" w:customStyle="1" w:styleId="D83F5F25F4EC49E887B15C8BDC5BEB22">
    <w:name w:val="D83F5F25F4EC49E887B15C8BDC5BEB22"/>
    <w:rsid w:val="00A0240A"/>
  </w:style>
  <w:style w:type="paragraph" w:customStyle="1" w:styleId="3DB5E3C85BD84BD0AB50A938D6CB0B58">
    <w:name w:val="3DB5E3C85BD84BD0AB50A938D6CB0B58"/>
    <w:rsid w:val="00A0240A"/>
  </w:style>
  <w:style w:type="paragraph" w:customStyle="1" w:styleId="5175C4C013F94DAA9D25AD4DEF023C87">
    <w:name w:val="5175C4C013F94DAA9D25AD4DEF023C87"/>
    <w:rsid w:val="00A0240A"/>
  </w:style>
  <w:style w:type="paragraph" w:customStyle="1" w:styleId="112CF2497C554D22A7E747D5F8FE4683">
    <w:name w:val="112CF2497C554D22A7E747D5F8FE4683"/>
    <w:rsid w:val="00A0240A"/>
  </w:style>
  <w:style w:type="paragraph" w:customStyle="1" w:styleId="43DA0008900D46A1A04DDDA6C7F0435B">
    <w:name w:val="43DA0008900D46A1A04DDDA6C7F0435B"/>
    <w:rsid w:val="00A0240A"/>
  </w:style>
  <w:style w:type="paragraph" w:customStyle="1" w:styleId="68EFDA0927274438AA11ED1E0A5F3ED2">
    <w:name w:val="68EFDA0927274438AA11ED1E0A5F3ED2"/>
    <w:rsid w:val="00A0240A"/>
  </w:style>
  <w:style w:type="paragraph" w:customStyle="1" w:styleId="BF2AE2A9AE2541ADB6A13066AA88E9AC">
    <w:name w:val="BF2AE2A9AE2541ADB6A13066AA88E9AC"/>
    <w:rsid w:val="00A0240A"/>
  </w:style>
  <w:style w:type="paragraph" w:customStyle="1" w:styleId="D47A52EDC4EF466799E001B3F6FE657D">
    <w:name w:val="D47A52EDC4EF466799E001B3F6FE657D"/>
    <w:rsid w:val="00A0240A"/>
  </w:style>
  <w:style w:type="paragraph" w:customStyle="1" w:styleId="70C169631B424BA1BF3A7E705271939E">
    <w:name w:val="70C169631B424BA1BF3A7E705271939E"/>
    <w:rsid w:val="00A0240A"/>
  </w:style>
  <w:style w:type="paragraph" w:customStyle="1" w:styleId="14EB47F13FFE4F4CACDFC35ED3D93833">
    <w:name w:val="14EB47F13FFE4F4CACDFC35ED3D93833"/>
    <w:rsid w:val="00A0240A"/>
  </w:style>
  <w:style w:type="paragraph" w:customStyle="1" w:styleId="0996D8F74A804F2CACAA809A3816756A">
    <w:name w:val="0996D8F74A804F2CACAA809A3816756A"/>
    <w:rsid w:val="00A0240A"/>
  </w:style>
  <w:style w:type="paragraph" w:customStyle="1" w:styleId="188A0B63DE1144E0AA03BA6988BE088E">
    <w:name w:val="188A0B63DE1144E0AA03BA6988BE088E"/>
    <w:rsid w:val="00A0240A"/>
  </w:style>
  <w:style w:type="paragraph" w:customStyle="1" w:styleId="C2544DDC91B749FA9E96BCFB5B759036">
    <w:name w:val="C2544DDC91B749FA9E96BCFB5B759036"/>
    <w:rsid w:val="00A0240A"/>
  </w:style>
  <w:style w:type="paragraph" w:customStyle="1" w:styleId="F98A15B1428B45C785C5A150DB259277">
    <w:name w:val="F98A15B1428B45C785C5A150DB259277"/>
    <w:rsid w:val="00A0240A"/>
  </w:style>
  <w:style w:type="paragraph" w:customStyle="1" w:styleId="C5A76FF4E215466AB18FC220B539C41C">
    <w:name w:val="C5A76FF4E215466AB18FC220B539C41C"/>
    <w:rsid w:val="00A0240A"/>
  </w:style>
  <w:style w:type="paragraph" w:customStyle="1" w:styleId="D2E059695BCF45AF901D185514DAEC36">
    <w:name w:val="D2E059695BCF45AF901D185514DAEC36"/>
    <w:rsid w:val="00A0240A"/>
  </w:style>
  <w:style w:type="paragraph" w:customStyle="1" w:styleId="8A9AF9C61E23451B89C91E1D56A40882">
    <w:name w:val="8A9AF9C61E23451B89C91E1D56A40882"/>
    <w:rsid w:val="00A0240A"/>
  </w:style>
  <w:style w:type="paragraph" w:customStyle="1" w:styleId="60CD65853A0D492D955D5D46A2FACBD1">
    <w:name w:val="60CD65853A0D492D955D5D46A2FACBD1"/>
    <w:rsid w:val="00A0240A"/>
  </w:style>
  <w:style w:type="paragraph" w:customStyle="1" w:styleId="48226C63F8F7470AAF8BE176BFBA1407">
    <w:name w:val="48226C63F8F7470AAF8BE176BFBA1407"/>
    <w:rsid w:val="00A0240A"/>
  </w:style>
  <w:style w:type="paragraph" w:customStyle="1" w:styleId="540ECC1BB68D42E8B924341E188AFC5E">
    <w:name w:val="540ECC1BB68D42E8B924341E188AFC5E"/>
    <w:rsid w:val="00A0240A"/>
  </w:style>
  <w:style w:type="paragraph" w:customStyle="1" w:styleId="2CAA4D0141114CC29557B4006D1C32E3">
    <w:name w:val="2CAA4D0141114CC29557B4006D1C32E3"/>
    <w:rsid w:val="00A0240A"/>
  </w:style>
  <w:style w:type="paragraph" w:customStyle="1" w:styleId="EF5C1491E3B44EF39E59C0A4073B98C2">
    <w:name w:val="EF5C1491E3B44EF39E59C0A4073B98C2"/>
    <w:rsid w:val="00A0240A"/>
  </w:style>
  <w:style w:type="paragraph" w:customStyle="1" w:styleId="533BCB89C730486C9085994E1B36BB0A">
    <w:name w:val="533BCB89C730486C9085994E1B36BB0A"/>
    <w:rsid w:val="00A0240A"/>
  </w:style>
  <w:style w:type="paragraph" w:customStyle="1" w:styleId="63C1A06D32EA410482F52B037818E9CA">
    <w:name w:val="63C1A06D32EA410482F52B037818E9CA"/>
    <w:rsid w:val="00A0240A"/>
  </w:style>
  <w:style w:type="paragraph" w:customStyle="1" w:styleId="EE9210363ACA43078DF05F6534E31C6E">
    <w:name w:val="EE9210363ACA43078DF05F6534E31C6E"/>
    <w:rsid w:val="00A0240A"/>
  </w:style>
  <w:style w:type="paragraph" w:customStyle="1" w:styleId="4BFFD2E3A48F4027A3DD9E8DC76217E5">
    <w:name w:val="4BFFD2E3A48F4027A3DD9E8DC76217E5"/>
    <w:rsid w:val="00A0240A"/>
  </w:style>
  <w:style w:type="paragraph" w:customStyle="1" w:styleId="E73BBDD855264A779EAE53CEB3EFE86D">
    <w:name w:val="E73BBDD855264A779EAE53CEB3EFE86D"/>
    <w:rsid w:val="00A0240A"/>
  </w:style>
  <w:style w:type="paragraph" w:customStyle="1" w:styleId="D0810651EF00473D8D37CE91D934BD10">
    <w:name w:val="D0810651EF00473D8D37CE91D934BD10"/>
    <w:rsid w:val="00A0240A"/>
  </w:style>
  <w:style w:type="paragraph" w:customStyle="1" w:styleId="14BB05663A464CDDA1D37A9CA2F50679">
    <w:name w:val="14BB05663A464CDDA1D37A9CA2F50679"/>
    <w:rsid w:val="00A0240A"/>
  </w:style>
  <w:style w:type="paragraph" w:customStyle="1" w:styleId="A320D21FB0D9462F9AEDB3F08B119753">
    <w:name w:val="A320D21FB0D9462F9AEDB3F08B119753"/>
    <w:rsid w:val="00A0240A"/>
  </w:style>
  <w:style w:type="paragraph" w:customStyle="1" w:styleId="D8971D7B25544912AF91849A46C30CF8">
    <w:name w:val="D8971D7B25544912AF91849A46C30CF8"/>
    <w:rsid w:val="00A0240A"/>
  </w:style>
  <w:style w:type="paragraph" w:customStyle="1" w:styleId="8C89DDD2BAA54DEE8DBCD24A14D93F60">
    <w:name w:val="8C89DDD2BAA54DEE8DBCD24A14D93F60"/>
    <w:rsid w:val="00A0240A"/>
  </w:style>
  <w:style w:type="paragraph" w:customStyle="1" w:styleId="64387A41FCFA4D7CADE7E5609B4EA663">
    <w:name w:val="64387A41FCFA4D7CADE7E5609B4EA663"/>
    <w:rsid w:val="00A0240A"/>
  </w:style>
  <w:style w:type="paragraph" w:customStyle="1" w:styleId="370ADC8DAB374FD5BA30399ACA36E22A">
    <w:name w:val="370ADC8DAB374FD5BA30399ACA36E22A"/>
    <w:rsid w:val="00A0240A"/>
  </w:style>
  <w:style w:type="paragraph" w:customStyle="1" w:styleId="5A26DB9E85964347B6766EFF8755B89B">
    <w:name w:val="5A26DB9E85964347B6766EFF8755B89B"/>
    <w:rsid w:val="00A0240A"/>
  </w:style>
  <w:style w:type="paragraph" w:customStyle="1" w:styleId="2075AC1C172A47A2966E62980F40D0EE">
    <w:name w:val="2075AC1C172A47A2966E62980F40D0EE"/>
    <w:rsid w:val="00A0240A"/>
  </w:style>
  <w:style w:type="paragraph" w:customStyle="1" w:styleId="9D9BB1D6A9E444E3B7817082C7B86100">
    <w:name w:val="9D9BB1D6A9E444E3B7817082C7B86100"/>
    <w:rsid w:val="00A0240A"/>
  </w:style>
  <w:style w:type="paragraph" w:customStyle="1" w:styleId="7181F6310E494FE79513D903D8476724">
    <w:name w:val="7181F6310E494FE79513D903D8476724"/>
    <w:rsid w:val="00A0240A"/>
  </w:style>
  <w:style w:type="paragraph" w:customStyle="1" w:styleId="2F91F2B8C7054E80ADCE345DDB04806D">
    <w:name w:val="2F91F2B8C7054E80ADCE345DDB04806D"/>
    <w:rsid w:val="00A0240A"/>
  </w:style>
  <w:style w:type="paragraph" w:customStyle="1" w:styleId="D52360507EC143D3B3043DECC68679B0">
    <w:name w:val="D52360507EC143D3B3043DECC68679B0"/>
    <w:rsid w:val="00A0240A"/>
  </w:style>
  <w:style w:type="paragraph" w:customStyle="1" w:styleId="B64ED0515DA34A98A2DA868EB925B2D6">
    <w:name w:val="B64ED0515DA34A98A2DA868EB925B2D6"/>
    <w:rsid w:val="00A0240A"/>
  </w:style>
  <w:style w:type="paragraph" w:customStyle="1" w:styleId="2108491551EC4235B8F36F77DC48BDA0">
    <w:name w:val="2108491551EC4235B8F36F77DC48BDA0"/>
    <w:rsid w:val="00A0240A"/>
  </w:style>
  <w:style w:type="paragraph" w:customStyle="1" w:styleId="442E49E606EC49DE810E424E9EA11F0F">
    <w:name w:val="442E49E606EC49DE810E424E9EA11F0F"/>
    <w:rsid w:val="00A0240A"/>
  </w:style>
  <w:style w:type="paragraph" w:customStyle="1" w:styleId="857C3AF12F1548838C725B13CA2585B7">
    <w:name w:val="857C3AF12F1548838C725B13CA2585B7"/>
    <w:rsid w:val="00A0240A"/>
  </w:style>
  <w:style w:type="paragraph" w:customStyle="1" w:styleId="1CE23AE9F2BF4D708A94C8252A9ABAA1">
    <w:name w:val="1CE23AE9F2BF4D708A94C8252A9ABAA1"/>
    <w:rsid w:val="00A0240A"/>
  </w:style>
  <w:style w:type="paragraph" w:customStyle="1" w:styleId="F90BF64688B349A8A4AFAEAC4E22FB70">
    <w:name w:val="F90BF64688B349A8A4AFAEAC4E22FB70"/>
    <w:rsid w:val="00A0240A"/>
  </w:style>
  <w:style w:type="paragraph" w:customStyle="1" w:styleId="729502801DE4401797159887D44B7FF8">
    <w:name w:val="729502801DE4401797159887D44B7FF8"/>
    <w:rsid w:val="00A0240A"/>
  </w:style>
  <w:style w:type="paragraph" w:customStyle="1" w:styleId="040FEDF285E94205963C64E71E94B519">
    <w:name w:val="040FEDF285E94205963C64E71E94B519"/>
    <w:rsid w:val="00A0240A"/>
  </w:style>
  <w:style w:type="paragraph" w:customStyle="1" w:styleId="DCCFA48431954067B6625CAA175E4ABD">
    <w:name w:val="DCCFA48431954067B6625CAA175E4ABD"/>
    <w:rsid w:val="00A0240A"/>
  </w:style>
  <w:style w:type="paragraph" w:customStyle="1" w:styleId="460BB9BCF35C4EA38FC6722B6A264AB8">
    <w:name w:val="460BB9BCF35C4EA38FC6722B6A264AB8"/>
    <w:rsid w:val="00A0240A"/>
  </w:style>
  <w:style w:type="paragraph" w:customStyle="1" w:styleId="1AF652375AA14E86949D613EFBD4AFBD">
    <w:name w:val="1AF652375AA14E86949D613EFBD4AFBD"/>
    <w:rsid w:val="00A0240A"/>
  </w:style>
  <w:style w:type="paragraph" w:customStyle="1" w:styleId="393EC016436B4821B2C0EB75B49F29A2">
    <w:name w:val="393EC016436B4821B2C0EB75B49F29A2"/>
    <w:rsid w:val="00A0240A"/>
  </w:style>
  <w:style w:type="paragraph" w:customStyle="1" w:styleId="9972C7DD1463405C9C9078449FC17E4D">
    <w:name w:val="9972C7DD1463405C9C9078449FC17E4D"/>
    <w:rsid w:val="00A0240A"/>
  </w:style>
  <w:style w:type="paragraph" w:customStyle="1" w:styleId="8A44675E52004621B5CB8ED2C7CA5406">
    <w:name w:val="8A44675E52004621B5CB8ED2C7CA5406"/>
    <w:rsid w:val="00A0240A"/>
  </w:style>
  <w:style w:type="paragraph" w:customStyle="1" w:styleId="6CE953352B87491282305DCDD7654CA3">
    <w:name w:val="6CE953352B87491282305DCDD7654CA3"/>
    <w:rsid w:val="00A0240A"/>
  </w:style>
  <w:style w:type="paragraph" w:customStyle="1" w:styleId="67CC31605DA949E2A2835F960A44170E">
    <w:name w:val="67CC31605DA949E2A2835F960A44170E"/>
    <w:rsid w:val="00A0240A"/>
  </w:style>
  <w:style w:type="paragraph" w:customStyle="1" w:styleId="CE3EC42F2B1E4FA19A419A07B2B6248C">
    <w:name w:val="CE3EC42F2B1E4FA19A419A07B2B6248C"/>
    <w:rsid w:val="00A0240A"/>
  </w:style>
  <w:style w:type="paragraph" w:customStyle="1" w:styleId="941183937CB3425A8F06A6D93FC23F66">
    <w:name w:val="941183937CB3425A8F06A6D93FC23F66"/>
    <w:rsid w:val="00A0240A"/>
  </w:style>
  <w:style w:type="paragraph" w:customStyle="1" w:styleId="7D39B969A391467CB9C9C76DF08979BE">
    <w:name w:val="7D39B969A391467CB9C9C76DF08979BE"/>
    <w:rsid w:val="00A0240A"/>
  </w:style>
  <w:style w:type="paragraph" w:customStyle="1" w:styleId="CA2CD2ACCE95400CBC10636EFF50E262">
    <w:name w:val="CA2CD2ACCE95400CBC10636EFF50E262"/>
    <w:rsid w:val="00A0240A"/>
  </w:style>
  <w:style w:type="paragraph" w:customStyle="1" w:styleId="BC960C8AF1324008ABE1C945AA8119F0">
    <w:name w:val="BC960C8AF1324008ABE1C945AA8119F0"/>
    <w:rsid w:val="00A0240A"/>
  </w:style>
  <w:style w:type="paragraph" w:customStyle="1" w:styleId="30EB8DCF0FF449E582A3A7A37B3E5611">
    <w:name w:val="30EB8DCF0FF449E582A3A7A37B3E5611"/>
    <w:rsid w:val="00A0240A"/>
  </w:style>
  <w:style w:type="paragraph" w:customStyle="1" w:styleId="95EC0AEA69AC44C4A01C131CF9CDB708">
    <w:name w:val="95EC0AEA69AC44C4A01C131CF9CDB708"/>
    <w:rsid w:val="00A0240A"/>
  </w:style>
  <w:style w:type="paragraph" w:customStyle="1" w:styleId="E275CE57B75D42D29A2DAADD97C06AE7">
    <w:name w:val="E275CE57B75D42D29A2DAADD97C06AE7"/>
    <w:rsid w:val="00A0240A"/>
  </w:style>
  <w:style w:type="paragraph" w:customStyle="1" w:styleId="B690BFE91914478B84D1DF622D07E8B6">
    <w:name w:val="B690BFE91914478B84D1DF622D07E8B6"/>
    <w:rsid w:val="00A0240A"/>
  </w:style>
  <w:style w:type="paragraph" w:customStyle="1" w:styleId="A95BBB6B592A4024AEB8751C24CCED2D">
    <w:name w:val="A95BBB6B592A4024AEB8751C24CCED2D"/>
    <w:rsid w:val="00A0240A"/>
  </w:style>
  <w:style w:type="paragraph" w:customStyle="1" w:styleId="B2D178B797F349F4B1F702BFCD59B743">
    <w:name w:val="B2D178B797F349F4B1F702BFCD59B743"/>
    <w:rsid w:val="00A0240A"/>
  </w:style>
  <w:style w:type="paragraph" w:customStyle="1" w:styleId="7ABAAD78A7A644009283FEEFC494B467">
    <w:name w:val="7ABAAD78A7A644009283FEEFC494B467"/>
    <w:rsid w:val="00A0240A"/>
  </w:style>
  <w:style w:type="paragraph" w:customStyle="1" w:styleId="FE3C398E57BF4AED988E34C8BA5CBBA4">
    <w:name w:val="FE3C398E57BF4AED988E34C8BA5CBBA4"/>
    <w:rsid w:val="00A0240A"/>
  </w:style>
  <w:style w:type="paragraph" w:customStyle="1" w:styleId="233C7E223D7B46B5BE70B65F31BEA2F3">
    <w:name w:val="233C7E223D7B46B5BE70B65F31BEA2F3"/>
    <w:rsid w:val="00A0240A"/>
  </w:style>
  <w:style w:type="paragraph" w:customStyle="1" w:styleId="3824A16E25BE45CA87C3B1A48A884F96">
    <w:name w:val="3824A16E25BE45CA87C3B1A48A884F96"/>
    <w:rsid w:val="00A0240A"/>
  </w:style>
  <w:style w:type="paragraph" w:customStyle="1" w:styleId="C61D8BF290094712AEF01D46E46BABF9">
    <w:name w:val="C61D8BF290094712AEF01D46E46BABF9"/>
    <w:rsid w:val="00A0240A"/>
  </w:style>
  <w:style w:type="paragraph" w:customStyle="1" w:styleId="FE823E6A6897470991C41ECB72ED39CE">
    <w:name w:val="FE823E6A6897470991C41ECB72ED39CE"/>
    <w:rsid w:val="00A0240A"/>
  </w:style>
  <w:style w:type="paragraph" w:customStyle="1" w:styleId="4ECCDEFE67044B59ABC80ACF588373D1">
    <w:name w:val="4ECCDEFE67044B59ABC80ACF588373D1"/>
    <w:rsid w:val="00A0240A"/>
  </w:style>
  <w:style w:type="paragraph" w:customStyle="1" w:styleId="02AD6798069A4B3DAA872CF8BBF887C0">
    <w:name w:val="02AD6798069A4B3DAA872CF8BBF887C0"/>
    <w:rsid w:val="00A0240A"/>
  </w:style>
  <w:style w:type="paragraph" w:customStyle="1" w:styleId="26362C402FFE484BB88B81F6F6B05414">
    <w:name w:val="26362C402FFE484BB88B81F6F6B05414"/>
    <w:rsid w:val="00A0240A"/>
  </w:style>
  <w:style w:type="paragraph" w:customStyle="1" w:styleId="0032AF0195EB43A39F608236DE4F6222">
    <w:name w:val="0032AF0195EB43A39F608236DE4F6222"/>
    <w:rsid w:val="00A0240A"/>
  </w:style>
  <w:style w:type="paragraph" w:customStyle="1" w:styleId="760E485B647B4520BD1C36F1DFA85C91">
    <w:name w:val="760E485B647B4520BD1C36F1DFA85C91"/>
    <w:rsid w:val="00A0240A"/>
  </w:style>
  <w:style w:type="paragraph" w:customStyle="1" w:styleId="E890AD30A9F044838A36960422166118">
    <w:name w:val="E890AD30A9F044838A36960422166118"/>
    <w:rsid w:val="00A0240A"/>
  </w:style>
  <w:style w:type="paragraph" w:customStyle="1" w:styleId="305D5D4F1FFA49B5A071BD22656C60B2">
    <w:name w:val="305D5D4F1FFA49B5A071BD22656C60B2"/>
    <w:rsid w:val="00A0240A"/>
  </w:style>
  <w:style w:type="paragraph" w:customStyle="1" w:styleId="3D5FF1DC2D5849A89EF342426601D0E2">
    <w:name w:val="3D5FF1DC2D5849A89EF342426601D0E2"/>
    <w:rsid w:val="00A0240A"/>
  </w:style>
  <w:style w:type="paragraph" w:customStyle="1" w:styleId="43997016D0AC41DD95F584EC07AA5FDA">
    <w:name w:val="43997016D0AC41DD95F584EC07AA5FDA"/>
    <w:rsid w:val="00A0240A"/>
  </w:style>
  <w:style w:type="paragraph" w:customStyle="1" w:styleId="525F8A19C97E4C1E93712339825DF67F">
    <w:name w:val="525F8A19C97E4C1E93712339825DF67F"/>
    <w:rsid w:val="00A0240A"/>
  </w:style>
  <w:style w:type="paragraph" w:customStyle="1" w:styleId="9A708EEC1F0A470F9E48247DF93CD5EF">
    <w:name w:val="9A708EEC1F0A470F9E48247DF93CD5EF"/>
    <w:rsid w:val="00A0240A"/>
  </w:style>
  <w:style w:type="paragraph" w:customStyle="1" w:styleId="2215B7F9DAC14262A47CC343DFECF840">
    <w:name w:val="2215B7F9DAC14262A47CC343DFECF840"/>
    <w:rsid w:val="00A0240A"/>
  </w:style>
  <w:style w:type="paragraph" w:customStyle="1" w:styleId="C0B1204D9BCA4589AEF0A73CDDB737EE">
    <w:name w:val="C0B1204D9BCA4589AEF0A73CDDB737EE"/>
    <w:rsid w:val="00A0240A"/>
  </w:style>
  <w:style w:type="paragraph" w:customStyle="1" w:styleId="2495149A151C4CBE9DA312D05CE00A25">
    <w:name w:val="2495149A151C4CBE9DA312D05CE00A25"/>
    <w:rsid w:val="00A0240A"/>
  </w:style>
  <w:style w:type="paragraph" w:customStyle="1" w:styleId="4B772EF957F845C0ACFEF045BA9BB140">
    <w:name w:val="4B772EF957F845C0ACFEF045BA9BB140"/>
    <w:rsid w:val="00A0240A"/>
  </w:style>
  <w:style w:type="paragraph" w:customStyle="1" w:styleId="99779EE1B85540918982A77344BC36FD">
    <w:name w:val="99779EE1B85540918982A77344BC36FD"/>
    <w:rsid w:val="00A0240A"/>
  </w:style>
  <w:style w:type="paragraph" w:customStyle="1" w:styleId="578CB522C0D34DA5885F8562B366FE78">
    <w:name w:val="578CB522C0D34DA5885F8562B366FE78"/>
    <w:rsid w:val="00A0240A"/>
  </w:style>
  <w:style w:type="paragraph" w:customStyle="1" w:styleId="135793F3E3D947BCB2418D82F7653CF6">
    <w:name w:val="135793F3E3D947BCB2418D82F7653CF6"/>
    <w:rsid w:val="00A0240A"/>
  </w:style>
  <w:style w:type="paragraph" w:customStyle="1" w:styleId="C87EC713D1A645D9AC864F60D4DEAE80">
    <w:name w:val="C87EC713D1A645D9AC864F60D4DEAE80"/>
    <w:rsid w:val="00A0240A"/>
  </w:style>
  <w:style w:type="paragraph" w:customStyle="1" w:styleId="05EC4619004A4598B0C67DCB53A2E15E">
    <w:name w:val="05EC4619004A4598B0C67DCB53A2E15E"/>
    <w:rsid w:val="00A0240A"/>
  </w:style>
  <w:style w:type="paragraph" w:customStyle="1" w:styleId="88F9E5A1E58442CBAD300C82A3312598">
    <w:name w:val="88F9E5A1E58442CBAD300C82A3312598"/>
    <w:rsid w:val="00A0240A"/>
  </w:style>
  <w:style w:type="paragraph" w:customStyle="1" w:styleId="D74131823D644A1EA5DB0CE33B37F49C">
    <w:name w:val="D74131823D644A1EA5DB0CE33B37F49C"/>
    <w:rsid w:val="00A0240A"/>
  </w:style>
  <w:style w:type="paragraph" w:customStyle="1" w:styleId="A0A32E44FCF045B6BDA5DDB933D0A9B4">
    <w:name w:val="A0A32E44FCF045B6BDA5DDB933D0A9B4"/>
    <w:rsid w:val="00A0240A"/>
  </w:style>
  <w:style w:type="paragraph" w:customStyle="1" w:styleId="4C3072E7E8C14BCDA612C73AFA6AFD30">
    <w:name w:val="4C3072E7E8C14BCDA612C73AFA6AFD30"/>
    <w:rsid w:val="00A0240A"/>
  </w:style>
  <w:style w:type="paragraph" w:customStyle="1" w:styleId="1F6E31E1A85F40FAA41F1422DDEF5CE6">
    <w:name w:val="1F6E31E1A85F40FAA41F1422DDEF5CE6"/>
    <w:rsid w:val="00A0240A"/>
  </w:style>
  <w:style w:type="paragraph" w:customStyle="1" w:styleId="2D1E2541FEBE4B889BA5FDB68FE3FD3A">
    <w:name w:val="2D1E2541FEBE4B889BA5FDB68FE3FD3A"/>
    <w:rsid w:val="00A0240A"/>
  </w:style>
  <w:style w:type="paragraph" w:customStyle="1" w:styleId="2EDAF124D5BE4BCE849E60D13464A2A8">
    <w:name w:val="2EDAF124D5BE4BCE849E60D13464A2A8"/>
    <w:rsid w:val="00A0240A"/>
  </w:style>
  <w:style w:type="paragraph" w:customStyle="1" w:styleId="629DAFCBAE1141279DE16B3EEADB3969">
    <w:name w:val="629DAFCBAE1141279DE16B3EEADB3969"/>
    <w:rsid w:val="00A0240A"/>
  </w:style>
  <w:style w:type="paragraph" w:customStyle="1" w:styleId="A6F2EAD7D590468AAD05949633AC1679">
    <w:name w:val="A6F2EAD7D590468AAD05949633AC1679"/>
    <w:rsid w:val="00A0240A"/>
  </w:style>
  <w:style w:type="paragraph" w:customStyle="1" w:styleId="30E801C8ACD1480CB0BE124C1AEB9D3B">
    <w:name w:val="30E801C8ACD1480CB0BE124C1AEB9D3B"/>
    <w:rsid w:val="00A0240A"/>
  </w:style>
  <w:style w:type="paragraph" w:customStyle="1" w:styleId="40188C0AAC1E43A58A821423598D72AD">
    <w:name w:val="40188C0AAC1E43A58A821423598D72AD"/>
    <w:rsid w:val="00A0240A"/>
  </w:style>
  <w:style w:type="paragraph" w:customStyle="1" w:styleId="1695323A3A0343FDB9B79BAAF567324A">
    <w:name w:val="1695323A3A0343FDB9B79BAAF567324A"/>
    <w:rsid w:val="00A0240A"/>
  </w:style>
  <w:style w:type="paragraph" w:customStyle="1" w:styleId="FAC1F4A7D9EF4CEC96B4F167E5CB027D">
    <w:name w:val="FAC1F4A7D9EF4CEC96B4F167E5CB027D"/>
    <w:rsid w:val="00A0240A"/>
  </w:style>
  <w:style w:type="paragraph" w:customStyle="1" w:styleId="D038DB57819243AB8EC12AC798105754">
    <w:name w:val="D038DB57819243AB8EC12AC798105754"/>
    <w:rsid w:val="00A0240A"/>
  </w:style>
  <w:style w:type="paragraph" w:customStyle="1" w:styleId="88BF8B05540C45A1B4729ED4E934E8F4">
    <w:name w:val="88BF8B05540C45A1B4729ED4E934E8F4"/>
    <w:rsid w:val="00A0240A"/>
  </w:style>
  <w:style w:type="paragraph" w:customStyle="1" w:styleId="FFA2E3B6DEC84133A3A7B7655C8993F6">
    <w:name w:val="FFA2E3B6DEC84133A3A7B7655C8993F6"/>
    <w:rsid w:val="00A0240A"/>
  </w:style>
  <w:style w:type="paragraph" w:customStyle="1" w:styleId="81D5A84003FE4C1A987A865E7983A4D6">
    <w:name w:val="81D5A84003FE4C1A987A865E7983A4D6"/>
    <w:rsid w:val="00A0240A"/>
  </w:style>
  <w:style w:type="paragraph" w:customStyle="1" w:styleId="7AC9D8EC29784AF09B5D608574C52E4D">
    <w:name w:val="7AC9D8EC29784AF09B5D608574C52E4D"/>
    <w:rsid w:val="00A0240A"/>
  </w:style>
  <w:style w:type="paragraph" w:customStyle="1" w:styleId="05A23111FF1941ADAA36B4F4D4172874">
    <w:name w:val="05A23111FF1941ADAA36B4F4D4172874"/>
    <w:rsid w:val="00A0240A"/>
  </w:style>
  <w:style w:type="paragraph" w:customStyle="1" w:styleId="A3CF75B09C814325ACA3EEFFA2035A4F">
    <w:name w:val="A3CF75B09C814325ACA3EEFFA2035A4F"/>
    <w:rsid w:val="00A0240A"/>
  </w:style>
  <w:style w:type="paragraph" w:customStyle="1" w:styleId="9340143048A740F0B39CFB491C3F9A98">
    <w:name w:val="9340143048A740F0B39CFB491C3F9A98"/>
    <w:rsid w:val="00A0240A"/>
  </w:style>
  <w:style w:type="paragraph" w:customStyle="1" w:styleId="84F6F900EEFB4C249892A94171644AD7">
    <w:name w:val="84F6F900EEFB4C249892A94171644AD7"/>
    <w:rsid w:val="00A0240A"/>
  </w:style>
  <w:style w:type="paragraph" w:customStyle="1" w:styleId="5566C53265D6472FABCE12DFADF20F06">
    <w:name w:val="5566C53265D6472FABCE12DFADF20F06"/>
    <w:rsid w:val="00A0240A"/>
  </w:style>
  <w:style w:type="paragraph" w:customStyle="1" w:styleId="DBB48ADC82A24205A9776FD09920AFC8">
    <w:name w:val="DBB48ADC82A24205A9776FD09920AFC8"/>
    <w:rsid w:val="00A0240A"/>
  </w:style>
  <w:style w:type="paragraph" w:customStyle="1" w:styleId="D57B74CAC46A49298276C19D833E8CD9">
    <w:name w:val="D57B74CAC46A49298276C19D833E8CD9"/>
    <w:rsid w:val="00A0240A"/>
  </w:style>
  <w:style w:type="paragraph" w:customStyle="1" w:styleId="763873375AF74C3D9868687EF8B5FD57">
    <w:name w:val="763873375AF74C3D9868687EF8B5FD57"/>
    <w:rsid w:val="00A0240A"/>
  </w:style>
  <w:style w:type="paragraph" w:customStyle="1" w:styleId="3BB53B512D884857BBC08D493E31D452">
    <w:name w:val="3BB53B512D884857BBC08D493E31D452"/>
    <w:rsid w:val="00A0240A"/>
  </w:style>
  <w:style w:type="paragraph" w:customStyle="1" w:styleId="FF8828C881AA4F1AB4AA78456AE452B5">
    <w:name w:val="FF8828C881AA4F1AB4AA78456AE452B5"/>
    <w:rsid w:val="00A0240A"/>
  </w:style>
  <w:style w:type="paragraph" w:customStyle="1" w:styleId="BDB5AC8315E2449DBD126C8B0EFC64A8">
    <w:name w:val="BDB5AC8315E2449DBD126C8B0EFC64A8"/>
    <w:rsid w:val="00A0240A"/>
  </w:style>
  <w:style w:type="paragraph" w:customStyle="1" w:styleId="45EDD79B849F4731B70984A3798DCA06">
    <w:name w:val="45EDD79B849F4731B70984A3798DCA06"/>
    <w:rsid w:val="00A0240A"/>
  </w:style>
  <w:style w:type="paragraph" w:customStyle="1" w:styleId="39AD0170D3F946959E09ABD566A5FF0C">
    <w:name w:val="39AD0170D3F946959E09ABD566A5FF0C"/>
    <w:rsid w:val="00A0240A"/>
  </w:style>
  <w:style w:type="paragraph" w:customStyle="1" w:styleId="935210E3A81D4E1383A2352112A574E7">
    <w:name w:val="935210E3A81D4E1383A2352112A574E7"/>
    <w:rsid w:val="00A0240A"/>
  </w:style>
  <w:style w:type="paragraph" w:customStyle="1" w:styleId="984B848EA9E043CC992E577152140B7C">
    <w:name w:val="984B848EA9E043CC992E577152140B7C"/>
    <w:rsid w:val="00A0240A"/>
  </w:style>
  <w:style w:type="paragraph" w:customStyle="1" w:styleId="969E84627A8E4D868687D7FE1EE4E338">
    <w:name w:val="969E84627A8E4D868687D7FE1EE4E338"/>
    <w:rsid w:val="00A0240A"/>
  </w:style>
  <w:style w:type="paragraph" w:customStyle="1" w:styleId="BB9EEB2B57C946CAAA105DF0C5B4AF12">
    <w:name w:val="BB9EEB2B57C946CAAA105DF0C5B4AF12"/>
    <w:rsid w:val="00A0240A"/>
  </w:style>
  <w:style w:type="paragraph" w:customStyle="1" w:styleId="991B5FA3DFC845F795BA2A8DCB09AFB9">
    <w:name w:val="991B5FA3DFC845F795BA2A8DCB09AFB9"/>
    <w:rsid w:val="00A0240A"/>
  </w:style>
  <w:style w:type="paragraph" w:customStyle="1" w:styleId="F524B1BC61B14222B05AB8511E546E17">
    <w:name w:val="F524B1BC61B14222B05AB8511E546E17"/>
    <w:rsid w:val="00A0240A"/>
  </w:style>
  <w:style w:type="paragraph" w:customStyle="1" w:styleId="E2706B486FC248558B9DF913632D8271">
    <w:name w:val="E2706B486FC248558B9DF913632D8271"/>
    <w:rsid w:val="00A0240A"/>
  </w:style>
  <w:style w:type="paragraph" w:customStyle="1" w:styleId="550E9E9560E14AFDB8AD0259BB848829">
    <w:name w:val="550E9E9560E14AFDB8AD0259BB848829"/>
    <w:rsid w:val="00A0240A"/>
  </w:style>
  <w:style w:type="paragraph" w:customStyle="1" w:styleId="EB54E706621948439BABFC3BA7BEA56A">
    <w:name w:val="EB54E706621948439BABFC3BA7BEA56A"/>
    <w:rsid w:val="00A0240A"/>
  </w:style>
  <w:style w:type="paragraph" w:customStyle="1" w:styleId="48284E0096AA4AE38090349CAE8116CA">
    <w:name w:val="48284E0096AA4AE38090349CAE8116CA"/>
    <w:rsid w:val="00A0240A"/>
  </w:style>
  <w:style w:type="paragraph" w:customStyle="1" w:styleId="5E910B91E07D4A7D8DC54C587D0A46BD">
    <w:name w:val="5E910B91E07D4A7D8DC54C587D0A46BD"/>
    <w:rsid w:val="00A0240A"/>
  </w:style>
  <w:style w:type="paragraph" w:customStyle="1" w:styleId="39EB23C5044F4A80A017490562EFF3D9">
    <w:name w:val="39EB23C5044F4A80A017490562EFF3D9"/>
    <w:rsid w:val="00A0240A"/>
  </w:style>
  <w:style w:type="paragraph" w:customStyle="1" w:styleId="17ADB2FD74D24440973B1765979F3C26">
    <w:name w:val="17ADB2FD74D24440973B1765979F3C26"/>
    <w:rsid w:val="00A0240A"/>
  </w:style>
  <w:style w:type="paragraph" w:customStyle="1" w:styleId="4AC148C1DE0443E1BD06D9A535D086DB">
    <w:name w:val="4AC148C1DE0443E1BD06D9A535D086DB"/>
    <w:rsid w:val="00A0240A"/>
  </w:style>
  <w:style w:type="paragraph" w:customStyle="1" w:styleId="2A6B402BA23D46D785751908F8DE43A6">
    <w:name w:val="2A6B402BA23D46D785751908F8DE43A6"/>
    <w:rsid w:val="00A0240A"/>
  </w:style>
  <w:style w:type="paragraph" w:customStyle="1" w:styleId="0F9ABADF4AD24951BE595B2D35C2063A">
    <w:name w:val="0F9ABADF4AD24951BE595B2D35C2063A"/>
    <w:rsid w:val="00A0240A"/>
  </w:style>
  <w:style w:type="paragraph" w:customStyle="1" w:styleId="84A2E67352DA44E8A890BBB2A80131F3">
    <w:name w:val="84A2E67352DA44E8A890BBB2A80131F3"/>
    <w:rsid w:val="00A0240A"/>
  </w:style>
  <w:style w:type="paragraph" w:customStyle="1" w:styleId="0DB10F24E4F748D293B21F012FF099B0">
    <w:name w:val="0DB10F24E4F748D293B21F012FF099B0"/>
    <w:rsid w:val="00A0240A"/>
  </w:style>
  <w:style w:type="paragraph" w:customStyle="1" w:styleId="8CC410F1546C4F458478D0982BFDB00D">
    <w:name w:val="8CC410F1546C4F458478D0982BFDB00D"/>
    <w:rsid w:val="00A0240A"/>
  </w:style>
  <w:style w:type="paragraph" w:customStyle="1" w:styleId="B8A7863993704A8E97494370058678AE">
    <w:name w:val="B8A7863993704A8E97494370058678AE"/>
    <w:rsid w:val="00A0240A"/>
  </w:style>
  <w:style w:type="paragraph" w:customStyle="1" w:styleId="F1A553FCB9794B578243D14F7E8833F4">
    <w:name w:val="F1A553FCB9794B578243D14F7E8833F4"/>
    <w:rsid w:val="00A0240A"/>
  </w:style>
  <w:style w:type="paragraph" w:customStyle="1" w:styleId="81D10E70D32749EEB547A1FA0A151E67">
    <w:name w:val="81D10E70D32749EEB547A1FA0A151E67"/>
    <w:rsid w:val="00A0240A"/>
  </w:style>
  <w:style w:type="paragraph" w:customStyle="1" w:styleId="B43500BC81A34BD2ADE06BA67A88AFFA">
    <w:name w:val="B43500BC81A34BD2ADE06BA67A88AFFA"/>
    <w:rsid w:val="00A0240A"/>
  </w:style>
  <w:style w:type="paragraph" w:customStyle="1" w:styleId="0565E7C6EB3D4D438A9A10A1A0561854">
    <w:name w:val="0565E7C6EB3D4D438A9A10A1A0561854"/>
    <w:rsid w:val="00A0240A"/>
  </w:style>
  <w:style w:type="paragraph" w:customStyle="1" w:styleId="6D2F80D935AE480A827824B19E4A4A87">
    <w:name w:val="6D2F80D935AE480A827824B19E4A4A87"/>
    <w:rsid w:val="00A0240A"/>
  </w:style>
  <w:style w:type="paragraph" w:customStyle="1" w:styleId="FBBE67BEE5A44CBD92AB116ACF4E8423">
    <w:name w:val="FBBE67BEE5A44CBD92AB116ACF4E8423"/>
    <w:rsid w:val="00A0240A"/>
  </w:style>
  <w:style w:type="paragraph" w:customStyle="1" w:styleId="9EB8C130C2C94C9A9DDEF36C1EFAFD19">
    <w:name w:val="9EB8C130C2C94C9A9DDEF36C1EFAFD19"/>
    <w:rsid w:val="00A0240A"/>
  </w:style>
  <w:style w:type="paragraph" w:customStyle="1" w:styleId="756D324C39D0452B8BB246CA1A78D4ED">
    <w:name w:val="756D324C39D0452B8BB246CA1A78D4ED"/>
    <w:rsid w:val="00A0240A"/>
  </w:style>
  <w:style w:type="paragraph" w:customStyle="1" w:styleId="50947483A9E34259A50C2A2270A69419">
    <w:name w:val="50947483A9E34259A50C2A2270A69419"/>
    <w:rsid w:val="00A0240A"/>
  </w:style>
  <w:style w:type="paragraph" w:customStyle="1" w:styleId="5EA2207230364F859982963D4976B7D6">
    <w:name w:val="5EA2207230364F859982963D4976B7D6"/>
    <w:rsid w:val="00A0240A"/>
  </w:style>
  <w:style w:type="paragraph" w:customStyle="1" w:styleId="AFE89879CD1A41E38B3E1E78FC896FE1">
    <w:name w:val="AFE89879CD1A41E38B3E1E78FC896FE1"/>
    <w:rsid w:val="00A0240A"/>
  </w:style>
  <w:style w:type="paragraph" w:customStyle="1" w:styleId="66853C9BFC864562A76A511974C2C635">
    <w:name w:val="66853C9BFC864562A76A511974C2C635"/>
    <w:rsid w:val="00A0240A"/>
  </w:style>
  <w:style w:type="paragraph" w:customStyle="1" w:styleId="6015E0D81DE045C68B8B5D9315D15B70">
    <w:name w:val="6015E0D81DE045C68B8B5D9315D15B70"/>
    <w:rsid w:val="00A0240A"/>
  </w:style>
  <w:style w:type="paragraph" w:customStyle="1" w:styleId="DD85D2B45FF842EC9827001C7610AA26">
    <w:name w:val="DD85D2B45FF842EC9827001C7610AA26"/>
    <w:rsid w:val="00A0240A"/>
  </w:style>
  <w:style w:type="paragraph" w:customStyle="1" w:styleId="5CA2F2F164464BE2A335305A9574D3AF">
    <w:name w:val="5CA2F2F164464BE2A335305A9574D3AF"/>
    <w:rsid w:val="00A0240A"/>
  </w:style>
  <w:style w:type="paragraph" w:customStyle="1" w:styleId="895D1919142A4DC2BCA940C5CA3E1BBD">
    <w:name w:val="895D1919142A4DC2BCA940C5CA3E1BBD"/>
    <w:rsid w:val="00A0240A"/>
  </w:style>
  <w:style w:type="paragraph" w:customStyle="1" w:styleId="8E524B51B21F4596AE4B42F3B58B6BF2">
    <w:name w:val="8E524B51B21F4596AE4B42F3B58B6BF2"/>
    <w:rsid w:val="00A0240A"/>
  </w:style>
  <w:style w:type="paragraph" w:customStyle="1" w:styleId="3D850F81253E4268A2426BD2F1FD4846">
    <w:name w:val="3D850F81253E4268A2426BD2F1FD4846"/>
    <w:rsid w:val="00A0240A"/>
  </w:style>
  <w:style w:type="paragraph" w:customStyle="1" w:styleId="8A0F1B45365F4D4A8D846C1FAA1A0D04">
    <w:name w:val="8A0F1B45365F4D4A8D846C1FAA1A0D04"/>
    <w:rsid w:val="00A0240A"/>
  </w:style>
  <w:style w:type="paragraph" w:customStyle="1" w:styleId="06E7CDB2C6FD4554A74AAE2F5D6CBF4F">
    <w:name w:val="06E7CDB2C6FD4554A74AAE2F5D6CBF4F"/>
    <w:rsid w:val="00A0240A"/>
  </w:style>
  <w:style w:type="paragraph" w:customStyle="1" w:styleId="CB2513E2E83B4E30A7D4CABA0FE33431">
    <w:name w:val="CB2513E2E83B4E30A7D4CABA0FE33431"/>
    <w:rsid w:val="00A0240A"/>
  </w:style>
  <w:style w:type="paragraph" w:customStyle="1" w:styleId="68AEC533BEEC4A9DAB0904E0F044BF0E">
    <w:name w:val="68AEC533BEEC4A9DAB0904E0F044BF0E"/>
    <w:rsid w:val="00A0240A"/>
  </w:style>
  <w:style w:type="paragraph" w:customStyle="1" w:styleId="F0272B0826214C05A7358C1ABA2A3B65">
    <w:name w:val="F0272B0826214C05A7358C1ABA2A3B65"/>
    <w:rsid w:val="00A0240A"/>
  </w:style>
  <w:style w:type="paragraph" w:customStyle="1" w:styleId="5210A754CD864432B85AA82CBF3C7C4A">
    <w:name w:val="5210A754CD864432B85AA82CBF3C7C4A"/>
    <w:rsid w:val="00A0240A"/>
  </w:style>
  <w:style w:type="paragraph" w:customStyle="1" w:styleId="778AC98042594ED6AAA9A3DC2DD9859C">
    <w:name w:val="778AC98042594ED6AAA9A3DC2DD9859C"/>
    <w:rsid w:val="00A0240A"/>
  </w:style>
  <w:style w:type="paragraph" w:customStyle="1" w:styleId="8A54131CA95B43A199D48AAA2E962090">
    <w:name w:val="8A54131CA95B43A199D48AAA2E962090"/>
    <w:rsid w:val="00A0240A"/>
  </w:style>
  <w:style w:type="paragraph" w:customStyle="1" w:styleId="03B7700C8F98468F86FDA091ADFBA416">
    <w:name w:val="03B7700C8F98468F86FDA091ADFBA416"/>
    <w:rsid w:val="00A0240A"/>
  </w:style>
  <w:style w:type="paragraph" w:customStyle="1" w:styleId="D6BBDDC3E58C459ABE7EE56AFA73290D">
    <w:name w:val="D6BBDDC3E58C459ABE7EE56AFA73290D"/>
    <w:rsid w:val="00A0240A"/>
  </w:style>
  <w:style w:type="paragraph" w:customStyle="1" w:styleId="AE821A139CFC4A198CE594C42F6560B3">
    <w:name w:val="AE821A139CFC4A198CE594C42F6560B3"/>
    <w:rsid w:val="00A0240A"/>
  </w:style>
  <w:style w:type="paragraph" w:customStyle="1" w:styleId="A6FEE18B6F63478CA09CD22317C92241">
    <w:name w:val="A6FEE18B6F63478CA09CD22317C92241"/>
    <w:rsid w:val="00A0240A"/>
  </w:style>
  <w:style w:type="paragraph" w:customStyle="1" w:styleId="9303CDF50AA048D98BE89EA5D755AC73">
    <w:name w:val="9303CDF50AA048D98BE89EA5D755AC73"/>
    <w:rsid w:val="00A0240A"/>
  </w:style>
  <w:style w:type="paragraph" w:customStyle="1" w:styleId="7ABE52B35E0542679E68B3E59128D0E7">
    <w:name w:val="7ABE52B35E0542679E68B3E59128D0E7"/>
    <w:rsid w:val="00A0240A"/>
  </w:style>
  <w:style w:type="paragraph" w:customStyle="1" w:styleId="A4749EAAD5C241CA8796C50AF9FD9B54">
    <w:name w:val="A4749EAAD5C241CA8796C50AF9FD9B54"/>
    <w:rsid w:val="00A0240A"/>
  </w:style>
  <w:style w:type="paragraph" w:customStyle="1" w:styleId="28F293B4948B43F89734A7FF52E3E03C">
    <w:name w:val="28F293B4948B43F89734A7FF52E3E03C"/>
    <w:rsid w:val="00A0240A"/>
  </w:style>
  <w:style w:type="paragraph" w:customStyle="1" w:styleId="49318A8F7C844D05B1407BC913B9AB0E">
    <w:name w:val="49318A8F7C844D05B1407BC913B9AB0E"/>
    <w:rsid w:val="00A0240A"/>
  </w:style>
  <w:style w:type="paragraph" w:customStyle="1" w:styleId="4EE6E01AA2A04B458B853CBD80109944">
    <w:name w:val="4EE6E01AA2A04B458B853CBD80109944"/>
    <w:rsid w:val="00A0240A"/>
  </w:style>
  <w:style w:type="paragraph" w:customStyle="1" w:styleId="9CAC60D0359D4989BF25679F6F393CF8">
    <w:name w:val="9CAC60D0359D4989BF25679F6F393CF8"/>
    <w:rsid w:val="00A0240A"/>
  </w:style>
  <w:style w:type="paragraph" w:customStyle="1" w:styleId="BE0430DC92F741829EC09F848E644FB6">
    <w:name w:val="BE0430DC92F741829EC09F848E644FB6"/>
    <w:rsid w:val="00A0240A"/>
  </w:style>
  <w:style w:type="paragraph" w:customStyle="1" w:styleId="8C154195DA9F40FFBD5184061098D874">
    <w:name w:val="8C154195DA9F40FFBD5184061098D874"/>
    <w:rsid w:val="00A0240A"/>
  </w:style>
  <w:style w:type="paragraph" w:customStyle="1" w:styleId="B8EF30EF5E574A03B3850389A030AA84">
    <w:name w:val="B8EF30EF5E574A03B3850389A030AA84"/>
    <w:rsid w:val="00A0240A"/>
  </w:style>
  <w:style w:type="paragraph" w:customStyle="1" w:styleId="6344CBD28CD94326AE25DFF00C075C13">
    <w:name w:val="6344CBD28CD94326AE25DFF00C075C13"/>
    <w:rsid w:val="00A0240A"/>
  </w:style>
  <w:style w:type="paragraph" w:customStyle="1" w:styleId="5EA45E391D0C439EB45FE95A7FF70BB7">
    <w:name w:val="5EA45E391D0C439EB45FE95A7FF70BB7"/>
    <w:rsid w:val="00A0240A"/>
  </w:style>
  <w:style w:type="paragraph" w:customStyle="1" w:styleId="DF6BCA9CD836440785DEEA371A48A79D">
    <w:name w:val="DF6BCA9CD836440785DEEA371A48A79D"/>
    <w:rsid w:val="00A0240A"/>
  </w:style>
  <w:style w:type="paragraph" w:customStyle="1" w:styleId="0AA816741DE84719856183D4F6651DF5">
    <w:name w:val="0AA816741DE84719856183D4F6651DF5"/>
    <w:rsid w:val="00A0240A"/>
  </w:style>
  <w:style w:type="paragraph" w:customStyle="1" w:styleId="B7B19F27D45B4F77BF1A14F5F03D3235">
    <w:name w:val="B7B19F27D45B4F77BF1A14F5F03D3235"/>
    <w:rsid w:val="00A0240A"/>
  </w:style>
  <w:style w:type="paragraph" w:customStyle="1" w:styleId="067FD861B51C4225AFB4250AAB679807">
    <w:name w:val="067FD861B51C4225AFB4250AAB679807"/>
    <w:rsid w:val="00A0240A"/>
  </w:style>
  <w:style w:type="paragraph" w:customStyle="1" w:styleId="17690C6D244E4823941DBFE0C16DAC2F">
    <w:name w:val="17690C6D244E4823941DBFE0C16DAC2F"/>
    <w:rsid w:val="00A0240A"/>
  </w:style>
  <w:style w:type="paragraph" w:customStyle="1" w:styleId="65DC05866FAD436A8D4CB7F832A52C4D">
    <w:name w:val="65DC05866FAD436A8D4CB7F832A52C4D"/>
    <w:rsid w:val="00A0240A"/>
  </w:style>
  <w:style w:type="paragraph" w:customStyle="1" w:styleId="F05A5C610CAD4BB9BB39636EF8D1CB21">
    <w:name w:val="F05A5C610CAD4BB9BB39636EF8D1CB21"/>
    <w:rsid w:val="00A0240A"/>
  </w:style>
  <w:style w:type="paragraph" w:customStyle="1" w:styleId="F977C1F9097B43CAB6A7F6A40ACB3035">
    <w:name w:val="F977C1F9097B43CAB6A7F6A40ACB3035"/>
    <w:rsid w:val="00A0240A"/>
  </w:style>
  <w:style w:type="paragraph" w:customStyle="1" w:styleId="A3C5AAB1E7C8459BA66620E0A0120824">
    <w:name w:val="A3C5AAB1E7C8459BA66620E0A0120824"/>
    <w:rsid w:val="00A0240A"/>
  </w:style>
  <w:style w:type="paragraph" w:customStyle="1" w:styleId="1758F83A8C5141F8B3896F6F9BAAC8BA">
    <w:name w:val="1758F83A8C5141F8B3896F6F9BAAC8BA"/>
    <w:rsid w:val="00A0240A"/>
  </w:style>
  <w:style w:type="paragraph" w:customStyle="1" w:styleId="81DFA33868A34BFA9376B8DCFE74FDCF">
    <w:name w:val="81DFA33868A34BFA9376B8DCFE74FDCF"/>
    <w:rsid w:val="00A0240A"/>
  </w:style>
  <w:style w:type="paragraph" w:customStyle="1" w:styleId="0F0120C45AA64297BC3E3BAB918A1A6F">
    <w:name w:val="0F0120C45AA64297BC3E3BAB918A1A6F"/>
    <w:rsid w:val="00A0240A"/>
  </w:style>
  <w:style w:type="paragraph" w:customStyle="1" w:styleId="BCFEC65E9F4E4A28B0D43898589469AC">
    <w:name w:val="BCFEC65E9F4E4A28B0D43898589469AC"/>
    <w:rsid w:val="00A0240A"/>
  </w:style>
  <w:style w:type="paragraph" w:customStyle="1" w:styleId="A4974FFB49F84823B38B4B337D95D3AA">
    <w:name w:val="A4974FFB49F84823B38B4B337D95D3AA"/>
    <w:rsid w:val="00A0240A"/>
  </w:style>
  <w:style w:type="paragraph" w:customStyle="1" w:styleId="40E74DCD2E2241A7AB7C944AC950E1A3">
    <w:name w:val="40E74DCD2E2241A7AB7C944AC950E1A3"/>
    <w:rsid w:val="00A0240A"/>
  </w:style>
  <w:style w:type="paragraph" w:customStyle="1" w:styleId="1B709721FCA641F2AD077F4EA79473B9">
    <w:name w:val="1B709721FCA641F2AD077F4EA79473B9"/>
    <w:rsid w:val="00A0240A"/>
  </w:style>
  <w:style w:type="paragraph" w:customStyle="1" w:styleId="27B7DC8C456F4D3687DFE0A4908633CF">
    <w:name w:val="27B7DC8C456F4D3687DFE0A4908633CF"/>
    <w:rsid w:val="00A0240A"/>
  </w:style>
  <w:style w:type="paragraph" w:customStyle="1" w:styleId="27371B3B2D58453B8E368796BBB58575">
    <w:name w:val="27371B3B2D58453B8E368796BBB58575"/>
    <w:rsid w:val="00A0240A"/>
  </w:style>
  <w:style w:type="paragraph" w:customStyle="1" w:styleId="099E147390D143A1A5AF5ABA5370B218">
    <w:name w:val="099E147390D143A1A5AF5ABA5370B218"/>
    <w:rsid w:val="00A0240A"/>
  </w:style>
  <w:style w:type="paragraph" w:customStyle="1" w:styleId="4C7218556A144128965AF50E92F76729">
    <w:name w:val="4C7218556A144128965AF50E92F76729"/>
    <w:rsid w:val="00A0240A"/>
  </w:style>
  <w:style w:type="paragraph" w:customStyle="1" w:styleId="2823DF3EAB8E4E8EA4033A4465A10D43">
    <w:name w:val="2823DF3EAB8E4E8EA4033A4465A10D43"/>
    <w:rsid w:val="00A0240A"/>
  </w:style>
  <w:style w:type="paragraph" w:customStyle="1" w:styleId="F105E183DAEC42C6892090D65CD9694B">
    <w:name w:val="F105E183DAEC42C6892090D65CD9694B"/>
    <w:rsid w:val="00A0240A"/>
  </w:style>
  <w:style w:type="paragraph" w:customStyle="1" w:styleId="67C3FB5B1575497AAA5A17DD325F176C">
    <w:name w:val="67C3FB5B1575497AAA5A17DD325F176C"/>
    <w:rsid w:val="00A0240A"/>
  </w:style>
  <w:style w:type="paragraph" w:customStyle="1" w:styleId="9BA2541AD365474B9563B998FA14BC56">
    <w:name w:val="9BA2541AD365474B9563B998FA14BC56"/>
    <w:rsid w:val="00A0240A"/>
  </w:style>
  <w:style w:type="paragraph" w:customStyle="1" w:styleId="7DAB0BB67069420F832108071CD60F60">
    <w:name w:val="7DAB0BB67069420F832108071CD60F60"/>
    <w:rsid w:val="00A0240A"/>
  </w:style>
  <w:style w:type="paragraph" w:customStyle="1" w:styleId="2B09CAB63F7A423DA1B6BD1126945E9A">
    <w:name w:val="2B09CAB63F7A423DA1B6BD1126945E9A"/>
    <w:rsid w:val="00A0240A"/>
  </w:style>
  <w:style w:type="paragraph" w:customStyle="1" w:styleId="A91852914AEA46C0A2DD2D1315384065">
    <w:name w:val="A91852914AEA46C0A2DD2D1315384065"/>
    <w:rsid w:val="00A0240A"/>
  </w:style>
  <w:style w:type="paragraph" w:customStyle="1" w:styleId="77B9365D430C4D92B3CAB6FFE01409F7">
    <w:name w:val="77B9365D430C4D92B3CAB6FFE01409F7"/>
    <w:rsid w:val="00A0240A"/>
  </w:style>
  <w:style w:type="paragraph" w:customStyle="1" w:styleId="C2B5235145B7414DA53C13274A69F9E8">
    <w:name w:val="C2B5235145B7414DA53C13274A69F9E8"/>
    <w:rsid w:val="00A0240A"/>
  </w:style>
  <w:style w:type="paragraph" w:customStyle="1" w:styleId="98CCF1536B6648F2B4E6AAA4F1D71CC5">
    <w:name w:val="98CCF1536B6648F2B4E6AAA4F1D71CC5"/>
    <w:rsid w:val="00A0240A"/>
  </w:style>
  <w:style w:type="paragraph" w:customStyle="1" w:styleId="56B7D24D12724CF7A50C914CE6ECE280">
    <w:name w:val="56B7D24D12724CF7A50C914CE6ECE280"/>
    <w:rsid w:val="00A0240A"/>
  </w:style>
  <w:style w:type="paragraph" w:customStyle="1" w:styleId="FABCC50A0F944FB2B36B3EA85DADC382">
    <w:name w:val="FABCC50A0F944FB2B36B3EA85DADC382"/>
    <w:rsid w:val="00A0240A"/>
  </w:style>
  <w:style w:type="paragraph" w:customStyle="1" w:styleId="CEDA744515EA40CA84380614B2FBE04B">
    <w:name w:val="CEDA744515EA40CA84380614B2FBE04B"/>
    <w:rsid w:val="00A0240A"/>
  </w:style>
  <w:style w:type="paragraph" w:customStyle="1" w:styleId="49B0E92592624FEAB3092F76082CC174">
    <w:name w:val="49B0E92592624FEAB3092F76082CC174"/>
    <w:rsid w:val="00A0240A"/>
  </w:style>
  <w:style w:type="paragraph" w:customStyle="1" w:styleId="CBB94F8325AC414E990E193E3C857A5F">
    <w:name w:val="CBB94F8325AC414E990E193E3C857A5F"/>
    <w:rsid w:val="00A0240A"/>
  </w:style>
  <w:style w:type="paragraph" w:customStyle="1" w:styleId="7B1BCE55A3C74C58968EE2B0D96D402E">
    <w:name w:val="7B1BCE55A3C74C58968EE2B0D96D402E"/>
    <w:rsid w:val="00A0240A"/>
  </w:style>
  <w:style w:type="paragraph" w:customStyle="1" w:styleId="212011F2B7C140C7A9BDF66DEF1E7BB3">
    <w:name w:val="212011F2B7C140C7A9BDF66DEF1E7BB3"/>
    <w:rsid w:val="00A0240A"/>
  </w:style>
  <w:style w:type="paragraph" w:customStyle="1" w:styleId="9F827F0E88CC4D2FB149ED062D356E12">
    <w:name w:val="9F827F0E88CC4D2FB149ED062D356E12"/>
    <w:rsid w:val="00A0240A"/>
  </w:style>
  <w:style w:type="paragraph" w:customStyle="1" w:styleId="06067958757B40CCAF474EA435722060">
    <w:name w:val="06067958757B40CCAF474EA435722060"/>
    <w:rsid w:val="00A0240A"/>
  </w:style>
  <w:style w:type="paragraph" w:customStyle="1" w:styleId="8CC886B65F124F68AE8A3B6108995129">
    <w:name w:val="8CC886B65F124F68AE8A3B6108995129"/>
    <w:rsid w:val="00A0240A"/>
  </w:style>
  <w:style w:type="paragraph" w:customStyle="1" w:styleId="6803EF54C231459A8210DB11E028D57C">
    <w:name w:val="6803EF54C231459A8210DB11E028D57C"/>
    <w:rsid w:val="00A0240A"/>
  </w:style>
  <w:style w:type="paragraph" w:customStyle="1" w:styleId="14FB1035FA9340A78066CBFCEE67C6A5">
    <w:name w:val="14FB1035FA9340A78066CBFCEE67C6A5"/>
    <w:rsid w:val="00A0240A"/>
  </w:style>
  <w:style w:type="paragraph" w:customStyle="1" w:styleId="E8637463DE1646F39EF7CC25AFE943A2">
    <w:name w:val="E8637463DE1646F39EF7CC25AFE943A2"/>
    <w:rsid w:val="00A0240A"/>
  </w:style>
  <w:style w:type="paragraph" w:customStyle="1" w:styleId="2B108D64D44E42E98BC2FCE0F2D36896">
    <w:name w:val="2B108D64D44E42E98BC2FCE0F2D36896"/>
    <w:rsid w:val="00A0240A"/>
  </w:style>
  <w:style w:type="paragraph" w:customStyle="1" w:styleId="8EEBBDFE24EC4C32BF6E9B682036348A">
    <w:name w:val="8EEBBDFE24EC4C32BF6E9B682036348A"/>
    <w:rsid w:val="00A0240A"/>
  </w:style>
  <w:style w:type="paragraph" w:customStyle="1" w:styleId="B89C6CC252094D8B91878E0ED9F030CA">
    <w:name w:val="B89C6CC252094D8B91878E0ED9F030CA"/>
    <w:rsid w:val="00A0240A"/>
  </w:style>
  <w:style w:type="paragraph" w:customStyle="1" w:styleId="7C5E9F5D05B24B38963139774A8020CC">
    <w:name w:val="7C5E9F5D05B24B38963139774A8020CC"/>
    <w:rsid w:val="00A0240A"/>
  </w:style>
  <w:style w:type="paragraph" w:customStyle="1" w:styleId="AF3D4F06910E4EF8AB334F8E50AF04B0">
    <w:name w:val="AF3D4F06910E4EF8AB334F8E50AF04B0"/>
    <w:rsid w:val="00A0240A"/>
  </w:style>
  <w:style w:type="paragraph" w:customStyle="1" w:styleId="52AB111453A74C499F7C39B7CC078D1D">
    <w:name w:val="52AB111453A74C499F7C39B7CC078D1D"/>
    <w:rsid w:val="00A0240A"/>
  </w:style>
  <w:style w:type="paragraph" w:customStyle="1" w:styleId="6E3A7BBC72184A59AD8A851CB97765CE">
    <w:name w:val="6E3A7BBC72184A59AD8A851CB97765CE"/>
    <w:rsid w:val="00A0240A"/>
  </w:style>
  <w:style w:type="paragraph" w:customStyle="1" w:styleId="77E5631591D34F928FD6824EFDDE534D">
    <w:name w:val="77E5631591D34F928FD6824EFDDE534D"/>
    <w:rsid w:val="00A0240A"/>
  </w:style>
  <w:style w:type="paragraph" w:customStyle="1" w:styleId="AF2AD12CFD4040C3BA9F5BB4DF14A1E8">
    <w:name w:val="AF2AD12CFD4040C3BA9F5BB4DF14A1E8"/>
    <w:rsid w:val="00A0240A"/>
  </w:style>
  <w:style w:type="paragraph" w:customStyle="1" w:styleId="16E9A25267B843ABAA8E9D022C2B9441">
    <w:name w:val="16E9A25267B843ABAA8E9D022C2B9441"/>
    <w:rsid w:val="00A0240A"/>
  </w:style>
  <w:style w:type="paragraph" w:customStyle="1" w:styleId="31ECF3A9D2F24A189C67EADCB67E355F">
    <w:name w:val="31ECF3A9D2F24A189C67EADCB67E355F"/>
    <w:rsid w:val="00A0240A"/>
  </w:style>
  <w:style w:type="paragraph" w:customStyle="1" w:styleId="A3A2E7433E6C4AE4B78A453BA113D034">
    <w:name w:val="A3A2E7433E6C4AE4B78A453BA113D034"/>
    <w:rsid w:val="00A0240A"/>
  </w:style>
  <w:style w:type="paragraph" w:customStyle="1" w:styleId="679799447E324CA698B1334A021BA0C3">
    <w:name w:val="679799447E324CA698B1334A021BA0C3"/>
    <w:rsid w:val="00A0240A"/>
  </w:style>
  <w:style w:type="paragraph" w:customStyle="1" w:styleId="BAF6A4FD7DC2417E917C4803CD6586E0">
    <w:name w:val="BAF6A4FD7DC2417E917C4803CD6586E0"/>
    <w:rsid w:val="00A0240A"/>
  </w:style>
  <w:style w:type="paragraph" w:customStyle="1" w:styleId="8F7A619AF637435F9779A313F7954804">
    <w:name w:val="8F7A619AF637435F9779A313F7954804"/>
    <w:rsid w:val="00A0240A"/>
  </w:style>
  <w:style w:type="paragraph" w:customStyle="1" w:styleId="5FF211B46C904678BD17AC85C5D65C97">
    <w:name w:val="5FF211B46C904678BD17AC85C5D65C97"/>
    <w:rsid w:val="00A0240A"/>
  </w:style>
  <w:style w:type="paragraph" w:customStyle="1" w:styleId="93D9E94243534A528D0181E411A4DB09">
    <w:name w:val="93D9E94243534A528D0181E411A4DB09"/>
    <w:rsid w:val="00A0240A"/>
  </w:style>
  <w:style w:type="paragraph" w:customStyle="1" w:styleId="BF390EA8C07C4B5993B1E0C67D19151D">
    <w:name w:val="BF390EA8C07C4B5993B1E0C67D19151D"/>
    <w:rsid w:val="00A0240A"/>
  </w:style>
  <w:style w:type="paragraph" w:customStyle="1" w:styleId="3199766341EA491B9F6792A43253F3AB">
    <w:name w:val="3199766341EA491B9F6792A43253F3AB"/>
    <w:rsid w:val="00A0240A"/>
  </w:style>
  <w:style w:type="paragraph" w:customStyle="1" w:styleId="94E9865F15A946019A8D05BB8CB93112">
    <w:name w:val="94E9865F15A946019A8D05BB8CB93112"/>
    <w:rsid w:val="00A0240A"/>
  </w:style>
  <w:style w:type="paragraph" w:customStyle="1" w:styleId="12ADDCF3FBDA497B933C2D1FFCF16FB6">
    <w:name w:val="12ADDCF3FBDA497B933C2D1FFCF16FB6"/>
    <w:rsid w:val="00A0240A"/>
  </w:style>
  <w:style w:type="paragraph" w:customStyle="1" w:styleId="0C160561A48345F09EDE5CD8193407CA">
    <w:name w:val="0C160561A48345F09EDE5CD8193407CA"/>
    <w:rsid w:val="00A0240A"/>
  </w:style>
  <w:style w:type="paragraph" w:customStyle="1" w:styleId="40FA9CF5F36F4F3C8970B27CED3AA152">
    <w:name w:val="40FA9CF5F36F4F3C8970B27CED3AA152"/>
    <w:rsid w:val="00A0240A"/>
  </w:style>
  <w:style w:type="paragraph" w:customStyle="1" w:styleId="C2C8E7A92C2941FA8072AED21CCB8196">
    <w:name w:val="C2C8E7A92C2941FA8072AED21CCB8196"/>
    <w:rsid w:val="00A0240A"/>
  </w:style>
  <w:style w:type="paragraph" w:customStyle="1" w:styleId="13F5E63041BB4B428934A0201AB08BF0">
    <w:name w:val="13F5E63041BB4B428934A0201AB08BF0"/>
    <w:rsid w:val="00A0240A"/>
  </w:style>
  <w:style w:type="paragraph" w:customStyle="1" w:styleId="EDD4337E34ED47FBA472797EF9887EEB">
    <w:name w:val="EDD4337E34ED47FBA472797EF9887EEB"/>
    <w:rsid w:val="00A0240A"/>
  </w:style>
  <w:style w:type="paragraph" w:customStyle="1" w:styleId="09FB81851DF84D8683B54AF6548651AC">
    <w:name w:val="09FB81851DF84D8683B54AF6548651AC"/>
    <w:rsid w:val="00A0240A"/>
  </w:style>
  <w:style w:type="paragraph" w:customStyle="1" w:styleId="55571AD818CA44A0BA19DD08F43C2DDE">
    <w:name w:val="55571AD818CA44A0BA19DD08F43C2DDE"/>
    <w:rsid w:val="00A0240A"/>
  </w:style>
  <w:style w:type="paragraph" w:customStyle="1" w:styleId="3E0365B2B22A4C0C9A8999C8BF77AD13">
    <w:name w:val="3E0365B2B22A4C0C9A8999C8BF77AD13"/>
    <w:rsid w:val="00A0240A"/>
  </w:style>
  <w:style w:type="paragraph" w:customStyle="1" w:styleId="6BBFF9919881478AAE11A2348958A73B">
    <w:name w:val="6BBFF9919881478AAE11A2348958A73B"/>
    <w:rsid w:val="00A0240A"/>
  </w:style>
  <w:style w:type="paragraph" w:customStyle="1" w:styleId="550EDBE2CC9A43C683A2D06BBBA12DE6">
    <w:name w:val="550EDBE2CC9A43C683A2D06BBBA12DE6"/>
    <w:rsid w:val="00A0240A"/>
  </w:style>
  <w:style w:type="paragraph" w:customStyle="1" w:styleId="05AD9E78CB6D4822917EBF5DD58EBD8E">
    <w:name w:val="05AD9E78CB6D4822917EBF5DD58EBD8E"/>
    <w:rsid w:val="00A0240A"/>
  </w:style>
  <w:style w:type="paragraph" w:customStyle="1" w:styleId="4CEE7260FE174E8BA3D4F1C803FA4EEF">
    <w:name w:val="4CEE7260FE174E8BA3D4F1C803FA4EEF"/>
    <w:rsid w:val="00A0240A"/>
  </w:style>
  <w:style w:type="paragraph" w:customStyle="1" w:styleId="9D5B94BA28304831BB317FF594440338">
    <w:name w:val="9D5B94BA28304831BB317FF594440338"/>
    <w:rsid w:val="00A0240A"/>
  </w:style>
  <w:style w:type="paragraph" w:customStyle="1" w:styleId="B42E35BBEA6E400AA13BE590547597B0">
    <w:name w:val="B42E35BBEA6E400AA13BE590547597B0"/>
    <w:rsid w:val="00A0240A"/>
  </w:style>
  <w:style w:type="paragraph" w:customStyle="1" w:styleId="25B94C57B9634DD8A5753F31AB681E9B">
    <w:name w:val="25B94C57B9634DD8A5753F31AB681E9B"/>
    <w:rsid w:val="00A0240A"/>
  </w:style>
  <w:style w:type="paragraph" w:customStyle="1" w:styleId="A8B60536AC6944E691A3042FEC308172">
    <w:name w:val="A8B60536AC6944E691A3042FEC308172"/>
    <w:rsid w:val="00A0240A"/>
  </w:style>
  <w:style w:type="paragraph" w:customStyle="1" w:styleId="A2D03CEAEB4B435087F7B3DEEBF07CB2">
    <w:name w:val="A2D03CEAEB4B435087F7B3DEEBF07CB2"/>
    <w:rsid w:val="00A0240A"/>
  </w:style>
  <w:style w:type="paragraph" w:customStyle="1" w:styleId="78172591E44F4689A1D18F0F7046ED6C">
    <w:name w:val="78172591E44F4689A1D18F0F7046ED6C"/>
    <w:rsid w:val="00A0240A"/>
  </w:style>
  <w:style w:type="paragraph" w:customStyle="1" w:styleId="878BE9A403EE47DA89204C9F47B5D920">
    <w:name w:val="878BE9A403EE47DA89204C9F47B5D920"/>
    <w:rsid w:val="00A0240A"/>
  </w:style>
  <w:style w:type="paragraph" w:customStyle="1" w:styleId="6E2EE50DCE4B4FF19A20A77424DD7326">
    <w:name w:val="6E2EE50DCE4B4FF19A20A77424DD7326"/>
    <w:rsid w:val="00A0240A"/>
  </w:style>
  <w:style w:type="paragraph" w:customStyle="1" w:styleId="5423796988CC40C5A82EC5D1DDB70910">
    <w:name w:val="5423796988CC40C5A82EC5D1DDB70910"/>
    <w:rsid w:val="00A0240A"/>
  </w:style>
  <w:style w:type="paragraph" w:customStyle="1" w:styleId="E6E5CD5C160D4C8BA7EB5F1F24583A7A">
    <w:name w:val="E6E5CD5C160D4C8BA7EB5F1F24583A7A"/>
    <w:rsid w:val="00A0240A"/>
  </w:style>
  <w:style w:type="paragraph" w:customStyle="1" w:styleId="ABABBA6712C448AC8FC81209D2904924">
    <w:name w:val="ABABBA6712C448AC8FC81209D2904924"/>
    <w:rsid w:val="00A0240A"/>
  </w:style>
  <w:style w:type="paragraph" w:customStyle="1" w:styleId="212AB6F2CB0E4C5C842D1DA42BFD43F2">
    <w:name w:val="212AB6F2CB0E4C5C842D1DA42BFD43F2"/>
    <w:rsid w:val="00A0240A"/>
  </w:style>
  <w:style w:type="paragraph" w:customStyle="1" w:styleId="D563FB215C5E4A6B9F137AE5A1F55DFF">
    <w:name w:val="D563FB215C5E4A6B9F137AE5A1F55DFF"/>
    <w:rsid w:val="00A0240A"/>
  </w:style>
  <w:style w:type="paragraph" w:customStyle="1" w:styleId="5418553A6A924B7AA6E0986DD65E497F">
    <w:name w:val="5418553A6A924B7AA6E0986DD65E497F"/>
    <w:rsid w:val="00A0240A"/>
  </w:style>
  <w:style w:type="paragraph" w:customStyle="1" w:styleId="DDA8936241A344F299CB38EAAB6FBEB4">
    <w:name w:val="DDA8936241A344F299CB38EAAB6FBEB4"/>
    <w:rsid w:val="00A0240A"/>
  </w:style>
  <w:style w:type="paragraph" w:customStyle="1" w:styleId="FCB1E08235F04D85AE08A5BF779AAFFE">
    <w:name w:val="FCB1E08235F04D85AE08A5BF779AAFFE"/>
    <w:rsid w:val="00A0240A"/>
  </w:style>
  <w:style w:type="paragraph" w:customStyle="1" w:styleId="1EF6272A049749C78FCA305AA3342EFE">
    <w:name w:val="1EF6272A049749C78FCA305AA3342EFE"/>
    <w:rsid w:val="00A0240A"/>
  </w:style>
  <w:style w:type="paragraph" w:customStyle="1" w:styleId="9EF0F4926E7246A3B4DCACACD993FECF">
    <w:name w:val="9EF0F4926E7246A3B4DCACACD993FECF"/>
    <w:rsid w:val="00A0240A"/>
  </w:style>
  <w:style w:type="paragraph" w:customStyle="1" w:styleId="72FBCE6DE8E64DDBB89CBDB0AFFF40DB">
    <w:name w:val="72FBCE6DE8E64DDBB89CBDB0AFFF40DB"/>
    <w:rsid w:val="00A0240A"/>
  </w:style>
  <w:style w:type="paragraph" w:customStyle="1" w:styleId="E5BF18353A4243FB847E5B46DCEE78FF">
    <w:name w:val="E5BF18353A4243FB847E5B46DCEE78FF"/>
    <w:rsid w:val="00A0240A"/>
  </w:style>
  <w:style w:type="paragraph" w:customStyle="1" w:styleId="5B969F1C4562406B94F43252E4A310F9">
    <w:name w:val="5B969F1C4562406B94F43252E4A310F9"/>
    <w:rsid w:val="00A0240A"/>
  </w:style>
  <w:style w:type="paragraph" w:customStyle="1" w:styleId="0BFA3B684E0C4A829EA2A3862683587B">
    <w:name w:val="0BFA3B684E0C4A829EA2A3862683587B"/>
    <w:rsid w:val="00A0240A"/>
  </w:style>
  <w:style w:type="paragraph" w:customStyle="1" w:styleId="240F55BF8836466EA8E1EB3E9F0C8F63">
    <w:name w:val="240F55BF8836466EA8E1EB3E9F0C8F63"/>
    <w:rsid w:val="00A0240A"/>
  </w:style>
  <w:style w:type="paragraph" w:customStyle="1" w:styleId="20846C9A12454F88AD34C2255583C5C8">
    <w:name w:val="20846C9A12454F88AD34C2255583C5C8"/>
    <w:rsid w:val="00A0240A"/>
  </w:style>
  <w:style w:type="paragraph" w:customStyle="1" w:styleId="BE54D45A293E45169B63E95CF9AEBF1A">
    <w:name w:val="BE54D45A293E45169B63E95CF9AEBF1A"/>
    <w:rsid w:val="00A0240A"/>
  </w:style>
  <w:style w:type="paragraph" w:customStyle="1" w:styleId="8413357787A845B4AA78BCC30668097A">
    <w:name w:val="8413357787A845B4AA78BCC30668097A"/>
    <w:rsid w:val="00A0240A"/>
  </w:style>
  <w:style w:type="paragraph" w:customStyle="1" w:styleId="14C3DC00B642459597F9F7FCC088A3B2">
    <w:name w:val="14C3DC00B642459597F9F7FCC088A3B2"/>
    <w:rsid w:val="00A0240A"/>
  </w:style>
  <w:style w:type="paragraph" w:customStyle="1" w:styleId="52F1748C9239451B82D6D648ABDFF2CA">
    <w:name w:val="52F1748C9239451B82D6D648ABDFF2CA"/>
    <w:rsid w:val="00A0240A"/>
  </w:style>
  <w:style w:type="paragraph" w:customStyle="1" w:styleId="0A10A87A73A34A20835E148FBBD78D1F">
    <w:name w:val="0A10A87A73A34A20835E148FBBD78D1F"/>
    <w:rsid w:val="00A0240A"/>
  </w:style>
  <w:style w:type="paragraph" w:customStyle="1" w:styleId="04562592F8324D69B93202138778DCC1">
    <w:name w:val="04562592F8324D69B93202138778DCC1"/>
    <w:rsid w:val="00A0240A"/>
  </w:style>
  <w:style w:type="paragraph" w:customStyle="1" w:styleId="DC58395D3BFA4AC494DDC0F0A165E0BD">
    <w:name w:val="DC58395D3BFA4AC494DDC0F0A165E0BD"/>
    <w:rsid w:val="00A0240A"/>
  </w:style>
  <w:style w:type="paragraph" w:customStyle="1" w:styleId="76416B56058C4178A8BB7AE4DC503B79">
    <w:name w:val="76416B56058C4178A8BB7AE4DC503B79"/>
    <w:rsid w:val="00A0240A"/>
  </w:style>
  <w:style w:type="paragraph" w:customStyle="1" w:styleId="7F28E0BB5903460997CB2045AAC4C263">
    <w:name w:val="7F28E0BB5903460997CB2045AAC4C263"/>
    <w:rsid w:val="00A0240A"/>
  </w:style>
  <w:style w:type="paragraph" w:customStyle="1" w:styleId="6F80986F8ECA463BA16AC95C9FB7ADF5">
    <w:name w:val="6F80986F8ECA463BA16AC95C9FB7ADF5"/>
    <w:rsid w:val="00A0240A"/>
  </w:style>
  <w:style w:type="paragraph" w:customStyle="1" w:styleId="01D61DF4C88A468CB377ABDC2078F320">
    <w:name w:val="01D61DF4C88A468CB377ABDC2078F320"/>
    <w:rsid w:val="00A0240A"/>
  </w:style>
  <w:style w:type="paragraph" w:customStyle="1" w:styleId="0FC612627AE94EB6B196245BF7F918A5">
    <w:name w:val="0FC612627AE94EB6B196245BF7F918A5"/>
    <w:rsid w:val="00A0240A"/>
  </w:style>
  <w:style w:type="paragraph" w:customStyle="1" w:styleId="02E8FA7BB93D42A498B44C5EAE652055">
    <w:name w:val="02E8FA7BB93D42A498B44C5EAE652055"/>
    <w:rsid w:val="00A0240A"/>
  </w:style>
  <w:style w:type="paragraph" w:customStyle="1" w:styleId="677BA5D712894A49B4CEFFBC4E2C1F1A">
    <w:name w:val="677BA5D712894A49B4CEFFBC4E2C1F1A"/>
    <w:rsid w:val="00A0240A"/>
  </w:style>
  <w:style w:type="paragraph" w:customStyle="1" w:styleId="A03F47F57C4342C095763B3B8A6F7E61">
    <w:name w:val="A03F47F57C4342C095763B3B8A6F7E61"/>
    <w:rsid w:val="00A0240A"/>
  </w:style>
  <w:style w:type="paragraph" w:customStyle="1" w:styleId="3BF7CE065D344D0D9B731E56BAD35297">
    <w:name w:val="3BF7CE065D344D0D9B731E56BAD35297"/>
    <w:rsid w:val="00A0240A"/>
  </w:style>
  <w:style w:type="paragraph" w:customStyle="1" w:styleId="314E25883BBB4F93B0175F9E780DEA38">
    <w:name w:val="314E25883BBB4F93B0175F9E780DEA38"/>
    <w:rsid w:val="00A0240A"/>
  </w:style>
  <w:style w:type="paragraph" w:customStyle="1" w:styleId="C1EC026533044A17934533806F7DABB8">
    <w:name w:val="C1EC026533044A17934533806F7DABB8"/>
    <w:rsid w:val="00A0240A"/>
  </w:style>
  <w:style w:type="paragraph" w:customStyle="1" w:styleId="55F9964B55FF47B6A23FC712EEC536E8">
    <w:name w:val="55F9964B55FF47B6A23FC712EEC536E8"/>
    <w:rsid w:val="00A0240A"/>
  </w:style>
  <w:style w:type="paragraph" w:customStyle="1" w:styleId="E0161BD043834CFDBEB766246EE76F99">
    <w:name w:val="E0161BD043834CFDBEB766246EE76F99"/>
    <w:rsid w:val="00A0240A"/>
  </w:style>
  <w:style w:type="paragraph" w:customStyle="1" w:styleId="E261018326A24599A96F609BF3B7B731">
    <w:name w:val="E261018326A24599A96F609BF3B7B731"/>
    <w:rsid w:val="00A0240A"/>
  </w:style>
  <w:style w:type="paragraph" w:customStyle="1" w:styleId="3E8817EB8A764A24A9B6490E86A35E5F">
    <w:name w:val="3E8817EB8A764A24A9B6490E86A35E5F"/>
    <w:rsid w:val="00A0240A"/>
  </w:style>
  <w:style w:type="paragraph" w:customStyle="1" w:styleId="D5319862F2F7437A8C41D58FFA315AC7">
    <w:name w:val="D5319862F2F7437A8C41D58FFA315AC7"/>
    <w:rsid w:val="00A0240A"/>
  </w:style>
  <w:style w:type="paragraph" w:customStyle="1" w:styleId="E4BD76E31A364869828624613E012CB0">
    <w:name w:val="E4BD76E31A364869828624613E012CB0"/>
    <w:rsid w:val="00A0240A"/>
  </w:style>
  <w:style w:type="paragraph" w:customStyle="1" w:styleId="40E089E9A4724CC4AED841CD75858954">
    <w:name w:val="40E089E9A4724CC4AED841CD75858954"/>
    <w:rsid w:val="00A0240A"/>
  </w:style>
  <w:style w:type="paragraph" w:customStyle="1" w:styleId="532B894496FA4BB2903A648DE47AF2D2">
    <w:name w:val="532B894496FA4BB2903A648DE47AF2D2"/>
    <w:rsid w:val="00A0240A"/>
  </w:style>
  <w:style w:type="paragraph" w:customStyle="1" w:styleId="69F75A2910584F22B8AF349FBB3168F9">
    <w:name w:val="69F75A2910584F22B8AF349FBB3168F9"/>
    <w:rsid w:val="00A0240A"/>
  </w:style>
  <w:style w:type="paragraph" w:customStyle="1" w:styleId="3C30E05955D943A69EA1B17F0056C93C">
    <w:name w:val="3C30E05955D943A69EA1B17F0056C93C"/>
    <w:rsid w:val="00A0240A"/>
  </w:style>
  <w:style w:type="paragraph" w:customStyle="1" w:styleId="FA67082A9FB74C218CEBA8BF108CB00A">
    <w:name w:val="FA67082A9FB74C218CEBA8BF108CB00A"/>
    <w:rsid w:val="00A0240A"/>
  </w:style>
  <w:style w:type="paragraph" w:customStyle="1" w:styleId="EDE081FECDDC4195BF03C25EE20A668C">
    <w:name w:val="EDE081FECDDC4195BF03C25EE20A668C"/>
    <w:rsid w:val="00A0240A"/>
  </w:style>
  <w:style w:type="paragraph" w:customStyle="1" w:styleId="D8EA4C1991F14BEB964C3DE4740C29F8">
    <w:name w:val="D8EA4C1991F14BEB964C3DE4740C29F8"/>
    <w:rsid w:val="00A0240A"/>
  </w:style>
  <w:style w:type="paragraph" w:customStyle="1" w:styleId="05DFF652F5D24E908B3DC4039CC8D000">
    <w:name w:val="05DFF652F5D24E908B3DC4039CC8D000"/>
    <w:rsid w:val="00A0240A"/>
  </w:style>
  <w:style w:type="paragraph" w:customStyle="1" w:styleId="B98FB4B109C74232A46C14D6A9A481A3">
    <w:name w:val="B98FB4B109C74232A46C14D6A9A481A3"/>
    <w:rsid w:val="00A0240A"/>
  </w:style>
  <w:style w:type="paragraph" w:customStyle="1" w:styleId="6B03F07A301D4EAAA6F87532491ABE10">
    <w:name w:val="6B03F07A301D4EAAA6F87532491ABE10"/>
    <w:rsid w:val="00A0240A"/>
  </w:style>
  <w:style w:type="paragraph" w:customStyle="1" w:styleId="69B191345D01422C97455AC8B99163B2">
    <w:name w:val="69B191345D01422C97455AC8B99163B2"/>
    <w:rsid w:val="00A0240A"/>
  </w:style>
  <w:style w:type="paragraph" w:customStyle="1" w:styleId="6D459822EE314CF3B498D8C004BB9C68">
    <w:name w:val="6D459822EE314CF3B498D8C004BB9C68"/>
    <w:rsid w:val="00A0240A"/>
  </w:style>
  <w:style w:type="paragraph" w:customStyle="1" w:styleId="E7429D0FBF6245FAA13CABDDD9AEAE30">
    <w:name w:val="E7429D0FBF6245FAA13CABDDD9AEAE30"/>
    <w:rsid w:val="00A0240A"/>
  </w:style>
  <w:style w:type="paragraph" w:customStyle="1" w:styleId="A98B3A7256B34EB492145CCF06E3550E">
    <w:name w:val="A98B3A7256B34EB492145CCF06E3550E"/>
    <w:rsid w:val="00A0240A"/>
  </w:style>
  <w:style w:type="paragraph" w:customStyle="1" w:styleId="B0152A249443461BB837F60BA9D1582E">
    <w:name w:val="B0152A249443461BB837F60BA9D1582E"/>
    <w:rsid w:val="00A0240A"/>
  </w:style>
  <w:style w:type="paragraph" w:customStyle="1" w:styleId="11A5F68B47854C859E5C91BDF1EE5BE6">
    <w:name w:val="11A5F68B47854C859E5C91BDF1EE5BE6"/>
    <w:rsid w:val="00A0240A"/>
  </w:style>
  <w:style w:type="paragraph" w:customStyle="1" w:styleId="6E5C497D77874CCA9AD722C8C7841AED">
    <w:name w:val="6E5C497D77874CCA9AD722C8C7841AED"/>
    <w:rsid w:val="00A0240A"/>
  </w:style>
  <w:style w:type="paragraph" w:customStyle="1" w:styleId="2B6629271A0C45F8A118E8B418742183">
    <w:name w:val="2B6629271A0C45F8A118E8B418742183"/>
    <w:rsid w:val="00A0240A"/>
  </w:style>
  <w:style w:type="paragraph" w:customStyle="1" w:styleId="34B5789B91E94F328BE83EAACAB7C601">
    <w:name w:val="34B5789B91E94F328BE83EAACAB7C601"/>
    <w:rsid w:val="00A0240A"/>
  </w:style>
  <w:style w:type="paragraph" w:customStyle="1" w:styleId="57C4816A44BC4F8A9C6249973BF4EDB6">
    <w:name w:val="57C4816A44BC4F8A9C6249973BF4EDB6"/>
    <w:rsid w:val="00A0240A"/>
  </w:style>
  <w:style w:type="paragraph" w:customStyle="1" w:styleId="CAA68826B9B244289677154973894DDD">
    <w:name w:val="CAA68826B9B244289677154973894DDD"/>
    <w:rsid w:val="00A0240A"/>
  </w:style>
  <w:style w:type="paragraph" w:customStyle="1" w:styleId="40B137D74253411D94F294E315AEAEFD">
    <w:name w:val="40B137D74253411D94F294E315AEAEFD"/>
    <w:rsid w:val="00A0240A"/>
  </w:style>
  <w:style w:type="paragraph" w:customStyle="1" w:styleId="8CC6CD448C124A69B0FDB0A74D5B6A07">
    <w:name w:val="8CC6CD448C124A69B0FDB0A74D5B6A07"/>
    <w:rsid w:val="00A0240A"/>
  </w:style>
  <w:style w:type="paragraph" w:customStyle="1" w:styleId="B489EA03FAAD4BB3B9464CE0868EA5D2">
    <w:name w:val="B489EA03FAAD4BB3B9464CE0868EA5D2"/>
    <w:rsid w:val="00A0240A"/>
  </w:style>
  <w:style w:type="paragraph" w:customStyle="1" w:styleId="CE65BDEDD6AB491ABDC3451779AD1BF6">
    <w:name w:val="CE65BDEDD6AB491ABDC3451779AD1BF6"/>
    <w:rsid w:val="00A0240A"/>
  </w:style>
  <w:style w:type="paragraph" w:customStyle="1" w:styleId="7F20872CDBF64A71A5477E812183F372">
    <w:name w:val="7F20872CDBF64A71A5477E812183F372"/>
    <w:rsid w:val="00A0240A"/>
  </w:style>
  <w:style w:type="paragraph" w:customStyle="1" w:styleId="C90E0B554B9C4F8BBDD69AC58ECF6C29">
    <w:name w:val="C90E0B554B9C4F8BBDD69AC58ECF6C29"/>
    <w:rsid w:val="00A0240A"/>
  </w:style>
  <w:style w:type="paragraph" w:customStyle="1" w:styleId="BFBAA3C84D544EA2817C645BE0C0E39B">
    <w:name w:val="BFBAA3C84D544EA2817C645BE0C0E39B"/>
    <w:rsid w:val="00A0240A"/>
  </w:style>
  <w:style w:type="paragraph" w:customStyle="1" w:styleId="3F90E4F3D2A049F794842B62D16517A1">
    <w:name w:val="3F90E4F3D2A049F794842B62D16517A1"/>
    <w:rsid w:val="00A0240A"/>
  </w:style>
  <w:style w:type="paragraph" w:customStyle="1" w:styleId="529DA227D3F74CCCAF1936C4712160BB">
    <w:name w:val="529DA227D3F74CCCAF1936C4712160BB"/>
    <w:rsid w:val="00A0240A"/>
  </w:style>
  <w:style w:type="paragraph" w:customStyle="1" w:styleId="C69DFA5C7F6E4F74808F2C510218E216">
    <w:name w:val="C69DFA5C7F6E4F74808F2C510218E216"/>
    <w:rsid w:val="00A0240A"/>
  </w:style>
  <w:style w:type="paragraph" w:customStyle="1" w:styleId="7A601F431E434B6D99106BB9AB05CCCD">
    <w:name w:val="7A601F431E434B6D99106BB9AB05CCCD"/>
    <w:rsid w:val="00A0240A"/>
  </w:style>
  <w:style w:type="paragraph" w:customStyle="1" w:styleId="2E55492CD7624C24850D1E40483BC8B0">
    <w:name w:val="2E55492CD7624C24850D1E40483BC8B0"/>
    <w:rsid w:val="00A0240A"/>
  </w:style>
  <w:style w:type="paragraph" w:customStyle="1" w:styleId="6ABFDA26422C45D48D358D29B1D1081D">
    <w:name w:val="6ABFDA26422C45D48D358D29B1D1081D"/>
    <w:rsid w:val="00A0240A"/>
  </w:style>
  <w:style w:type="paragraph" w:customStyle="1" w:styleId="F000BCCB690747CA88B87DF964A95C32">
    <w:name w:val="F000BCCB690747CA88B87DF964A95C32"/>
    <w:rsid w:val="00A0240A"/>
  </w:style>
  <w:style w:type="paragraph" w:customStyle="1" w:styleId="ABC21A710DFF4405BEB531F6AA0DBAA8">
    <w:name w:val="ABC21A710DFF4405BEB531F6AA0DBAA8"/>
    <w:rsid w:val="00A0240A"/>
  </w:style>
  <w:style w:type="paragraph" w:customStyle="1" w:styleId="1C241D7ED2224D938956F24045D4D5B9">
    <w:name w:val="1C241D7ED2224D938956F24045D4D5B9"/>
    <w:rsid w:val="00A0240A"/>
  </w:style>
  <w:style w:type="paragraph" w:customStyle="1" w:styleId="A1F99FE2C29B4A839937050038608BCA">
    <w:name w:val="A1F99FE2C29B4A839937050038608BCA"/>
    <w:rsid w:val="00A0240A"/>
  </w:style>
  <w:style w:type="paragraph" w:customStyle="1" w:styleId="E4D6B0CDD9F24255A7D7AF9364BEA96F">
    <w:name w:val="E4D6B0CDD9F24255A7D7AF9364BEA96F"/>
    <w:rsid w:val="00A0240A"/>
  </w:style>
  <w:style w:type="paragraph" w:customStyle="1" w:styleId="64A2DE3EB2AC4D8A8091F3BDAD364CD9">
    <w:name w:val="64A2DE3EB2AC4D8A8091F3BDAD364CD9"/>
    <w:rsid w:val="00A0240A"/>
  </w:style>
  <w:style w:type="paragraph" w:customStyle="1" w:styleId="13E0CD0294954B5A9E5CFE388145D3C3">
    <w:name w:val="13E0CD0294954B5A9E5CFE388145D3C3"/>
    <w:rsid w:val="00A0240A"/>
  </w:style>
  <w:style w:type="paragraph" w:customStyle="1" w:styleId="047981552894451BAD6745F244CD402F">
    <w:name w:val="047981552894451BAD6745F244CD402F"/>
    <w:rsid w:val="00A0240A"/>
  </w:style>
  <w:style w:type="paragraph" w:customStyle="1" w:styleId="4783970529904BDCACB2A98D6461352F">
    <w:name w:val="4783970529904BDCACB2A98D6461352F"/>
    <w:rsid w:val="00A0240A"/>
  </w:style>
  <w:style w:type="paragraph" w:customStyle="1" w:styleId="0EFFB762FFDA46F8A505DF3A43A3CFC6">
    <w:name w:val="0EFFB762FFDA46F8A505DF3A43A3CFC6"/>
    <w:rsid w:val="00A0240A"/>
  </w:style>
  <w:style w:type="paragraph" w:customStyle="1" w:styleId="A8BA6FFB222C4510B87ACCA4BD062217">
    <w:name w:val="A8BA6FFB222C4510B87ACCA4BD062217"/>
    <w:rsid w:val="00A0240A"/>
  </w:style>
  <w:style w:type="paragraph" w:customStyle="1" w:styleId="207F994556454250B7A6877BE608B599">
    <w:name w:val="207F994556454250B7A6877BE608B599"/>
    <w:rsid w:val="00A0240A"/>
  </w:style>
  <w:style w:type="paragraph" w:customStyle="1" w:styleId="5A361C3C0B204B4A8B249262C7831137">
    <w:name w:val="5A361C3C0B204B4A8B249262C7831137"/>
    <w:rsid w:val="00A0240A"/>
  </w:style>
  <w:style w:type="paragraph" w:customStyle="1" w:styleId="7375A2C1A2214C3D98CBDA0C58EE6472">
    <w:name w:val="7375A2C1A2214C3D98CBDA0C58EE6472"/>
    <w:rsid w:val="00A0240A"/>
  </w:style>
  <w:style w:type="paragraph" w:customStyle="1" w:styleId="2E0F69B1C06548A7887BD83B405B2AFE">
    <w:name w:val="2E0F69B1C06548A7887BD83B405B2AFE"/>
    <w:rsid w:val="00A0240A"/>
  </w:style>
  <w:style w:type="paragraph" w:customStyle="1" w:styleId="65F0C81387F040AFA094D4320255AC1C">
    <w:name w:val="65F0C81387F040AFA094D4320255AC1C"/>
    <w:rsid w:val="00A0240A"/>
  </w:style>
  <w:style w:type="paragraph" w:customStyle="1" w:styleId="4BF89AC9D0FA486AB8776258896CEC85">
    <w:name w:val="4BF89AC9D0FA486AB8776258896CEC85"/>
    <w:rsid w:val="00A0240A"/>
  </w:style>
  <w:style w:type="paragraph" w:customStyle="1" w:styleId="2809DBEB85654103B13F5C5F0D778D9C">
    <w:name w:val="2809DBEB85654103B13F5C5F0D778D9C"/>
    <w:rsid w:val="00A0240A"/>
  </w:style>
  <w:style w:type="paragraph" w:customStyle="1" w:styleId="FA456B253FEE4E47BF349527F30A7209">
    <w:name w:val="FA456B253FEE4E47BF349527F30A7209"/>
    <w:rsid w:val="00A0240A"/>
  </w:style>
  <w:style w:type="paragraph" w:customStyle="1" w:styleId="7F6726D543704E48BA24139305FF4BBE">
    <w:name w:val="7F6726D543704E48BA24139305FF4BBE"/>
    <w:rsid w:val="00A0240A"/>
  </w:style>
  <w:style w:type="paragraph" w:customStyle="1" w:styleId="7D650FCF9C1043E286D0D428D924CE5F">
    <w:name w:val="7D650FCF9C1043E286D0D428D924CE5F"/>
    <w:rsid w:val="00A0240A"/>
  </w:style>
  <w:style w:type="paragraph" w:customStyle="1" w:styleId="FDCB9EAB77164219BF6E8750E3488651">
    <w:name w:val="FDCB9EAB77164219BF6E8750E3488651"/>
    <w:rsid w:val="00A0240A"/>
  </w:style>
  <w:style w:type="paragraph" w:customStyle="1" w:styleId="265D8ED684B94CAD97A77DB0C6EC7B96">
    <w:name w:val="265D8ED684B94CAD97A77DB0C6EC7B96"/>
    <w:rsid w:val="00A0240A"/>
  </w:style>
  <w:style w:type="paragraph" w:customStyle="1" w:styleId="6716E00E3F2F4DC2B26323CA20777759">
    <w:name w:val="6716E00E3F2F4DC2B26323CA20777759"/>
    <w:rsid w:val="00A0240A"/>
  </w:style>
  <w:style w:type="paragraph" w:customStyle="1" w:styleId="E9028F14AD094085888A8CF4D583D05A">
    <w:name w:val="E9028F14AD094085888A8CF4D583D05A"/>
    <w:rsid w:val="00A0240A"/>
  </w:style>
  <w:style w:type="paragraph" w:customStyle="1" w:styleId="5C55813E1C674866A82479018065EA53">
    <w:name w:val="5C55813E1C674866A82479018065EA53"/>
    <w:rsid w:val="00A0240A"/>
  </w:style>
  <w:style w:type="paragraph" w:customStyle="1" w:styleId="AB006D77EED942C99FB024487C408810">
    <w:name w:val="AB006D77EED942C99FB024487C408810"/>
    <w:rsid w:val="00A0240A"/>
  </w:style>
  <w:style w:type="paragraph" w:customStyle="1" w:styleId="4FF936829B89448BBB7CCCEA9FBE35E5">
    <w:name w:val="4FF936829B89448BBB7CCCEA9FBE35E5"/>
    <w:rsid w:val="00A0240A"/>
  </w:style>
  <w:style w:type="paragraph" w:customStyle="1" w:styleId="1C33664410ED4C0AB65347675C1519D2">
    <w:name w:val="1C33664410ED4C0AB65347675C1519D2"/>
    <w:rsid w:val="00A0240A"/>
  </w:style>
  <w:style w:type="paragraph" w:customStyle="1" w:styleId="57C37586FA9949B5A9F69E0141E974D4">
    <w:name w:val="57C37586FA9949B5A9F69E0141E974D4"/>
    <w:rsid w:val="00A0240A"/>
  </w:style>
  <w:style w:type="paragraph" w:customStyle="1" w:styleId="A3542FF4E24F4E418F247E1B94101FAD">
    <w:name w:val="A3542FF4E24F4E418F247E1B94101FAD"/>
    <w:rsid w:val="00A0240A"/>
  </w:style>
  <w:style w:type="paragraph" w:customStyle="1" w:styleId="8986AA5F3B65436699A57FEE71888FF9">
    <w:name w:val="8986AA5F3B65436699A57FEE71888FF9"/>
    <w:rsid w:val="00A0240A"/>
  </w:style>
  <w:style w:type="paragraph" w:customStyle="1" w:styleId="309CE1F278AF49C4BF9938F8472E2DFB">
    <w:name w:val="309CE1F278AF49C4BF9938F8472E2DFB"/>
    <w:rsid w:val="00A0240A"/>
  </w:style>
  <w:style w:type="paragraph" w:customStyle="1" w:styleId="9F74292581E24C2CAC7EF2285CBC4009">
    <w:name w:val="9F74292581E24C2CAC7EF2285CBC4009"/>
    <w:rsid w:val="00A0240A"/>
  </w:style>
  <w:style w:type="paragraph" w:customStyle="1" w:styleId="68A464E987EE4002ACE390A9A2FC0255">
    <w:name w:val="68A464E987EE4002ACE390A9A2FC0255"/>
    <w:rsid w:val="00A0240A"/>
  </w:style>
  <w:style w:type="paragraph" w:customStyle="1" w:styleId="AD50ADE14246498AB3DF887FF16C8EC2">
    <w:name w:val="AD50ADE14246498AB3DF887FF16C8EC2"/>
    <w:rsid w:val="00A0240A"/>
  </w:style>
  <w:style w:type="paragraph" w:customStyle="1" w:styleId="FCD225CA435543EE8A99BE3F0E85D496">
    <w:name w:val="FCD225CA435543EE8A99BE3F0E85D496"/>
    <w:rsid w:val="00A0240A"/>
  </w:style>
  <w:style w:type="paragraph" w:customStyle="1" w:styleId="F81A95921D8642EEB9A31CDECB06ED30">
    <w:name w:val="F81A95921D8642EEB9A31CDECB06ED30"/>
    <w:rsid w:val="00A0240A"/>
  </w:style>
  <w:style w:type="paragraph" w:customStyle="1" w:styleId="BC858EFEA8B44B5A99BD400F0D4A5E4C">
    <w:name w:val="BC858EFEA8B44B5A99BD400F0D4A5E4C"/>
    <w:rsid w:val="00A0240A"/>
  </w:style>
  <w:style w:type="paragraph" w:customStyle="1" w:styleId="F0CA1324CCA44318A66E211841566BEA">
    <w:name w:val="F0CA1324CCA44318A66E211841566BEA"/>
    <w:rsid w:val="00A0240A"/>
  </w:style>
  <w:style w:type="paragraph" w:customStyle="1" w:styleId="40F26F1611DD41ECA675F61656269819">
    <w:name w:val="40F26F1611DD41ECA675F61656269819"/>
    <w:rsid w:val="00A0240A"/>
  </w:style>
  <w:style w:type="paragraph" w:customStyle="1" w:styleId="50AF5500FB3C43D28C0CA734644F092F">
    <w:name w:val="50AF5500FB3C43D28C0CA734644F092F"/>
    <w:rsid w:val="00A0240A"/>
  </w:style>
  <w:style w:type="paragraph" w:customStyle="1" w:styleId="0AFF63E7DD784504A4609794A5E902F2">
    <w:name w:val="0AFF63E7DD784504A4609794A5E902F2"/>
    <w:rsid w:val="00A0240A"/>
  </w:style>
  <w:style w:type="paragraph" w:customStyle="1" w:styleId="005E5839919C4D6D9B69B0F53D632387">
    <w:name w:val="005E5839919C4D6D9B69B0F53D632387"/>
    <w:rsid w:val="00A0240A"/>
  </w:style>
  <w:style w:type="paragraph" w:customStyle="1" w:styleId="C67C5A09F91F4517B215DA1132F50BED">
    <w:name w:val="C67C5A09F91F4517B215DA1132F50BED"/>
    <w:rsid w:val="00A0240A"/>
  </w:style>
  <w:style w:type="paragraph" w:customStyle="1" w:styleId="E30C0CC0AAB442FBA9AEEEA03B0A9A58">
    <w:name w:val="E30C0CC0AAB442FBA9AEEEA03B0A9A58"/>
    <w:rsid w:val="00A0240A"/>
  </w:style>
  <w:style w:type="paragraph" w:customStyle="1" w:styleId="A21E9A7BF2574D049E9429E070CF1486">
    <w:name w:val="A21E9A7BF2574D049E9429E070CF1486"/>
    <w:rsid w:val="00A0240A"/>
  </w:style>
  <w:style w:type="paragraph" w:customStyle="1" w:styleId="93AE10F205654867B0671AA1C6677CF9">
    <w:name w:val="93AE10F205654867B0671AA1C6677CF9"/>
    <w:rsid w:val="00A0240A"/>
  </w:style>
  <w:style w:type="paragraph" w:customStyle="1" w:styleId="6C55297BF88F448E99B3007E3996C892">
    <w:name w:val="6C55297BF88F448E99B3007E3996C892"/>
    <w:rsid w:val="00A0240A"/>
  </w:style>
  <w:style w:type="paragraph" w:customStyle="1" w:styleId="249CD97E5AEF4B8A9356660FA180001D">
    <w:name w:val="249CD97E5AEF4B8A9356660FA180001D"/>
    <w:rsid w:val="00A0240A"/>
  </w:style>
  <w:style w:type="paragraph" w:customStyle="1" w:styleId="FC1C52051FA14108914FF0CFFAE1C1F1">
    <w:name w:val="FC1C52051FA14108914FF0CFFAE1C1F1"/>
    <w:rsid w:val="00A0240A"/>
  </w:style>
  <w:style w:type="paragraph" w:customStyle="1" w:styleId="1743422233BB4E4E9591D69B9A703691">
    <w:name w:val="1743422233BB4E4E9591D69B9A703691"/>
    <w:rsid w:val="00A0240A"/>
  </w:style>
  <w:style w:type="paragraph" w:customStyle="1" w:styleId="C3009675878843A2B7EC546AEED3B237">
    <w:name w:val="C3009675878843A2B7EC546AEED3B237"/>
    <w:rsid w:val="00A0240A"/>
  </w:style>
  <w:style w:type="paragraph" w:customStyle="1" w:styleId="81AC86EF7FFD43279227D3CE8110BA1F">
    <w:name w:val="81AC86EF7FFD43279227D3CE8110BA1F"/>
    <w:rsid w:val="00A0240A"/>
  </w:style>
  <w:style w:type="paragraph" w:customStyle="1" w:styleId="DDFA5361D8AB40B88E2AAA388947D866">
    <w:name w:val="DDFA5361D8AB40B88E2AAA388947D866"/>
    <w:rsid w:val="00A0240A"/>
  </w:style>
  <w:style w:type="paragraph" w:customStyle="1" w:styleId="3B36CD04629C4F508BC27E8ADD68E29F">
    <w:name w:val="3B36CD04629C4F508BC27E8ADD68E29F"/>
    <w:rsid w:val="00A0240A"/>
  </w:style>
  <w:style w:type="paragraph" w:customStyle="1" w:styleId="A41D072CF65D4B31AE3F8A1F60DDD35F">
    <w:name w:val="A41D072CF65D4B31AE3F8A1F60DDD35F"/>
    <w:rsid w:val="00A0240A"/>
  </w:style>
  <w:style w:type="paragraph" w:customStyle="1" w:styleId="C7F6DE8DB2F246FE9E00773553E8CD2A">
    <w:name w:val="C7F6DE8DB2F246FE9E00773553E8CD2A"/>
    <w:rsid w:val="00A0240A"/>
  </w:style>
  <w:style w:type="paragraph" w:customStyle="1" w:styleId="6D5EA8E33FFF4FC18055D33656293A95">
    <w:name w:val="6D5EA8E33FFF4FC18055D33656293A95"/>
    <w:rsid w:val="00A0240A"/>
  </w:style>
  <w:style w:type="paragraph" w:customStyle="1" w:styleId="075935D705CC43879C72832E02C0DDA2">
    <w:name w:val="075935D705CC43879C72832E02C0DDA2"/>
    <w:rsid w:val="00A0240A"/>
  </w:style>
  <w:style w:type="paragraph" w:customStyle="1" w:styleId="B95600729D0641AAB581909643D49816">
    <w:name w:val="B95600729D0641AAB581909643D49816"/>
    <w:rsid w:val="00A0240A"/>
  </w:style>
  <w:style w:type="paragraph" w:customStyle="1" w:styleId="A8496A6EAAAC431C8155FACB018053E9">
    <w:name w:val="A8496A6EAAAC431C8155FACB018053E9"/>
    <w:rsid w:val="00A0240A"/>
  </w:style>
  <w:style w:type="paragraph" w:customStyle="1" w:styleId="7D3839B3A2754B06A5181F3DD4BB974C">
    <w:name w:val="7D3839B3A2754B06A5181F3DD4BB974C"/>
    <w:rsid w:val="00A0240A"/>
  </w:style>
  <w:style w:type="paragraph" w:customStyle="1" w:styleId="75336B0A495B42858741BC827E6180C2">
    <w:name w:val="75336B0A495B42858741BC827E6180C2"/>
    <w:rsid w:val="00A0240A"/>
  </w:style>
  <w:style w:type="paragraph" w:customStyle="1" w:styleId="7428B4B138D546ED9B284E67CD34F297">
    <w:name w:val="7428B4B138D546ED9B284E67CD34F297"/>
    <w:rsid w:val="00A0240A"/>
  </w:style>
  <w:style w:type="paragraph" w:customStyle="1" w:styleId="FE2F69EB0EA14683A6356E3BABEF004B">
    <w:name w:val="FE2F69EB0EA14683A6356E3BABEF004B"/>
    <w:rsid w:val="00A0240A"/>
  </w:style>
  <w:style w:type="paragraph" w:customStyle="1" w:styleId="95B96BAE7E5948BD9FE924D43541306A">
    <w:name w:val="95B96BAE7E5948BD9FE924D43541306A"/>
    <w:rsid w:val="00A0240A"/>
  </w:style>
  <w:style w:type="paragraph" w:customStyle="1" w:styleId="FDF835F8D3284063B0C936A4881B3AF6">
    <w:name w:val="FDF835F8D3284063B0C936A4881B3AF6"/>
    <w:rsid w:val="00A0240A"/>
  </w:style>
  <w:style w:type="paragraph" w:customStyle="1" w:styleId="CD769CC638DD4B36996C2D87A22C87B4">
    <w:name w:val="CD769CC638DD4B36996C2D87A22C87B4"/>
    <w:rsid w:val="00A0240A"/>
  </w:style>
  <w:style w:type="paragraph" w:customStyle="1" w:styleId="0EEFC2D4F40C459198AEE1D00D5712E6">
    <w:name w:val="0EEFC2D4F40C459198AEE1D00D5712E6"/>
    <w:rsid w:val="00A0240A"/>
  </w:style>
  <w:style w:type="paragraph" w:customStyle="1" w:styleId="2F1991497AEB48A4B87850D1EACC9677">
    <w:name w:val="2F1991497AEB48A4B87850D1EACC9677"/>
    <w:rsid w:val="00A0240A"/>
  </w:style>
  <w:style w:type="paragraph" w:customStyle="1" w:styleId="F2C3875477A34C91883FEE0029FEC8F5">
    <w:name w:val="F2C3875477A34C91883FEE0029FEC8F5"/>
    <w:rsid w:val="00A0240A"/>
  </w:style>
  <w:style w:type="paragraph" w:customStyle="1" w:styleId="8148668E8B204AFA88C76A7040FC941A">
    <w:name w:val="8148668E8B204AFA88C76A7040FC941A"/>
    <w:rsid w:val="00A0240A"/>
  </w:style>
  <w:style w:type="paragraph" w:customStyle="1" w:styleId="1F7F9E5BF3144C49B37708B1BAD56E03">
    <w:name w:val="1F7F9E5BF3144C49B37708B1BAD56E03"/>
    <w:rsid w:val="00A0240A"/>
  </w:style>
  <w:style w:type="paragraph" w:customStyle="1" w:styleId="EB999F259FE745D4968D8A31518E8EA1">
    <w:name w:val="EB999F259FE745D4968D8A31518E8EA1"/>
    <w:rsid w:val="00A0240A"/>
  </w:style>
  <w:style w:type="paragraph" w:customStyle="1" w:styleId="1B75D7DF16034F8BBA8238075636607D">
    <w:name w:val="1B75D7DF16034F8BBA8238075636607D"/>
    <w:rsid w:val="00A0240A"/>
  </w:style>
  <w:style w:type="paragraph" w:customStyle="1" w:styleId="7A7BC05DC88141439FC9EC6A5BA1358D">
    <w:name w:val="7A7BC05DC88141439FC9EC6A5BA1358D"/>
    <w:rsid w:val="00A0240A"/>
  </w:style>
  <w:style w:type="paragraph" w:customStyle="1" w:styleId="5B8E3F633C5C4F23910F141A1E2DFFFE">
    <w:name w:val="5B8E3F633C5C4F23910F141A1E2DFFFE"/>
    <w:rsid w:val="00A0240A"/>
  </w:style>
  <w:style w:type="paragraph" w:customStyle="1" w:styleId="869FD6A3215942F8B4CB5C3B3CB3E74E">
    <w:name w:val="869FD6A3215942F8B4CB5C3B3CB3E74E"/>
    <w:rsid w:val="00A0240A"/>
  </w:style>
  <w:style w:type="paragraph" w:customStyle="1" w:styleId="C94A39873E9842E382AD92DC41ADAA14">
    <w:name w:val="C94A39873E9842E382AD92DC41ADAA14"/>
    <w:rsid w:val="00A0240A"/>
  </w:style>
  <w:style w:type="paragraph" w:customStyle="1" w:styleId="F113F35D456A477D9A56D776E1959B85">
    <w:name w:val="F113F35D456A477D9A56D776E1959B85"/>
    <w:rsid w:val="00A0240A"/>
  </w:style>
  <w:style w:type="paragraph" w:customStyle="1" w:styleId="C6417E4E2CAC4A5E9C496487120D3DB8">
    <w:name w:val="C6417E4E2CAC4A5E9C496487120D3DB8"/>
    <w:rsid w:val="00A0240A"/>
  </w:style>
  <w:style w:type="paragraph" w:customStyle="1" w:styleId="E2D09810691B4505B302C545ED00DD26">
    <w:name w:val="E2D09810691B4505B302C545ED00DD26"/>
    <w:rsid w:val="00A0240A"/>
  </w:style>
  <w:style w:type="paragraph" w:customStyle="1" w:styleId="9FB9B8E2DE2D4667A6D6D1BC962E6696">
    <w:name w:val="9FB9B8E2DE2D4667A6D6D1BC962E6696"/>
    <w:rsid w:val="00A0240A"/>
  </w:style>
  <w:style w:type="paragraph" w:customStyle="1" w:styleId="BF83CC0F6DB14DBDBFB4E29F0B976BC6">
    <w:name w:val="BF83CC0F6DB14DBDBFB4E29F0B976BC6"/>
    <w:rsid w:val="00A0240A"/>
  </w:style>
  <w:style w:type="paragraph" w:customStyle="1" w:styleId="FF95B664B72749889B24A6BBAF2EBCA9">
    <w:name w:val="FF95B664B72749889B24A6BBAF2EBCA9"/>
    <w:rsid w:val="00A0240A"/>
  </w:style>
  <w:style w:type="paragraph" w:customStyle="1" w:styleId="F4D56E1034F74ED0BB3A4238325A379D">
    <w:name w:val="F4D56E1034F74ED0BB3A4238325A379D"/>
    <w:rsid w:val="00A0240A"/>
  </w:style>
  <w:style w:type="paragraph" w:customStyle="1" w:styleId="3B09B7829E814E7284B4440177585160">
    <w:name w:val="3B09B7829E814E7284B4440177585160"/>
    <w:rsid w:val="00A0240A"/>
  </w:style>
  <w:style w:type="paragraph" w:customStyle="1" w:styleId="306915D6181642D590746B664AFF9DE8">
    <w:name w:val="306915D6181642D590746B664AFF9DE8"/>
    <w:rsid w:val="00A0240A"/>
  </w:style>
  <w:style w:type="paragraph" w:customStyle="1" w:styleId="40ABDAACF6824CF48897ACB9FFB9A34B">
    <w:name w:val="40ABDAACF6824CF48897ACB9FFB9A34B"/>
    <w:rsid w:val="00A0240A"/>
  </w:style>
  <w:style w:type="paragraph" w:customStyle="1" w:styleId="EF211D8654E949C5B73BEEC4706F037F">
    <w:name w:val="EF211D8654E949C5B73BEEC4706F037F"/>
    <w:rsid w:val="00A0240A"/>
  </w:style>
  <w:style w:type="paragraph" w:customStyle="1" w:styleId="4441AF6812574083B1FAB9F17625CC11">
    <w:name w:val="4441AF6812574083B1FAB9F17625CC11"/>
    <w:rsid w:val="00A0240A"/>
  </w:style>
  <w:style w:type="paragraph" w:customStyle="1" w:styleId="5D2A00E2F0F6481687EAC0E40C0EE1E9">
    <w:name w:val="5D2A00E2F0F6481687EAC0E40C0EE1E9"/>
    <w:rsid w:val="00A0240A"/>
  </w:style>
  <w:style w:type="paragraph" w:customStyle="1" w:styleId="EC64AA1A049B489792496FAE7DABEED6">
    <w:name w:val="EC64AA1A049B489792496FAE7DABEED6"/>
    <w:rsid w:val="00A0240A"/>
  </w:style>
  <w:style w:type="paragraph" w:customStyle="1" w:styleId="43254B54E2B34C6DAD1F8BDAAEA50EC6">
    <w:name w:val="43254B54E2B34C6DAD1F8BDAAEA50EC6"/>
    <w:rsid w:val="00A0240A"/>
  </w:style>
  <w:style w:type="paragraph" w:customStyle="1" w:styleId="E8604780262E4EBFBCECAE08E746B545">
    <w:name w:val="E8604780262E4EBFBCECAE08E746B545"/>
    <w:rsid w:val="00A0240A"/>
  </w:style>
  <w:style w:type="paragraph" w:customStyle="1" w:styleId="A06834DFE5934B49B5A7310D842EA969">
    <w:name w:val="A06834DFE5934B49B5A7310D842EA969"/>
    <w:rsid w:val="00A0240A"/>
  </w:style>
  <w:style w:type="paragraph" w:customStyle="1" w:styleId="52436F3D42BF41279489D3C7216FD89C">
    <w:name w:val="52436F3D42BF41279489D3C7216FD89C"/>
    <w:rsid w:val="00A0240A"/>
  </w:style>
  <w:style w:type="paragraph" w:customStyle="1" w:styleId="2D7594FC7D704ADE85D6ADC519600DD2">
    <w:name w:val="2D7594FC7D704ADE85D6ADC519600DD2"/>
    <w:rsid w:val="00A0240A"/>
  </w:style>
  <w:style w:type="paragraph" w:customStyle="1" w:styleId="1F3068B22B214AA4A11627904A5C1808">
    <w:name w:val="1F3068B22B214AA4A11627904A5C1808"/>
    <w:rsid w:val="00A0240A"/>
  </w:style>
  <w:style w:type="paragraph" w:customStyle="1" w:styleId="E2D7A539B7D648A4811CD0F738B9D609">
    <w:name w:val="E2D7A539B7D648A4811CD0F738B9D609"/>
    <w:rsid w:val="00A0240A"/>
  </w:style>
  <w:style w:type="paragraph" w:customStyle="1" w:styleId="FE50A4B1257A4387AE5CFAE5B661169C">
    <w:name w:val="FE50A4B1257A4387AE5CFAE5B661169C"/>
    <w:rsid w:val="00A0240A"/>
  </w:style>
  <w:style w:type="paragraph" w:customStyle="1" w:styleId="C2E3C7858C814E3A9E08774DEC566E1D">
    <w:name w:val="C2E3C7858C814E3A9E08774DEC566E1D"/>
    <w:rsid w:val="00A0240A"/>
  </w:style>
  <w:style w:type="paragraph" w:customStyle="1" w:styleId="8A64A939A6FB4AF2AF0B4B85BB665CAA">
    <w:name w:val="8A64A939A6FB4AF2AF0B4B85BB665CAA"/>
    <w:rsid w:val="00A0240A"/>
  </w:style>
  <w:style w:type="paragraph" w:customStyle="1" w:styleId="5A56F156551140858683B3CCD2800846">
    <w:name w:val="5A56F156551140858683B3CCD2800846"/>
    <w:rsid w:val="00A0240A"/>
  </w:style>
  <w:style w:type="paragraph" w:customStyle="1" w:styleId="063300EED39D41D596165FB9AE443F10">
    <w:name w:val="063300EED39D41D596165FB9AE443F10"/>
    <w:rsid w:val="00A0240A"/>
  </w:style>
  <w:style w:type="paragraph" w:customStyle="1" w:styleId="E9FC041E37FC420EA4C1B3C8AB18C6BD">
    <w:name w:val="E9FC041E37FC420EA4C1B3C8AB18C6BD"/>
    <w:rsid w:val="00A0240A"/>
  </w:style>
  <w:style w:type="paragraph" w:customStyle="1" w:styleId="7AF4F19F3EAD4612A217D82407A55F0B">
    <w:name w:val="7AF4F19F3EAD4612A217D82407A55F0B"/>
    <w:rsid w:val="00A0240A"/>
  </w:style>
  <w:style w:type="paragraph" w:customStyle="1" w:styleId="3EB54A67B5C44CB89181E1F415D9BB45">
    <w:name w:val="3EB54A67B5C44CB89181E1F415D9BB45"/>
    <w:rsid w:val="00A0240A"/>
  </w:style>
  <w:style w:type="paragraph" w:customStyle="1" w:styleId="0EA63D4B75C5478D96E1F2A85ED41C41">
    <w:name w:val="0EA63D4B75C5478D96E1F2A85ED41C41"/>
    <w:rsid w:val="00A0240A"/>
  </w:style>
  <w:style w:type="paragraph" w:customStyle="1" w:styleId="2F962D82AC1D4FE9956FE403C50F21B9">
    <w:name w:val="2F962D82AC1D4FE9956FE403C50F21B9"/>
    <w:rsid w:val="00A0240A"/>
  </w:style>
  <w:style w:type="paragraph" w:customStyle="1" w:styleId="973DE5F7395941B9AD93A2E46AB5C727">
    <w:name w:val="973DE5F7395941B9AD93A2E46AB5C727"/>
    <w:rsid w:val="00A0240A"/>
  </w:style>
  <w:style w:type="paragraph" w:customStyle="1" w:styleId="21D0027A563E41C9B75F132DC70A9225">
    <w:name w:val="21D0027A563E41C9B75F132DC70A9225"/>
    <w:rsid w:val="00A0240A"/>
  </w:style>
  <w:style w:type="paragraph" w:customStyle="1" w:styleId="F4028EAA993340C18198F01196642C2F">
    <w:name w:val="F4028EAA993340C18198F01196642C2F"/>
    <w:rsid w:val="00A0240A"/>
  </w:style>
  <w:style w:type="paragraph" w:customStyle="1" w:styleId="E6A73338E9E94388A6DBE404C4D6BB35">
    <w:name w:val="E6A73338E9E94388A6DBE404C4D6BB35"/>
    <w:rsid w:val="00A0240A"/>
  </w:style>
  <w:style w:type="paragraph" w:customStyle="1" w:styleId="8A21184842584CEC8DB8AD2B0DFCE06B">
    <w:name w:val="8A21184842584CEC8DB8AD2B0DFCE06B"/>
    <w:rsid w:val="00A0240A"/>
  </w:style>
  <w:style w:type="paragraph" w:customStyle="1" w:styleId="95397F0DBA3D4793838AA438CD74C984">
    <w:name w:val="95397F0DBA3D4793838AA438CD74C984"/>
    <w:rsid w:val="00A0240A"/>
  </w:style>
  <w:style w:type="paragraph" w:customStyle="1" w:styleId="8372B6B5230047E5B76A8A3E2B4903CC">
    <w:name w:val="8372B6B5230047E5B76A8A3E2B4903CC"/>
    <w:rsid w:val="00A0240A"/>
  </w:style>
  <w:style w:type="paragraph" w:customStyle="1" w:styleId="DA9D91BC47FD41988BB7E86C2FFAC512">
    <w:name w:val="DA9D91BC47FD41988BB7E86C2FFAC512"/>
    <w:rsid w:val="00A0240A"/>
  </w:style>
  <w:style w:type="paragraph" w:customStyle="1" w:styleId="4F24C8BED4FD4655ACE0865935637A47">
    <w:name w:val="4F24C8BED4FD4655ACE0865935637A47"/>
    <w:rsid w:val="00A0240A"/>
  </w:style>
  <w:style w:type="paragraph" w:customStyle="1" w:styleId="6CBCCCCDE2894A3E9D74D079F6FF6C10">
    <w:name w:val="6CBCCCCDE2894A3E9D74D079F6FF6C10"/>
    <w:rsid w:val="00A0240A"/>
  </w:style>
  <w:style w:type="paragraph" w:customStyle="1" w:styleId="AD42E3FAD4FA4A8D9097C75FE24D7465">
    <w:name w:val="AD42E3FAD4FA4A8D9097C75FE24D7465"/>
    <w:rsid w:val="00A0240A"/>
  </w:style>
  <w:style w:type="paragraph" w:customStyle="1" w:styleId="7F40106C1EB84748A75CBB690509F502">
    <w:name w:val="7F40106C1EB84748A75CBB690509F502"/>
    <w:rsid w:val="00A0240A"/>
  </w:style>
  <w:style w:type="paragraph" w:customStyle="1" w:styleId="73C31386AB87486A8B198C5FC3E67A97">
    <w:name w:val="73C31386AB87486A8B198C5FC3E67A97"/>
    <w:rsid w:val="00A0240A"/>
  </w:style>
  <w:style w:type="paragraph" w:customStyle="1" w:styleId="8DFE0DF538AE4EAB936A72E78DDE874A">
    <w:name w:val="8DFE0DF538AE4EAB936A72E78DDE874A"/>
    <w:rsid w:val="00A0240A"/>
  </w:style>
  <w:style w:type="paragraph" w:customStyle="1" w:styleId="FE2A4336A672478AB5C5FC6C54108110">
    <w:name w:val="FE2A4336A672478AB5C5FC6C54108110"/>
    <w:rsid w:val="00A0240A"/>
  </w:style>
  <w:style w:type="paragraph" w:customStyle="1" w:styleId="F0D2BA7CD1EF459CB21843CA3E810013">
    <w:name w:val="F0D2BA7CD1EF459CB21843CA3E810013"/>
    <w:rsid w:val="00A0240A"/>
  </w:style>
  <w:style w:type="paragraph" w:customStyle="1" w:styleId="6C2F87AAEE5845ECA291A5EC3E5E03F7">
    <w:name w:val="6C2F87AAEE5845ECA291A5EC3E5E03F7"/>
    <w:rsid w:val="00A0240A"/>
  </w:style>
  <w:style w:type="paragraph" w:customStyle="1" w:styleId="69A2724C14364746B7FBDBFEBF020FB5">
    <w:name w:val="69A2724C14364746B7FBDBFEBF020FB5"/>
    <w:rsid w:val="00A0240A"/>
  </w:style>
  <w:style w:type="paragraph" w:customStyle="1" w:styleId="613A050CC9DF4D159D1975B025C3D308">
    <w:name w:val="613A050CC9DF4D159D1975B025C3D308"/>
    <w:rsid w:val="00A0240A"/>
  </w:style>
  <w:style w:type="paragraph" w:customStyle="1" w:styleId="3EA81F10CD954ACE8606064F36659397">
    <w:name w:val="3EA81F10CD954ACE8606064F36659397"/>
    <w:rsid w:val="00A0240A"/>
  </w:style>
  <w:style w:type="paragraph" w:customStyle="1" w:styleId="57664FE2C3CB49FABCB395983566EA93">
    <w:name w:val="57664FE2C3CB49FABCB395983566EA93"/>
    <w:rsid w:val="00A0240A"/>
  </w:style>
  <w:style w:type="paragraph" w:customStyle="1" w:styleId="604B99B258134C2AA032F3D8311D08A2">
    <w:name w:val="604B99B258134C2AA032F3D8311D08A2"/>
    <w:rsid w:val="00A0240A"/>
  </w:style>
  <w:style w:type="paragraph" w:customStyle="1" w:styleId="B7FA7AE299C143C78334F1274C46F6B4">
    <w:name w:val="B7FA7AE299C143C78334F1274C46F6B4"/>
    <w:rsid w:val="00A0240A"/>
  </w:style>
  <w:style w:type="paragraph" w:customStyle="1" w:styleId="A9FD643B41FD404BBDA19910407EA540">
    <w:name w:val="A9FD643B41FD404BBDA19910407EA540"/>
    <w:rsid w:val="00A0240A"/>
  </w:style>
  <w:style w:type="paragraph" w:customStyle="1" w:styleId="7505A2DE36984E73A4F59777E3D06927">
    <w:name w:val="7505A2DE36984E73A4F59777E3D06927"/>
    <w:rsid w:val="00A0240A"/>
  </w:style>
  <w:style w:type="paragraph" w:customStyle="1" w:styleId="6079874E999E4DC298BFC4FDA5BC60AF">
    <w:name w:val="6079874E999E4DC298BFC4FDA5BC60AF"/>
    <w:rsid w:val="00A0240A"/>
  </w:style>
  <w:style w:type="paragraph" w:customStyle="1" w:styleId="7BF53158FDCF410CBA1D23E52BF7D472">
    <w:name w:val="7BF53158FDCF410CBA1D23E52BF7D472"/>
    <w:rsid w:val="00A0240A"/>
  </w:style>
  <w:style w:type="paragraph" w:customStyle="1" w:styleId="24092D3E4A4544C68BD69770593A7B19">
    <w:name w:val="24092D3E4A4544C68BD69770593A7B19"/>
    <w:rsid w:val="00A0240A"/>
  </w:style>
  <w:style w:type="paragraph" w:customStyle="1" w:styleId="7195798C21BA49069DD31A9288E79A53">
    <w:name w:val="7195798C21BA49069DD31A9288E79A53"/>
    <w:rsid w:val="00A0240A"/>
  </w:style>
  <w:style w:type="paragraph" w:customStyle="1" w:styleId="2C58C0749777424F882D048A1C8946F3">
    <w:name w:val="2C58C0749777424F882D048A1C8946F3"/>
    <w:rsid w:val="00A0240A"/>
  </w:style>
  <w:style w:type="paragraph" w:customStyle="1" w:styleId="9A5AB290BE2E443391F96575710B0FB5">
    <w:name w:val="9A5AB290BE2E443391F96575710B0FB5"/>
    <w:rsid w:val="00A0240A"/>
  </w:style>
  <w:style w:type="paragraph" w:customStyle="1" w:styleId="FF7336EAF1314F1397702AE04E7C162F">
    <w:name w:val="FF7336EAF1314F1397702AE04E7C162F"/>
    <w:rsid w:val="00A0240A"/>
  </w:style>
  <w:style w:type="paragraph" w:customStyle="1" w:styleId="F0D13C781E8B4AFE808D592D98E9BCAD">
    <w:name w:val="F0D13C781E8B4AFE808D592D98E9BCAD"/>
    <w:rsid w:val="00A0240A"/>
  </w:style>
  <w:style w:type="paragraph" w:customStyle="1" w:styleId="4B050D178234446FA8A602D237075DB5">
    <w:name w:val="4B050D178234446FA8A602D237075DB5"/>
    <w:rsid w:val="00A0240A"/>
  </w:style>
  <w:style w:type="paragraph" w:customStyle="1" w:styleId="6D3CFC69D3834B18939513E881C58A99">
    <w:name w:val="6D3CFC69D3834B18939513E881C58A99"/>
    <w:rsid w:val="00A0240A"/>
  </w:style>
  <w:style w:type="paragraph" w:customStyle="1" w:styleId="496C7921E4104321AA0967FD517D6076">
    <w:name w:val="496C7921E4104321AA0967FD517D6076"/>
    <w:rsid w:val="00A0240A"/>
  </w:style>
  <w:style w:type="paragraph" w:customStyle="1" w:styleId="2A87D956AB814BB3A2582A8C714F32CC">
    <w:name w:val="2A87D956AB814BB3A2582A8C714F32CC"/>
    <w:rsid w:val="00A0240A"/>
  </w:style>
  <w:style w:type="paragraph" w:customStyle="1" w:styleId="60593FF8413E404AB4E45EA195B33DFE">
    <w:name w:val="60593FF8413E404AB4E45EA195B33DFE"/>
    <w:rsid w:val="00A0240A"/>
  </w:style>
  <w:style w:type="paragraph" w:customStyle="1" w:styleId="449D43C247A84F61B985A81C131FE153">
    <w:name w:val="449D43C247A84F61B985A81C131FE153"/>
    <w:rsid w:val="00A0240A"/>
  </w:style>
  <w:style w:type="paragraph" w:customStyle="1" w:styleId="FD9199B70B184BB49038DB50298FE982">
    <w:name w:val="FD9199B70B184BB49038DB50298FE982"/>
    <w:rsid w:val="00A0240A"/>
  </w:style>
  <w:style w:type="paragraph" w:customStyle="1" w:styleId="8C627A94928344B281E122E2F7AA7AC4">
    <w:name w:val="8C627A94928344B281E122E2F7AA7AC4"/>
    <w:rsid w:val="00A0240A"/>
  </w:style>
  <w:style w:type="paragraph" w:customStyle="1" w:styleId="C75A2F00CFB942688ADC209A8C7B8292">
    <w:name w:val="C75A2F00CFB942688ADC209A8C7B8292"/>
    <w:rsid w:val="00A0240A"/>
  </w:style>
  <w:style w:type="paragraph" w:customStyle="1" w:styleId="E8D72D82F2CE4076BC50E469962640BA">
    <w:name w:val="E8D72D82F2CE4076BC50E469962640BA"/>
    <w:rsid w:val="00A0240A"/>
  </w:style>
  <w:style w:type="paragraph" w:customStyle="1" w:styleId="A069E336764247188CAEDBFEE4AD5620">
    <w:name w:val="A069E336764247188CAEDBFEE4AD5620"/>
    <w:rsid w:val="00A0240A"/>
  </w:style>
  <w:style w:type="paragraph" w:customStyle="1" w:styleId="936C2466DF544A2186CAD8A301B6B201">
    <w:name w:val="936C2466DF544A2186CAD8A301B6B201"/>
    <w:rsid w:val="00A0240A"/>
  </w:style>
  <w:style w:type="paragraph" w:customStyle="1" w:styleId="3B3E1AFA04F24E7EBD55D21F907956E7">
    <w:name w:val="3B3E1AFA04F24E7EBD55D21F907956E7"/>
    <w:rsid w:val="00A0240A"/>
  </w:style>
  <w:style w:type="paragraph" w:customStyle="1" w:styleId="F620CFA0B2B940C0B05946EFB319FA43">
    <w:name w:val="F620CFA0B2B940C0B05946EFB319FA43"/>
    <w:rsid w:val="00A0240A"/>
  </w:style>
  <w:style w:type="paragraph" w:customStyle="1" w:styleId="539FAE1E58A442789668A74775BEC2AA">
    <w:name w:val="539FAE1E58A442789668A74775BEC2AA"/>
    <w:rsid w:val="00A0240A"/>
  </w:style>
  <w:style w:type="paragraph" w:customStyle="1" w:styleId="88629B36A1BD40A28550B929D6B1C56A">
    <w:name w:val="88629B36A1BD40A28550B929D6B1C56A"/>
    <w:rsid w:val="00A0240A"/>
  </w:style>
  <w:style w:type="paragraph" w:customStyle="1" w:styleId="1D782A30D7AD4CDD87C56BAF621194AB">
    <w:name w:val="1D782A30D7AD4CDD87C56BAF621194AB"/>
    <w:rsid w:val="00A0240A"/>
  </w:style>
  <w:style w:type="paragraph" w:customStyle="1" w:styleId="A700272B471845A5943465D4510663CB">
    <w:name w:val="A700272B471845A5943465D4510663CB"/>
    <w:rsid w:val="00A0240A"/>
  </w:style>
  <w:style w:type="paragraph" w:customStyle="1" w:styleId="8F8F74FED3BC43D9B19E2CF69DBAC03B">
    <w:name w:val="8F8F74FED3BC43D9B19E2CF69DBAC03B"/>
    <w:rsid w:val="00A0240A"/>
  </w:style>
  <w:style w:type="paragraph" w:customStyle="1" w:styleId="93280E3761C2482D83D8E4C10961C6F0">
    <w:name w:val="93280E3761C2482D83D8E4C10961C6F0"/>
    <w:rsid w:val="00A0240A"/>
  </w:style>
  <w:style w:type="paragraph" w:customStyle="1" w:styleId="EAEFB4ACEE5B4397956333B0C5948FE0">
    <w:name w:val="EAEFB4ACEE5B4397956333B0C5948FE0"/>
    <w:rsid w:val="00A0240A"/>
  </w:style>
  <w:style w:type="paragraph" w:customStyle="1" w:styleId="A069DEA2E39B4524AB5D28C2305ACAB7">
    <w:name w:val="A069DEA2E39B4524AB5D28C2305ACAB7"/>
    <w:rsid w:val="00A0240A"/>
  </w:style>
  <w:style w:type="paragraph" w:customStyle="1" w:styleId="4EAB4E51F86C489097BCA5F606E5201A">
    <w:name w:val="4EAB4E51F86C489097BCA5F606E5201A"/>
    <w:rsid w:val="00A0240A"/>
  </w:style>
  <w:style w:type="paragraph" w:customStyle="1" w:styleId="37BB3CE8A9404312875AFF9BC24696E5">
    <w:name w:val="37BB3CE8A9404312875AFF9BC24696E5"/>
    <w:rsid w:val="00A0240A"/>
  </w:style>
  <w:style w:type="paragraph" w:customStyle="1" w:styleId="73AD4DBD3DE34011A49D758835BFE6AD">
    <w:name w:val="73AD4DBD3DE34011A49D758835BFE6AD"/>
    <w:rsid w:val="00A0240A"/>
  </w:style>
  <w:style w:type="paragraph" w:customStyle="1" w:styleId="E9DA7CDB3BBA41E69C045598C9C7297F">
    <w:name w:val="E9DA7CDB3BBA41E69C045598C9C7297F"/>
    <w:rsid w:val="00A0240A"/>
  </w:style>
  <w:style w:type="paragraph" w:customStyle="1" w:styleId="03912997F976467189445D70F38DBA73">
    <w:name w:val="03912997F976467189445D70F38DBA73"/>
    <w:rsid w:val="00A0240A"/>
  </w:style>
  <w:style w:type="paragraph" w:customStyle="1" w:styleId="8E4D6169E30745CDB8653D2BF3B29826">
    <w:name w:val="8E4D6169E30745CDB8653D2BF3B29826"/>
    <w:rsid w:val="00A0240A"/>
  </w:style>
  <w:style w:type="paragraph" w:customStyle="1" w:styleId="7ED7FC73807D4AF2BA31078E3F3729C5">
    <w:name w:val="7ED7FC73807D4AF2BA31078E3F3729C5"/>
    <w:rsid w:val="00A0240A"/>
  </w:style>
  <w:style w:type="paragraph" w:customStyle="1" w:styleId="F9C388FFAF444336B46E9190475D6C14">
    <w:name w:val="F9C388FFAF444336B46E9190475D6C14"/>
    <w:rsid w:val="00A0240A"/>
  </w:style>
  <w:style w:type="paragraph" w:customStyle="1" w:styleId="5F2EBF384C46449393FD0552F81A7EF1">
    <w:name w:val="5F2EBF384C46449393FD0552F81A7EF1"/>
    <w:rsid w:val="00A0240A"/>
  </w:style>
  <w:style w:type="paragraph" w:customStyle="1" w:styleId="53B50666533443418218AF7C474CC6F1">
    <w:name w:val="53B50666533443418218AF7C474CC6F1"/>
    <w:rsid w:val="00A0240A"/>
  </w:style>
  <w:style w:type="paragraph" w:customStyle="1" w:styleId="B6CDD413E9F541F4AC49AA4983001235">
    <w:name w:val="B6CDD413E9F541F4AC49AA4983001235"/>
    <w:rsid w:val="00A0240A"/>
  </w:style>
  <w:style w:type="paragraph" w:customStyle="1" w:styleId="495FCD8F71A4499AB1FCBF523FD42941">
    <w:name w:val="495FCD8F71A4499AB1FCBF523FD42941"/>
    <w:rsid w:val="00A0240A"/>
  </w:style>
  <w:style w:type="paragraph" w:customStyle="1" w:styleId="8349AA3DC05940C69ACBC901CA4CDB2F">
    <w:name w:val="8349AA3DC05940C69ACBC901CA4CDB2F"/>
    <w:rsid w:val="00A0240A"/>
  </w:style>
  <w:style w:type="paragraph" w:customStyle="1" w:styleId="7D1D79BDCB1C41B49E3DB7AE24A5E2A6">
    <w:name w:val="7D1D79BDCB1C41B49E3DB7AE24A5E2A6"/>
    <w:rsid w:val="00A0240A"/>
  </w:style>
  <w:style w:type="paragraph" w:customStyle="1" w:styleId="9FF78E1971AB46C69D3ED4C80E43B068">
    <w:name w:val="9FF78E1971AB46C69D3ED4C80E43B068"/>
    <w:rsid w:val="00A0240A"/>
  </w:style>
  <w:style w:type="paragraph" w:customStyle="1" w:styleId="129DAEFB4C4C47E081FD1E0E29260DDE">
    <w:name w:val="129DAEFB4C4C47E081FD1E0E29260DDE"/>
    <w:rsid w:val="00A0240A"/>
  </w:style>
  <w:style w:type="paragraph" w:customStyle="1" w:styleId="42AE1FE9ED6E4184A8F254B9312E167A">
    <w:name w:val="42AE1FE9ED6E4184A8F254B9312E167A"/>
    <w:rsid w:val="00A0240A"/>
  </w:style>
  <w:style w:type="paragraph" w:customStyle="1" w:styleId="815E2DC0D53147D19A110883335C9609">
    <w:name w:val="815E2DC0D53147D19A110883335C9609"/>
    <w:rsid w:val="00A0240A"/>
  </w:style>
  <w:style w:type="paragraph" w:customStyle="1" w:styleId="A32242AD19414ABF958A570572D945BF">
    <w:name w:val="A32242AD19414ABF958A570572D945BF"/>
    <w:rsid w:val="00A0240A"/>
  </w:style>
  <w:style w:type="paragraph" w:customStyle="1" w:styleId="644A58ADC3F545788015171217B1CDBF">
    <w:name w:val="644A58ADC3F545788015171217B1CDBF"/>
    <w:rsid w:val="00A0240A"/>
  </w:style>
  <w:style w:type="paragraph" w:customStyle="1" w:styleId="115CEDE12A664A579CF816225C67F2E6">
    <w:name w:val="115CEDE12A664A579CF816225C67F2E6"/>
    <w:rsid w:val="00A0240A"/>
  </w:style>
  <w:style w:type="paragraph" w:customStyle="1" w:styleId="CC1B77DC2238410AB32B74E5EAC259A9">
    <w:name w:val="CC1B77DC2238410AB32B74E5EAC259A9"/>
    <w:rsid w:val="00A0240A"/>
  </w:style>
  <w:style w:type="paragraph" w:customStyle="1" w:styleId="8F9364D550154622A96136F652A12BD8">
    <w:name w:val="8F9364D550154622A96136F652A12BD8"/>
    <w:rsid w:val="00A0240A"/>
  </w:style>
  <w:style w:type="paragraph" w:customStyle="1" w:styleId="AC82833ED0CA41A1A3EEC52767F3FB6B">
    <w:name w:val="AC82833ED0CA41A1A3EEC52767F3FB6B"/>
    <w:rsid w:val="00A0240A"/>
  </w:style>
  <w:style w:type="paragraph" w:customStyle="1" w:styleId="7F73367E179843F5A4FD70706A11309D">
    <w:name w:val="7F73367E179843F5A4FD70706A11309D"/>
    <w:rsid w:val="00A0240A"/>
  </w:style>
  <w:style w:type="paragraph" w:customStyle="1" w:styleId="7E20E69D91524CDFB667C4A743D323B8">
    <w:name w:val="7E20E69D91524CDFB667C4A743D323B8"/>
    <w:rsid w:val="00A0240A"/>
  </w:style>
  <w:style w:type="paragraph" w:customStyle="1" w:styleId="B800EF914F414DFC8BFBAC4C4EC9F612">
    <w:name w:val="B800EF914F414DFC8BFBAC4C4EC9F612"/>
    <w:rsid w:val="00A0240A"/>
  </w:style>
  <w:style w:type="paragraph" w:customStyle="1" w:styleId="B5FC064A362E4F3F87E2E9CEB6D60F6C">
    <w:name w:val="B5FC064A362E4F3F87E2E9CEB6D60F6C"/>
    <w:rsid w:val="00A0240A"/>
  </w:style>
  <w:style w:type="paragraph" w:customStyle="1" w:styleId="8D0F1C4599144FABAB62DCF7A0455386">
    <w:name w:val="8D0F1C4599144FABAB62DCF7A0455386"/>
    <w:rsid w:val="00A0240A"/>
  </w:style>
  <w:style w:type="paragraph" w:customStyle="1" w:styleId="3D4017D5B7F940E8A54B5D7DB79D03F6">
    <w:name w:val="3D4017D5B7F940E8A54B5D7DB79D03F6"/>
    <w:rsid w:val="00A0240A"/>
  </w:style>
  <w:style w:type="paragraph" w:customStyle="1" w:styleId="CB5E1C925C5C4D1EAB8D681BD90EC402">
    <w:name w:val="CB5E1C925C5C4D1EAB8D681BD90EC402"/>
    <w:rsid w:val="00A0240A"/>
  </w:style>
  <w:style w:type="paragraph" w:customStyle="1" w:styleId="E01CCE62948A436889B90EF3676537EB">
    <w:name w:val="E01CCE62948A436889B90EF3676537EB"/>
    <w:rsid w:val="00A0240A"/>
  </w:style>
  <w:style w:type="paragraph" w:customStyle="1" w:styleId="178FADC525374FDA8F62525068948386">
    <w:name w:val="178FADC525374FDA8F62525068948386"/>
    <w:rsid w:val="00A0240A"/>
  </w:style>
  <w:style w:type="paragraph" w:customStyle="1" w:styleId="33FCA724EA22478EBA3DAF9E581407A1">
    <w:name w:val="33FCA724EA22478EBA3DAF9E581407A1"/>
    <w:rsid w:val="00A0240A"/>
  </w:style>
  <w:style w:type="paragraph" w:customStyle="1" w:styleId="C7FCB11E78574788BD6503614F80899C">
    <w:name w:val="C7FCB11E78574788BD6503614F80899C"/>
    <w:rsid w:val="00A0240A"/>
  </w:style>
  <w:style w:type="paragraph" w:customStyle="1" w:styleId="2B013A8E6771432C842978FB34969451">
    <w:name w:val="2B013A8E6771432C842978FB34969451"/>
    <w:rsid w:val="00A0240A"/>
  </w:style>
  <w:style w:type="paragraph" w:customStyle="1" w:styleId="F5A15BE826294E0ABBE17CFE0DF406C5">
    <w:name w:val="F5A15BE826294E0ABBE17CFE0DF406C5"/>
    <w:rsid w:val="00A0240A"/>
  </w:style>
  <w:style w:type="paragraph" w:customStyle="1" w:styleId="993465803AB4480A894AB7C8DA2A31B8">
    <w:name w:val="993465803AB4480A894AB7C8DA2A31B8"/>
    <w:rsid w:val="00A0240A"/>
  </w:style>
  <w:style w:type="paragraph" w:customStyle="1" w:styleId="9E364E25939B4A7E91D91D33CC851211">
    <w:name w:val="9E364E25939B4A7E91D91D33CC851211"/>
    <w:rsid w:val="00A0240A"/>
  </w:style>
  <w:style w:type="paragraph" w:customStyle="1" w:styleId="29FB94C967014F1BA1487685795762CC">
    <w:name w:val="29FB94C967014F1BA1487685795762CC"/>
    <w:rsid w:val="00A0240A"/>
  </w:style>
  <w:style w:type="paragraph" w:customStyle="1" w:styleId="3F763ECC04114658A935F62CF4BF6013">
    <w:name w:val="3F763ECC04114658A935F62CF4BF6013"/>
    <w:rsid w:val="00A0240A"/>
  </w:style>
  <w:style w:type="paragraph" w:customStyle="1" w:styleId="43F951C77F674F7EB693A99598870CA2">
    <w:name w:val="43F951C77F674F7EB693A99598870CA2"/>
    <w:rsid w:val="00A0240A"/>
  </w:style>
  <w:style w:type="paragraph" w:customStyle="1" w:styleId="71753ACC441645A09DB411B3142A184B">
    <w:name w:val="71753ACC441645A09DB411B3142A184B"/>
    <w:rsid w:val="00A0240A"/>
  </w:style>
  <w:style w:type="paragraph" w:customStyle="1" w:styleId="9F15F69929114DDDBBA8AB9AEDF166C3">
    <w:name w:val="9F15F69929114DDDBBA8AB9AEDF166C3"/>
    <w:rsid w:val="00A0240A"/>
  </w:style>
  <w:style w:type="paragraph" w:customStyle="1" w:styleId="E65D037A98494C3893D41F8F2E095F6A">
    <w:name w:val="E65D037A98494C3893D41F8F2E095F6A"/>
    <w:rsid w:val="00A0240A"/>
  </w:style>
  <w:style w:type="paragraph" w:customStyle="1" w:styleId="7063EEB22C344DD0BB6558A9CB00E207">
    <w:name w:val="7063EEB22C344DD0BB6558A9CB00E207"/>
    <w:rsid w:val="00A0240A"/>
  </w:style>
  <w:style w:type="paragraph" w:customStyle="1" w:styleId="52AAA1F4F6DC4B6D9CFBED8AA0E87257">
    <w:name w:val="52AAA1F4F6DC4B6D9CFBED8AA0E87257"/>
    <w:rsid w:val="00A0240A"/>
  </w:style>
  <w:style w:type="paragraph" w:customStyle="1" w:styleId="C1CBCD8D07CB402ABDF69C9DDF06BD11">
    <w:name w:val="C1CBCD8D07CB402ABDF69C9DDF06BD11"/>
    <w:rsid w:val="00A0240A"/>
  </w:style>
  <w:style w:type="paragraph" w:customStyle="1" w:styleId="30F9583AB18E4A84891FF57B9258194D">
    <w:name w:val="30F9583AB18E4A84891FF57B9258194D"/>
    <w:rsid w:val="00A0240A"/>
  </w:style>
  <w:style w:type="paragraph" w:customStyle="1" w:styleId="500E92E5E0134776BA12F8FEE8157328">
    <w:name w:val="500E92E5E0134776BA12F8FEE8157328"/>
    <w:rsid w:val="00A0240A"/>
  </w:style>
  <w:style w:type="paragraph" w:customStyle="1" w:styleId="269DFEBCD64E4A0DB10CC0284F7C3DA1">
    <w:name w:val="269DFEBCD64E4A0DB10CC0284F7C3DA1"/>
    <w:rsid w:val="00A0240A"/>
  </w:style>
  <w:style w:type="paragraph" w:customStyle="1" w:styleId="630B3706C0F949E69284E59401EAFE71">
    <w:name w:val="630B3706C0F949E69284E59401EAFE71"/>
    <w:rsid w:val="00A0240A"/>
  </w:style>
  <w:style w:type="paragraph" w:customStyle="1" w:styleId="F0A64EE88D044A78B2E94A79F770475C">
    <w:name w:val="F0A64EE88D044A78B2E94A79F770475C"/>
    <w:rsid w:val="00A0240A"/>
  </w:style>
  <w:style w:type="paragraph" w:customStyle="1" w:styleId="C27B23F6DD914E8BB590C5E5416226D7">
    <w:name w:val="C27B23F6DD914E8BB590C5E5416226D7"/>
    <w:rsid w:val="00A0240A"/>
  </w:style>
  <w:style w:type="paragraph" w:customStyle="1" w:styleId="6CC811F8401B448DB6FEFADD72CFD9FB">
    <w:name w:val="6CC811F8401B448DB6FEFADD72CFD9FB"/>
    <w:rsid w:val="00A0240A"/>
  </w:style>
  <w:style w:type="paragraph" w:customStyle="1" w:styleId="88572E4E064246C2BABD2CD095E60C8B">
    <w:name w:val="88572E4E064246C2BABD2CD095E60C8B"/>
    <w:rsid w:val="00A0240A"/>
  </w:style>
  <w:style w:type="paragraph" w:customStyle="1" w:styleId="55ECAB796E0F41D48A622AC956CC05E6">
    <w:name w:val="55ECAB796E0F41D48A622AC956CC05E6"/>
    <w:rsid w:val="00A0240A"/>
  </w:style>
  <w:style w:type="paragraph" w:customStyle="1" w:styleId="B7927E87C1E5440C9A73D8E5AAA2B336">
    <w:name w:val="B7927E87C1E5440C9A73D8E5AAA2B336"/>
    <w:rsid w:val="00A0240A"/>
  </w:style>
  <w:style w:type="paragraph" w:customStyle="1" w:styleId="92014FAA8623455BBB151179FECEB09B">
    <w:name w:val="92014FAA8623455BBB151179FECEB09B"/>
    <w:rsid w:val="00A0240A"/>
  </w:style>
  <w:style w:type="paragraph" w:customStyle="1" w:styleId="4343A81C84874B4BAE0FF9A4AFB52F49">
    <w:name w:val="4343A81C84874B4BAE0FF9A4AFB52F49"/>
    <w:rsid w:val="00A0240A"/>
  </w:style>
  <w:style w:type="paragraph" w:customStyle="1" w:styleId="F8704B05236F4AF98CDCAA4493D77185">
    <w:name w:val="F8704B05236F4AF98CDCAA4493D77185"/>
    <w:rsid w:val="00A0240A"/>
  </w:style>
  <w:style w:type="paragraph" w:customStyle="1" w:styleId="8AACE59F683842AC9DD2DCBA396ABB90">
    <w:name w:val="8AACE59F683842AC9DD2DCBA396ABB90"/>
    <w:rsid w:val="00A0240A"/>
  </w:style>
  <w:style w:type="paragraph" w:customStyle="1" w:styleId="036F2AAB625045F58A8E6AA2A84D0F48">
    <w:name w:val="036F2AAB625045F58A8E6AA2A84D0F48"/>
    <w:rsid w:val="00A0240A"/>
  </w:style>
  <w:style w:type="paragraph" w:customStyle="1" w:styleId="B8C7DE7B822940399D0C444646CCD61F">
    <w:name w:val="B8C7DE7B822940399D0C444646CCD61F"/>
    <w:rsid w:val="00A0240A"/>
  </w:style>
  <w:style w:type="paragraph" w:customStyle="1" w:styleId="4A67F8911F9341CBBF81D0D5EAC94DF5">
    <w:name w:val="4A67F8911F9341CBBF81D0D5EAC94DF5"/>
    <w:rsid w:val="00A0240A"/>
  </w:style>
  <w:style w:type="paragraph" w:customStyle="1" w:styleId="B18B1C35EA3C4B53985A165EBCDC556C">
    <w:name w:val="B18B1C35EA3C4B53985A165EBCDC556C"/>
    <w:rsid w:val="00A0240A"/>
  </w:style>
  <w:style w:type="paragraph" w:customStyle="1" w:styleId="8579BC4EAA664B9B88A09101BFF0A282">
    <w:name w:val="8579BC4EAA664B9B88A09101BFF0A282"/>
    <w:rsid w:val="00A0240A"/>
  </w:style>
  <w:style w:type="paragraph" w:customStyle="1" w:styleId="333253AEB6414940B583166C70A49EE6">
    <w:name w:val="333253AEB6414940B583166C70A49EE6"/>
    <w:rsid w:val="00A0240A"/>
  </w:style>
  <w:style w:type="paragraph" w:customStyle="1" w:styleId="315E8FC1546F4F258777B0F8B17EF858">
    <w:name w:val="315E8FC1546F4F258777B0F8B17EF858"/>
    <w:rsid w:val="00A0240A"/>
  </w:style>
  <w:style w:type="paragraph" w:customStyle="1" w:styleId="56B596F425924BF09531BFC65E093023">
    <w:name w:val="56B596F425924BF09531BFC65E093023"/>
    <w:rsid w:val="00A0240A"/>
  </w:style>
  <w:style w:type="paragraph" w:customStyle="1" w:styleId="8B5B0A29EFA2470E87FB45A2F1E4CAB7">
    <w:name w:val="8B5B0A29EFA2470E87FB45A2F1E4CAB7"/>
    <w:rsid w:val="00A0240A"/>
  </w:style>
  <w:style w:type="paragraph" w:customStyle="1" w:styleId="FBD27C8492B64A5FB0D25E97783A287F">
    <w:name w:val="FBD27C8492B64A5FB0D25E97783A287F"/>
    <w:rsid w:val="00A0240A"/>
  </w:style>
  <w:style w:type="paragraph" w:customStyle="1" w:styleId="461959ABA63C47AC8EFE558B7D012989">
    <w:name w:val="461959ABA63C47AC8EFE558B7D012989"/>
    <w:rsid w:val="00A0240A"/>
  </w:style>
  <w:style w:type="paragraph" w:customStyle="1" w:styleId="D40AE58051FC4AB1BADFBA211EB75C18">
    <w:name w:val="D40AE58051FC4AB1BADFBA211EB75C18"/>
    <w:rsid w:val="00A0240A"/>
  </w:style>
  <w:style w:type="paragraph" w:customStyle="1" w:styleId="6BDB93373FD643CAAA9032C98F70EE62">
    <w:name w:val="6BDB93373FD643CAAA9032C98F70EE62"/>
    <w:rsid w:val="00A0240A"/>
  </w:style>
  <w:style w:type="paragraph" w:customStyle="1" w:styleId="A4661D25BEFA4784979958B118FC9082">
    <w:name w:val="A4661D25BEFA4784979958B118FC9082"/>
    <w:rsid w:val="00A0240A"/>
  </w:style>
  <w:style w:type="paragraph" w:customStyle="1" w:styleId="92502779B66E4308AD81878553AF2DA3">
    <w:name w:val="92502779B66E4308AD81878553AF2DA3"/>
    <w:rsid w:val="00A0240A"/>
  </w:style>
  <w:style w:type="paragraph" w:customStyle="1" w:styleId="9EF316EEBE3F430BA3260A5EA0CC4EF2">
    <w:name w:val="9EF316EEBE3F430BA3260A5EA0CC4EF2"/>
    <w:rsid w:val="00A0240A"/>
  </w:style>
  <w:style w:type="paragraph" w:customStyle="1" w:styleId="7264BC5E97E543D5A82FE31FAA958E57">
    <w:name w:val="7264BC5E97E543D5A82FE31FAA958E57"/>
    <w:rsid w:val="00A0240A"/>
  </w:style>
  <w:style w:type="paragraph" w:customStyle="1" w:styleId="81488622BE264F09B3F1A149E4F3A763">
    <w:name w:val="81488622BE264F09B3F1A149E4F3A763"/>
    <w:rsid w:val="00A0240A"/>
  </w:style>
  <w:style w:type="paragraph" w:customStyle="1" w:styleId="7EF3E68A42B6490A9E706573DEB3E568">
    <w:name w:val="7EF3E68A42B6490A9E706573DEB3E568"/>
    <w:rsid w:val="00A0240A"/>
  </w:style>
  <w:style w:type="paragraph" w:customStyle="1" w:styleId="27855574E04A4711AF9A06EDAB3F2B42">
    <w:name w:val="27855574E04A4711AF9A06EDAB3F2B42"/>
    <w:rsid w:val="00A0240A"/>
  </w:style>
  <w:style w:type="paragraph" w:customStyle="1" w:styleId="524EEE7CA2FF4602BE9A75130A8B7E7C">
    <w:name w:val="524EEE7CA2FF4602BE9A75130A8B7E7C"/>
    <w:rsid w:val="00A0240A"/>
  </w:style>
  <w:style w:type="paragraph" w:customStyle="1" w:styleId="90861252FBA143598455CB7F14EA2823">
    <w:name w:val="90861252FBA143598455CB7F14EA2823"/>
    <w:rsid w:val="00A0240A"/>
  </w:style>
  <w:style w:type="paragraph" w:customStyle="1" w:styleId="BCD85DC668324247AC16C0C9439D522B">
    <w:name w:val="BCD85DC668324247AC16C0C9439D522B"/>
    <w:rsid w:val="00A0240A"/>
  </w:style>
  <w:style w:type="paragraph" w:customStyle="1" w:styleId="8712EB6B5AE943A09FAEAABB632EABCE">
    <w:name w:val="8712EB6B5AE943A09FAEAABB632EABCE"/>
    <w:rsid w:val="00A0240A"/>
  </w:style>
  <w:style w:type="paragraph" w:customStyle="1" w:styleId="1E4F78EFA25041FCAE923D1FC65FDB34">
    <w:name w:val="1E4F78EFA25041FCAE923D1FC65FDB34"/>
    <w:rsid w:val="00A0240A"/>
  </w:style>
  <w:style w:type="paragraph" w:customStyle="1" w:styleId="172E5C923C144359ADA7B3540BD7E3E8">
    <w:name w:val="172E5C923C144359ADA7B3540BD7E3E8"/>
    <w:rsid w:val="00A0240A"/>
  </w:style>
  <w:style w:type="paragraph" w:customStyle="1" w:styleId="CA4CB37076BB4C0EAE6EAFCBEC3AAAA4">
    <w:name w:val="CA4CB37076BB4C0EAE6EAFCBEC3AAAA4"/>
    <w:rsid w:val="00A0240A"/>
  </w:style>
  <w:style w:type="paragraph" w:customStyle="1" w:styleId="24DA3D1E37634D86BEDC51FAEBB29045">
    <w:name w:val="24DA3D1E37634D86BEDC51FAEBB29045"/>
    <w:rsid w:val="00A0240A"/>
  </w:style>
  <w:style w:type="paragraph" w:customStyle="1" w:styleId="DDF2EA7183AB412AB1FABEF36D32B8B9">
    <w:name w:val="DDF2EA7183AB412AB1FABEF36D32B8B9"/>
    <w:rsid w:val="00A0240A"/>
  </w:style>
  <w:style w:type="paragraph" w:customStyle="1" w:styleId="8E28814C06354BCC9212526BB677E41A">
    <w:name w:val="8E28814C06354BCC9212526BB677E41A"/>
    <w:rsid w:val="00A0240A"/>
  </w:style>
  <w:style w:type="paragraph" w:customStyle="1" w:styleId="3691D53153064D17A21E7FC46E049532">
    <w:name w:val="3691D53153064D17A21E7FC46E049532"/>
    <w:rsid w:val="00A0240A"/>
  </w:style>
  <w:style w:type="paragraph" w:customStyle="1" w:styleId="540451DEF7F44131A699F9112C28FDEC">
    <w:name w:val="540451DEF7F44131A699F9112C28FDEC"/>
    <w:rsid w:val="00A0240A"/>
  </w:style>
  <w:style w:type="paragraph" w:customStyle="1" w:styleId="1583E6B5DBA4457E81F8872BF66A6A41">
    <w:name w:val="1583E6B5DBA4457E81F8872BF66A6A41"/>
    <w:rsid w:val="00A0240A"/>
  </w:style>
  <w:style w:type="paragraph" w:customStyle="1" w:styleId="8E56B22620234B6EB18F9627F3E04A02">
    <w:name w:val="8E56B22620234B6EB18F9627F3E04A02"/>
    <w:rsid w:val="00A0240A"/>
  </w:style>
  <w:style w:type="paragraph" w:customStyle="1" w:styleId="37BD53F6FE9C43818860A61E2FB716B8">
    <w:name w:val="37BD53F6FE9C43818860A61E2FB716B8"/>
    <w:rsid w:val="00A0240A"/>
  </w:style>
  <w:style w:type="paragraph" w:customStyle="1" w:styleId="26EC9C954A514D91B4029551F2353B31">
    <w:name w:val="26EC9C954A514D91B4029551F2353B31"/>
    <w:rsid w:val="00A0240A"/>
  </w:style>
  <w:style w:type="paragraph" w:customStyle="1" w:styleId="ADE210E995F44FA48D742397BE45FDB9">
    <w:name w:val="ADE210E995F44FA48D742397BE45FDB9"/>
    <w:rsid w:val="00A0240A"/>
  </w:style>
  <w:style w:type="paragraph" w:customStyle="1" w:styleId="6A52610DBF6A4AA7ABB6852DECD1DCE9">
    <w:name w:val="6A52610DBF6A4AA7ABB6852DECD1DCE9"/>
    <w:rsid w:val="00A0240A"/>
  </w:style>
  <w:style w:type="paragraph" w:customStyle="1" w:styleId="3FDF1A3CF0C34BD3B3A26A0DA577CC1E">
    <w:name w:val="3FDF1A3CF0C34BD3B3A26A0DA577CC1E"/>
    <w:rsid w:val="00A0240A"/>
  </w:style>
  <w:style w:type="paragraph" w:customStyle="1" w:styleId="CFB319A245644E2D913785D8E55E8B3C">
    <w:name w:val="CFB319A245644E2D913785D8E55E8B3C"/>
    <w:rsid w:val="00A0240A"/>
  </w:style>
  <w:style w:type="paragraph" w:customStyle="1" w:styleId="0DB1BEB901E247CC80A90AE4EAC0ADEF">
    <w:name w:val="0DB1BEB901E247CC80A90AE4EAC0ADEF"/>
    <w:rsid w:val="00A0240A"/>
  </w:style>
  <w:style w:type="paragraph" w:customStyle="1" w:styleId="B04DC954CA0F4154BDD99C52EB21A8D8">
    <w:name w:val="B04DC954CA0F4154BDD99C52EB21A8D8"/>
    <w:rsid w:val="00A0240A"/>
  </w:style>
  <w:style w:type="paragraph" w:customStyle="1" w:styleId="58368E492CDA483EB1647B4323CF3582">
    <w:name w:val="58368E492CDA483EB1647B4323CF3582"/>
    <w:rsid w:val="00A0240A"/>
  </w:style>
  <w:style w:type="paragraph" w:customStyle="1" w:styleId="FEDB4342CE7E4469A6099B71714304E6">
    <w:name w:val="FEDB4342CE7E4469A6099B71714304E6"/>
    <w:rsid w:val="00A0240A"/>
  </w:style>
  <w:style w:type="paragraph" w:customStyle="1" w:styleId="E825B5AC7DB94D7689E5BAB6030975A7">
    <w:name w:val="E825B5AC7DB94D7689E5BAB6030975A7"/>
    <w:rsid w:val="00A0240A"/>
  </w:style>
  <w:style w:type="paragraph" w:customStyle="1" w:styleId="B2652B0253104860906E7C6DC462D5EA">
    <w:name w:val="B2652B0253104860906E7C6DC462D5EA"/>
    <w:rsid w:val="00A0240A"/>
  </w:style>
  <w:style w:type="paragraph" w:customStyle="1" w:styleId="F3D199F373AF4872B824E246166487E3">
    <w:name w:val="F3D199F373AF4872B824E246166487E3"/>
    <w:rsid w:val="00A0240A"/>
  </w:style>
  <w:style w:type="paragraph" w:customStyle="1" w:styleId="E9C1D0A198A24A5DB4F35EDF4105D515">
    <w:name w:val="E9C1D0A198A24A5DB4F35EDF4105D515"/>
    <w:rsid w:val="00A0240A"/>
  </w:style>
  <w:style w:type="paragraph" w:customStyle="1" w:styleId="B1E9D099F6AE42369A72D06D464CBE4B">
    <w:name w:val="B1E9D099F6AE42369A72D06D464CBE4B"/>
    <w:rsid w:val="00A0240A"/>
  </w:style>
  <w:style w:type="paragraph" w:customStyle="1" w:styleId="AD5E7623E0C948B99274D6D11C3B7A9A">
    <w:name w:val="AD5E7623E0C948B99274D6D11C3B7A9A"/>
    <w:rsid w:val="00A0240A"/>
  </w:style>
  <w:style w:type="paragraph" w:customStyle="1" w:styleId="00BAF50665F4484DABC4DA9B32F740EA">
    <w:name w:val="00BAF50665F4484DABC4DA9B32F740EA"/>
    <w:rsid w:val="00A0240A"/>
  </w:style>
  <w:style w:type="paragraph" w:customStyle="1" w:styleId="77C7BD4C1ECF42FAAEB79FEBEF8BCE37">
    <w:name w:val="77C7BD4C1ECF42FAAEB79FEBEF8BCE37"/>
    <w:rsid w:val="00A0240A"/>
  </w:style>
  <w:style w:type="paragraph" w:customStyle="1" w:styleId="7859D78ED8804BB88CBD8EB8356ECC13">
    <w:name w:val="7859D78ED8804BB88CBD8EB8356ECC13"/>
    <w:rsid w:val="00A0240A"/>
  </w:style>
  <w:style w:type="paragraph" w:customStyle="1" w:styleId="E25D8C8C98E14865A81F76EAE3D2B7E6">
    <w:name w:val="E25D8C8C98E14865A81F76EAE3D2B7E6"/>
    <w:rsid w:val="00A0240A"/>
  </w:style>
  <w:style w:type="paragraph" w:customStyle="1" w:styleId="88C85AFCA5FB4EB0ACE5932E61BA2830">
    <w:name w:val="88C85AFCA5FB4EB0ACE5932E61BA2830"/>
    <w:rsid w:val="00A0240A"/>
  </w:style>
  <w:style w:type="paragraph" w:customStyle="1" w:styleId="FE717DB3C3154E07B31917DCA9DB8216">
    <w:name w:val="FE717DB3C3154E07B31917DCA9DB8216"/>
    <w:rsid w:val="00A0240A"/>
  </w:style>
  <w:style w:type="paragraph" w:customStyle="1" w:styleId="DC5C773C10DA4C658418F86D3C41A8F8">
    <w:name w:val="DC5C773C10DA4C658418F86D3C41A8F8"/>
    <w:rsid w:val="00A0240A"/>
  </w:style>
  <w:style w:type="paragraph" w:customStyle="1" w:styleId="089CAA27B7024BA68879A5453CF0ECEE">
    <w:name w:val="089CAA27B7024BA68879A5453CF0ECEE"/>
    <w:rsid w:val="00A0240A"/>
  </w:style>
  <w:style w:type="paragraph" w:customStyle="1" w:styleId="9CA18F31D95648FE854224CBE9F87E1B">
    <w:name w:val="9CA18F31D95648FE854224CBE9F87E1B"/>
    <w:rsid w:val="00A0240A"/>
  </w:style>
  <w:style w:type="paragraph" w:customStyle="1" w:styleId="D527E90A748C4781BD61E30767E70FDE">
    <w:name w:val="D527E90A748C4781BD61E30767E70FDE"/>
    <w:rsid w:val="00A0240A"/>
  </w:style>
  <w:style w:type="paragraph" w:customStyle="1" w:styleId="917982A743004E109CBD61CF35C7E40B">
    <w:name w:val="917982A743004E109CBD61CF35C7E40B"/>
    <w:rsid w:val="00A0240A"/>
  </w:style>
  <w:style w:type="paragraph" w:customStyle="1" w:styleId="1F6BE80C6C5E4D19A71D3DF69DF422A9">
    <w:name w:val="1F6BE80C6C5E4D19A71D3DF69DF422A9"/>
    <w:rsid w:val="00A0240A"/>
  </w:style>
  <w:style w:type="paragraph" w:customStyle="1" w:styleId="585ADB948CEF43E59A35F9635235F830">
    <w:name w:val="585ADB948CEF43E59A35F9635235F830"/>
    <w:rsid w:val="00A0240A"/>
  </w:style>
  <w:style w:type="paragraph" w:customStyle="1" w:styleId="2F328E49C72F4841A60EBB1A7AF8A66B">
    <w:name w:val="2F328E49C72F4841A60EBB1A7AF8A66B"/>
    <w:rsid w:val="00A0240A"/>
  </w:style>
  <w:style w:type="paragraph" w:customStyle="1" w:styleId="A68AC2614A794665957E8706D1C4F2B3">
    <w:name w:val="A68AC2614A794665957E8706D1C4F2B3"/>
    <w:rsid w:val="00A0240A"/>
  </w:style>
  <w:style w:type="paragraph" w:customStyle="1" w:styleId="21E6227338964F088B4D52EDFA3013B3">
    <w:name w:val="21E6227338964F088B4D52EDFA3013B3"/>
    <w:rsid w:val="00A0240A"/>
  </w:style>
  <w:style w:type="paragraph" w:customStyle="1" w:styleId="36E074431F934A48B863F6C7BD1367CC">
    <w:name w:val="36E074431F934A48B863F6C7BD1367CC"/>
    <w:rsid w:val="00A0240A"/>
  </w:style>
  <w:style w:type="paragraph" w:customStyle="1" w:styleId="5EB077BBA2584AE69ED4461FB324EBC5">
    <w:name w:val="5EB077BBA2584AE69ED4461FB324EBC5"/>
    <w:rsid w:val="00A0240A"/>
  </w:style>
  <w:style w:type="paragraph" w:customStyle="1" w:styleId="115CC4B07772487B9A52BFBAE8193BC4">
    <w:name w:val="115CC4B07772487B9A52BFBAE8193BC4"/>
    <w:rsid w:val="00A0240A"/>
  </w:style>
  <w:style w:type="paragraph" w:customStyle="1" w:styleId="08CA6B7780F9491D9D81CAF9CE7F7A3B">
    <w:name w:val="08CA6B7780F9491D9D81CAF9CE7F7A3B"/>
    <w:rsid w:val="00A0240A"/>
  </w:style>
  <w:style w:type="paragraph" w:customStyle="1" w:styleId="285A184ECA4C4073A8EB78F8F2FEB4F7">
    <w:name w:val="285A184ECA4C4073A8EB78F8F2FEB4F7"/>
    <w:rsid w:val="00A0240A"/>
  </w:style>
  <w:style w:type="paragraph" w:customStyle="1" w:styleId="5389BF39152B4BCCADD83824B89B615B">
    <w:name w:val="5389BF39152B4BCCADD83824B89B615B"/>
    <w:rsid w:val="00A0240A"/>
  </w:style>
  <w:style w:type="paragraph" w:customStyle="1" w:styleId="778B0FC64ECD487A9DAE040AC6006FE5">
    <w:name w:val="778B0FC64ECD487A9DAE040AC6006FE5"/>
    <w:rsid w:val="00A0240A"/>
  </w:style>
  <w:style w:type="paragraph" w:customStyle="1" w:styleId="2EC14962E66143C395A2857F577E2B07">
    <w:name w:val="2EC14962E66143C395A2857F577E2B07"/>
    <w:rsid w:val="00A0240A"/>
  </w:style>
  <w:style w:type="paragraph" w:customStyle="1" w:styleId="5791F69198B54D4FAF831ED96880E06A">
    <w:name w:val="5791F69198B54D4FAF831ED96880E06A"/>
    <w:rsid w:val="00A0240A"/>
  </w:style>
  <w:style w:type="paragraph" w:customStyle="1" w:styleId="B815A5D997CF49F99EAB01D856C754E4">
    <w:name w:val="B815A5D997CF49F99EAB01D856C754E4"/>
    <w:rsid w:val="00A0240A"/>
  </w:style>
  <w:style w:type="paragraph" w:customStyle="1" w:styleId="F7E3BA99E9154B1B82DF8AB9B5A25A85">
    <w:name w:val="F7E3BA99E9154B1B82DF8AB9B5A25A85"/>
    <w:rsid w:val="00A0240A"/>
  </w:style>
  <w:style w:type="paragraph" w:customStyle="1" w:styleId="26EC45DA4F254DB08ED856F76E75A1EF">
    <w:name w:val="26EC45DA4F254DB08ED856F76E75A1EF"/>
    <w:rsid w:val="00A0240A"/>
  </w:style>
  <w:style w:type="paragraph" w:customStyle="1" w:styleId="49B0509DD0154699B64079BA923D51A5">
    <w:name w:val="49B0509DD0154699B64079BA923D51A5"/>
    <w:rsid w:val="00A0240A"/>
  </w:style>
  <w:style w:type="paragraph" w:customStyle="1" w:styleId="F9DB3545277B4696A73786440DA9D389">
    <w:name w:val="F9DB3545277B4696A73786440DA9D389"/>
    <w:rsid w:val="00A0240A"/>
  </w:style>
  <w:style w:type="paragraph" w:customStyle="1" w:styleId="B542401326A440ABA9B5BA4492F0EB94">
    <w:name w:val="B542401326A440ABA9B5BA4492F0EB94"/>
    <w:rsid w:val="00A0240A"/>
  </w:style>
  <w:style w:type="paragraph" w:customStyle="1" w:styleId="65AC7318CFB740519CCADE6DFECE3262">
    <w:name w:val="65AC7318CFB740519CCADE6DFECE3262"/>
    <w:rsid w:val="00A0240A"/>
  </w:style>
  <w:style w:type="paragraph" w:customStyle="1" w:styleId="CE4861F15D7741369360A43BBDBFFB2C">
    <w:name w:val="CE4861F15D7741369360A43BBDBFFB2C"/>
    <w:rsid w:val="00A0240A"/>
  </w:style>
  <w:style w:type="paragraph" w:customStyle="1" w:styleId="48DBDA6CD22F4677B1B7D189142CB619">
    <w:name w:val="48DBDA6CD22F4677B1B7D189142CB619"/>
    <w:rsid w:val="00A0240A"/>
  </w:style>
  <w:style w:type="paragraph" w:customStyle="1" w:styleId="BD61D48AD15C476283444228C2051104">
    <w:name w:val="BD61D48AD15C476283444228C2051104"/>
    <w:rsid w:val="00A0240A"/>
  </w:style>
  <w:style w:type="paragraph" w:customStyle="1" w:styleId="E783C9A50BC24F88A74ADEA12BA69A69">
    <w:name w:val="E783C9A50BC24F88A74ADEA12BA69A69"/>
    <w:rsid w:val="00A0240A"/>
  </w:style>
  <w:style w:type="paragraph" w:customStyle="1" w:styleId="150EEB5BA4154926A9E579A70E50D12C">
    <w:name w:val="150EEB5BA4154926A9E579A70E50D12C"/>
    <w:rsid w:val="00A0240A"/>
  </w:style>
  <w:style w:type="paragraph" w:customStyle="1" w:styleId="C1AE5DFDE2334174A4ED0DF62028A927">
    <w:name w:val="C1AE5DFDE2334174A4ED0DF62028A927"/>
    <w:rsid w:val="00A0240A"/>
  </w:style>
  <w:style w:type="paragraph" w:customStyle="1" w:styleId="E32A0782F3CD4B378173FFAA07F82797">
    <w:name w:val="E32A0782F3CD4B378173FFAA07F82797"/>
    <w:rsid w:val="00A0240A"/>
  </w:style>
  <w:style w:type="paragraph" w:customStyle="1" w:styleId="B32315FE4B05459BAEFD58D13C2906B1">
    <w:name w:val="B32315FE4B05459BAEFD58D13C2906B1"/>
    <w:rsid w:val="00A0240A"/>
  </w:style>
  <w:style w:type="paragraph" w:customStyle="1" w:styleId="1B439368316945C59AFB1E58F8080293">
    <w:name w:val="1B439368316945C59AFB1E58F8080293"/>
    <w:rsid w:val="00A0240A"/>
  </w:style>
  <w:style w:type="paragraph" w:customStyle="1" w:styleId="DF1E0B414C8D4585BD4836C8C64D923D">
    <w:name w:val="DF1E0B414C8D4585BD4836C8C64D923D"/>
    <w:rsid w:val="00A0240A"/>
  </w:style>
  <w:style w:type="paragraph" w:customStyle="1" w:styleId="5CEF7EF0ED8540DAB54EF53EDF5B1767">
    <w:name w:val="5CEF7EF0ED8540DAB54EF53EDF5B1767"/>
    <w:rsid w:val="00A0240A"/>
  </w:style>
  <w:style w:type="paragraph" w:customStyle="1" w:styleId="2D2FC57E0F834CF384EBAE87E2638834">
    <w:name w:val="2D2FC57E0F834CF384EBAE87E2638834"/>
    <w:rsid w:val="00A0240A"/>
  </w:style>
  <w:style w:type="paragraph" w:customStyle="1" w:styleId="1D9571312AB7473B9838D8EDF1BCE8C4">
    <w:name w:val="1D9571312AB7473B9838D8EDF1BCE8C4"/>
    <w:rsid w:val="00A0240A"/>
  </w:style>
  <w:style w:type="paragraph" w:customStyle="1" w:styleId="85D37F148A974683A1F1C99DA7037D29">
    <w:name w:val="85D37F148A974683A1F1C99DA7037D29"/>
    <w:rsid w:val="00A0240A"/>
  </w:style>
  <w:style w:type="paragraph" w:customStyle="1" w:styleId="90A75DD214514A2FA93737DF86AC5E0B">
    <w:name w:val="90A75DD214514A2FA93737DF86AC5E0B"/>
    <w:rsid w:val="00A0240A"/>
  </w:style>
  <w:style w:type="paragraph" w:customStyle="1" w:styleId="A3C8F8BEB28A42109FF6274098A9E64E">
    <w:name w:val="A3C8F8BEB28A42109FF6274098A9E64E"/>
    <w:rsid w:val="00A0240A"/>
  </w:style>
  <w:style w:type="paragraph" w:customStyle="1" w:styleId="E92B81BE4CA0412DB483AA060DE5EA7F">
    <w:name w:val="E92B81BE4CA0412DB483AA060DE5EA7F"/>
    <w:rsid w:val="00A0240A"/>
  </w:style>
  <w:style w:type="paragraph" w:customStyle="1" w:styleId="644250EB232C4EE1AFCE75D8E1C6042B">
    <w:name w:val="644250EB232C4EE1AFCE75D8E1C6042B"/>
    <w:rsid w:val="00A0240A"/>
  </w:style>
  <w:style w:type="paragraph" w:customStyle="1" w:styleId="B553BC0011874D13B0FBBECCD737CEFB">
    <w:name w:val="B553BC0011874D13B0FBBECCD737CEFB"/>
    <w:rsid w:val="00A0240A"/>
  </w:style>
  <w:style w:type="paragraph" w:customStyle="1" w:styleId="0FADF20673BE450C91D94C1ECC57946A">
    <w:name w:val="0FADF20673BE450C91D94C1ECC57946A"/>
    <w:rsid w:val="00A0240A"/>
  </w:style>
  <w:style w:type="paragraph" w:customStyle="1" w:styleId="D5255307E4D1465A81BC968B17F0D375">
    <w:name w:val="D5255307E4D1465A81BC968B17F0D375"/>
    <w:rsid w:val="00A0240A"/>
  </w:style>
  <w:style w:type="paragraph" w:customStyle="1" w:styleId="D9AA45D60BE749179914A29DFCAB6FD4">
    <w:name w:val="D9AA45D60BE749179914A29DFCAB6FD4"/>
    <w:rsid w:val="00A0240A"/>
  </w:style>
  <w:style w:type="paragraph" w:customStyle="1" w:styleId="3AA840170C4848C08105271A03747EC3">
    <w:name w:val="3AA840170C4848C08105271A03747EC3"/>
    <w:rsid w:val="00A0240A"/>
  </w:style>
  <w:style w:type="paragraph" w:customStyle="1" w:styleId="56015EC9C49D48A9853F86887E9F0F0E">
    <w:name w:val="56015EC9C49D48A9853F86887E9F0F0E"/>
    <w:rsid w:val="00A0240A"/>
  </w:style>
  <w:style w:type="paragraph" w:customStyle="1" w:styleId="F9A7AE180CA340F186BBF82E849E49BF">
    <w:name w:val="F9A7AE180CA340F186BBF82E849E49BF"/>
    <w:rsid w:val="00A0240A"/>
  </w:style>
  <w:style w:type="paragraph" w:customStyle="1" w:styleId="FAFB0A0B8AFC400EBD49503F88C3E45A">
    <w:name w:val="FAFB0A0B8AFC400EBD49503F88C3E45A"/>
    <w:rsid w:val="00A0240A"/>
  </w:style>
  <w:style w:type="paragraph" w:customStyle="1" w:styleId="60C3651C5395486ABC0A114D2302CF6C">
    <w:name w:val="60C3651C5395486ABC0A114D2302CF6C"/>
    <w:rsid w:val="00A0240A"/>
  </w:style>
  <w:style w:type="paragraph" w:customStyle="1" w:styleId="3405FEEEB9EC4EAAAB4F8E7AA251B4E0">
    <w:name w:val="3405FEEEB9EC4EAAAB4F8E7AA251B4E0"/>
    <w:rsid w:val="00A0240A"/>
  </w:style>
  <w:style w:type="paragraph" w:customStyle="1" w:styleId="29A842A8453946FE83B51B53AFE142C3">
    <w:name w:val="29A842A8453946FE83B51B53AFE142C3"/>
    <w:rsid w:val="00A0240A"/>
  </w:style>
  <w:style w:type="paragraph" w:customStyle="1" w:styleId="E35674E72A1C49059DB794194BFE1D4A">
    <w:name w:val="E35674E72A1C49059DB794194BFE1D4A"/>
    <w:rsid w:val="00A0240A"/>
  </w:style>
  <w:style w:type="paragraph" w:customStyle="1" w:styleId="B382680021664D68B494B2E071683BB8">
    <w:name w:val="B382680021664D68B494B2E071683BB8"/>
    <w:rsid w:val="00A0240A"/>
  </w:style>
  <w:style w:type="paragraph" w:customStyle="1" w:styleId="38982B33CA57419DB7CDAC2837213E93">
    <w:name w:val="38982B33CA57419DB7CDAC2837213E93"/>
    <w:rsid w:val="00A0240A"/>
  </w:style>
  <w:style w:type="paragraph" w:customStyle="1" w:styleId="3EFE68DA772F431A8EE7074D027CA75B">
    <w:name w:val="3EFE68DA772F431A8EE7074D027CA75B"/>
    <w:rsid w:val="00A0240A"/>
  </w:style>
  <w:style w:type="paragraph" w:customStyle="1" w:styleId="554FAAC08D6840228427B4A825F79900">
    <w:name w:val="554FAAC08D6840228427B4A825F79900"/>
    <w:rsid w:val="00A0240A"/>
  </w:style>
  <w:style w:type="paragraph" w:customStyle="1" w:styleId="F71DAEF24DC642E7B04B9AB782D09687">
    <w:name w:val="F71DAEF24DC642E7B04B9AB782D09687"/>
    <w:rsid w:val="00A0240A"/>
  </w:style>
  <w:style w:type="paragraph" w:customStyle="1" w:styleId="81810769CD0A4400A11FE1A6F5C0B486">
    <w:name w:val="81810769CD0A4400A11FE1A6F5C0B486"/>
    <w:rsid w:val="00A0240A"/>
  </w:style>
  <w:style w:type="paragraph" w:customStyle="1" w:styleId="1D58415504024F99896D459D1C36C351">
    <w:name w:val="1D58415504024F99896D459D1C36C351"/>
    <w:rsid w:val="00A0240A"/>
  </w:style>
  <w:style w:type="paragraph" w:customStyle="1" w:styleId="FA47882F4019434693E706D1C1444DFB">
    <w:name w:val="FA47882F4019434693E706D1C1444DFB"/>
    <w:rsid w:val="00A0240A"/>
  </w:style>
  <w:style w:type="paragraph" w:customStyle="1" w:styleId="2EC4AC76BD1949A1B82BC5DF0BBC3EFB">
    <w:name w:val="2EC4AC76BD1949A1B82BC5DF0BBC3EFB"/>
    <w:rsid w:val="00A0240A"/>
  </w:style>
  <w:style w:type="paragraph" w:customStyle="1" w:styleId="F6A1105ECA3649E6A7C9BE253E8DC757">
    <w:name w:val="F6A1105ECA3649E6A7C9BE253E8DC757"/>
    <w:rsid w:val="00A0240A"/>
  </w:style>
  <w:style w:type="paragraph" w:customStyle="1" w:styleId="1595FA1BC3134800A69B722BBB53D264">
    <w:name w:val="1595FA1BC3134800A69B722BBB53D264"/>
    <w:rsid w:val="00A0240A"/>
  </w:style>
  <w:style w:type="paragraph" w:customStyle="1" w:styleId="DD6B7299EB6A485098C2F98FCC08ACDA">
    <w:name w:val="DD6B7299EB6A485098C2F98FCC08ACDA"/>
    <w:rsid w:val="00A0240A"/>
  </w:style>
  <w:style w:type="paragraph" w:customStyle="1" w:styleId="DD0C0E011C974E0AAE24794909A91EE0">
    <w:name w:val="DD0C0E011C974E0AAE24794909A91EE0"/>
    <w:rsid w:val="00A0240A"/>
  </w:style>
  <w:style w:type="paragraph" w:customStyle="1" w:styleId="D77385E51C9340B78F5FD11A03FC31FF">
    <w:name w:val="D77385E51C9340B78F5FD11A03FC31FF"/>
    <w:rsid w:val="00A0240A"/>
  </w:style>
  <w:style w:type="paragraph" w:customStyle="1" w:styleId="03FADA48BDC8409B97C473B625258B72">
    <w:name w:val="03FADA48BDC8409B97C473B625258B72"/>
    <w:rsid w:val="00A0240A"/>
  </w:style>
  <w:style w:type="paragraph" w:customStyle="1" w:styleId="3DAE34D54AE349B58AB55E74FDFB1EE3">
    <w:name w:val="3DAE34D54AE349B58AB55E74FDFB1EE3"/>
    <w:rsid w:val="00A0240A"/>
  </w:style>
  <w:style w:type="paragraph" w:customStyle="1" w:styleId="626E6207F3E34C8FBE54C1F835F0E02D">
    <w:name w:val="626E6207F3E34C8FBE54C1F835F0E02D"/>
    <w:rsid w:val="00A0240A"/>
  </w:style>
  <w:style w:type="paragraph" w:customStyle="1" w:styleId="9C72C9529BEC4BD78AF6A0B4685687D6">
    <w:name w:val="9C72C9529BEC4BD78AF6A0B4685687D6"/>
    <w:rsid w:val="00A0240A"/>
  </w:style>
  <w:style w:type="paragraph" w:customStyle="1" w:styleId="BE0D43EA71764557970622EC3D250A57">
    <w:name w:val="BE0D43EA71764557970622EC3D250A57"/>
    <w:rsid w:val="00A0240A"/>
  </w:style>
  <w:style w:type="paragraph" w:customStyle="1" w:styleId="67B3793C73324A2AAB3B80400293B28F">
    <w:name w:val="67B3793C73324A2AAB3B80400293B28F"/>
    <w:rsid w:val="00A0240A"/>
  </w:style>
  <w:style w:type="paragraph" w:customStyle="1" w:styleId="DD2C8FCBA4034AAC954A3AA00E95D074">
    <w:name w:val="DD2C8FCBA4034AAC954A3AA00E95D074"/>
    <w:rsid w:val="00A0240A"/>
  </w:style>
  <w:style w:type="paragraph" w:customStyle="1" w:styleId="8E69C1A857894399919EEB514B7F36A6">
    <w:name w:val="8E69C1A857894399919EEB514B7F36A6"/>
    <w:rsid w:val="00A0240A"/>
  </w:style>
  <w:style w:type="paragraph" w:customStyle="1" w:styleId="BFEC0176030F44668E2263AEA51BAFC7">
    <w:name w:val="BFEC0176030F44668E2263AEA51BAFC7"/>
    <w:rsid w:val="00A0240A"/>
  </w:style>
  <w:style w:type="paragraph" w:customStyle="1" w:styleId="4BE5FB87836348019EB9D8356661E0D9">
    <w:name w:val="4BE5FB87836348019EB9D8356661E0D9"/>
    <w:rsid w:val="00A0240A"/>
  </w:style>
  <w:style w:type="paragraph" w:customStyle="1" w:styleId="5AEEA0269C394BDBA1D6C4C73D82AF8B">
    <w:name w:val="5AEEA0269C394BDBA1D6C4C73D82AF8B"/>
    <w:rsid w:val="00A0240A"/>
  </w:style>
  <w:style w:type="paragraph" w:customStyle="1" w:styleId="122AE3B197214CEE83D2AFD6E696F450">
    <w:name w:val="122AE3B197214CEE83D2AFD6E696F450"/>
    <w:rsid w:val="00A0240A"/>
  </w:style>
  <w:style w:type="paragraph" w:customStyle="1" w:styleId="C50AD7AE4EFA440F92BF991829439963">
    <w:name w:val="C50AD7AE4EFA440F92BF991829439963"/>
    <w:rsid w:val="00A0240A"/>
  </w:style>
  <w:style w:type="paragraph" w:customStyle="1" w:styleId="800C944DFA894ABB9959BF342F9433EB">
    <w:name w:val="800C944DFA894ABB9959BF342F9433EB"/>
    <w:rsid w:val="00A0240A"/>
  </w:style>
  <w:style w:type="paragraph" w:customStyle="1" w:styleId="FAD5A9B9A45F4B87A33BC419F7209703">
    <w:name w:val="FAD5A9B9A45F4B87A33BC419F7209703"/>
    <w:rsid w:val="00A0240A"/>
  </w:style>
  <w:style w:type="paragraph" w:customStyle="1" w:styleId="1AB3C7198E58491885C64348FB33F390">
    <w:name w:val="1AB3C7198E58491885C64348FB33F390"/>
    <w:rsid w:val="00A0240A"/>
  </w:style>
  <w:style w:type="paragraph" w:customStyle="1" w:styleId="6078E60FB230486A83D27A2B872F21C4">
    <w:name w:val="6078E60FB230486A83D27A2B872F21C4"/>
    <w:rsid w:val="00A0240A"/>
  </w:style>
  <w:style w:type="paragraph" w:customStyle="1" w:styleId="63AE061209CE443981EC10DA6A5C7C38">
    <w:name w:val="63AE061209CE443981EC10DA6A5C7C38"/>
    <w:rsid w:val="00A0240A"/>
  </w:style>
  <w:style w:type="paragraph" w:customStyle="1" w:styleId="C5BE8862DF6A4AF580A7E55337BBD672">
    <w:name w:val="C5BE8862DF6A4AF580A7E55337BBD672"/>
    <w:rsid w:val="00A0240A"/>
  </w:style>
  <w:style w:type="paragraph" w:customStyle="1" w:styleId="ADD49D68785F405AB31C13B6E0E33FA9">
    <w:name w:val="ADD49D68785F405AB31C13B6E0E33FA9"/>
    <w:rsid w:val="00A0240A"/>
  </w:style>
  <w:style w:type="paragraph" w:customStyle="1" w:styleId="0F1C12C68B4342DFA38E4D7EBFC026AF">
    <w:name w:val="0F1C12C68B4342DFA38E4D7EBFC026AF"/>
    <w:rsid w:val="00A0240A"/>
  </w:style>
  <w:style w:type="paragraph" w:customStyle="1" w:styleId="FE360963C3534316A692A19900B14EAD">
    <w:name w:val="FE360963C3534316A692A19900B14EAD"/>
    <w:rsid w:val="00A0240A"/>
  </w:style>
  <w:style w:type="paragraph" w:customStyle="1" w:styleId="7DEBD601710F46BABEE5E615483C34E3">
    <w:name w:val="7DEBD601710F46BABEE5E615483C34E3"/>
    <w:rsid w:val="00A0240A"/>
  </w:style>
  <w:style w:type="paragraph" w:customStyle="1" w:styleId="C74F52B66A8947B6A5994482A28021C3">
    <w:name w:val="C74F52B66A8947B6A5994482A28021C3"/>
    <w:rsid w:val="00A0240A"/>
  </w:style>
  <w:style w:type="paragraph" w:customStyle="1" w:styleId="F0073258417C4039B97D6DF5564F9422">
    <w:name w:val="F0073258417C4039B97D6DF5564F9422"/>
    <w:rsid w:val="00A0240A"/>
  </w:style>
  <w:style w:type="paragraph" w:customStyle="1" w:styleId="1FBE4B0E7129463584D2BA0F584BD12C">
    <w:name w:val="1FBE4B0E7129463584D2BA0F584BD12C"/>
    <w:rsid w:val="00A0240A"/>
  </w:style>
  <w:style w:type="paragraph" w:customStyle="1" w:styleId="F919F2DDAE9D47C5A9B41C153FDE98CF">
    <w:name w:val="F919F2DDAE9D47C5A9B41C153FDE98CF"/>
    <w:rsid w:val="00A0240A"/>
  </w:style>
  <w:style w:type="paragraph" w:customStyle="1" w:styleId="C6D1D31FB9C445EDADA93C7F602B754F">
    <w:name w:val="C6D1D31FB9C445EDADA93C7F602B754F"/>
    <w:rsid w:val="00A0240A"/>
  </w:style>
  <w:style w:type="paragraph" w:customStyle="1" w:styleId="318C780561D442E6BEF2F1933B010045">
    <w:name w:val="318C780561D442E6BEF2F1933B010045"/>
    <w:rsid w:val="00A0240A"/>
  </w:style>
  <w:style w:type="paragraph" w:customStyle="1" w:styleId="4650DF81E72E4C6993382FF1352EF68F">
    <w:name w:val="4650DF81E72E4C6993382FF1352EF68F"/>
    <w:rsid w:val="00A0240A"/>
  </w:style>
  <w:style w:type="paragraph" w:customStyle="1" w:styleId="26992C16513042B9AD3E5A5E9BA28A0B">
    <w:name w:val="26992C16513042B9AD3E5A5E9BA28A0B"/>
    <w:rsid w:val="00A0240A"/>
  </w:style>
  <w:style w:type="paragraph" w:customStyle="1" w:styleId="54D227E1E0424109BDFB749012AF9B43">
    <w:name w:val="54D227E1E0424109BDFB749012AF9B43"/>
    <w:rsid w:val="00A0240A"/>
  </w:style>
  <w:style w:type="paragraph" w:customStyle="1" w:styleId="8959BCF1796B46BAA91D1921DDD3AE0C">
    <w:name w:val="8959BCF1796B46BAA91D1921DDD3AE0C"/>
    <w:rsid w:val="00A0240A"/>
  </w:style>
  <w:style w:type="paragraph" w:customStyle="1" w:styleId="FAD009B2C3EC4856B447D0377E801A43">
    <w:name w:val="FAD009B2C3EC4856B447D0377E801A43"/>
    <w:rsid w:val="00A0240A"/>
  </w:style>
  <w:style w:type="paragraph" w:customStyle="1" w:styleId="673CE34F48CE41609026EE1E3BD0BF47">
    <w:name w:val="673CE34F48CE41609026EE1E3BD0BF47"/>
    <w:rsid w:val="00A0240A"/>
  </w:style>
  <w:style w:type="paragraph" w:customStyle="1" w:styleId="16A32B0AEE3B47E49A4B6D89513ACD0B">
    <w:name w:val="16A32B0AEE3B47E49A4B6D89513ACD0B"/>
    <w:rsid w:val="00A0240A"/>
  </w:style>
  <w:style w:type="paragraph" w:customStyle="1" w:styleId="1EDDB3F869F4498FB1676CF971C90C58">
    <w:name w:val="1EDDB3F869F4498FB1676CF971C90C58"/>
    <w:rsid w:val="00A0240A"/>
  </w:style>
  <w:style w:type="paragraph" w:customStyle="1" w:styleId="27CA0EAAE74D4E1886D3374CDBD520C4">
    <w:name w:val="27CA0EAAE74D4E1886D3374CDBD520C4"/>
    <w:rsid w:val="00A0240A"/>
  </w:style>
  <w:style w:type="paragraph" w:customStyle="1" w:styleId="1B1E966847D1413AB9425EA3972DEA50">
    <w:name w:val="1B1E966847D1413AB9425EA3972DEA50"/>
    <w:rsid w:val="00A0240A"/>
  </w:style>
  <w:style w:type="paragraph" w:customStyle="1" w:styleId="35E38B27E9E4471FBAB8A25CC3859165">
    <w:name w:val="35E38B27E9E4471FBAB8A25CC3859165"/>
    <w:rsid w:val="00A0240A"/>
  </w:style>
  <w:style w:type="paragraph" w:customStyle="1" w:styleId="5BDCC9E4BCE04182AB3DE768E3D8C33D">
    <w:name w:val="5BDCC9E4BCE04182AB3DE768E3D8C33D"/>
    <w:rsid w:val="00A0240A"/>
  </w:style>
  <w:style w:type="paragraph" w:customStyle="1" w:styleId="64C23E75F1CF46D0832F3E5DC638556B">
    <w:name w:val="64C23E75F1CF46D0832F3E5DC638556B"/>
    <w:rsid w:val="00A0240A"/>
  </w:style>
  <w:style w:type="paragraph" w:customStyle="1" w:styleId="C408117F6F274C59BCDFA7A0377F7CB8">
    <w:name w:val="C408117F6F274C59BCDFA7A0377F7CB8"/>
    <w:rsid w:val="00A0240A"/>
  </w:style>
  <w:style w:type="paragraph" w:customStyle="1" w:styleId="ABF12E17931E45AE94D9664593D5010B">
    <w:name w:val="ABF12E17931E45AE94D9664593D5010B"/>
    <w:rsid w:val="00A0240A"/>
  </w:style>
  <w:style w:type="paragraph" w:customStyle="1" w:styleId="883E17E9C3FC4E2BB2E58E5804AA47BD">
    <w:name w:val="883E17E9C3FC4E2BB2E58E5804AA47BD"/>
    <w:rsid w:val="00A0240A"/>
  </w:style>
  <w:style w:type="paragraph" w:customStyle="1" w:styleId="30583D1A8A3C4370AD0FC8817178C3F3">
    <w:name w:val="30583D1A8A3C4370AD0FC8817178C3F3"/>
    <w:rsid w:val="00A0240A"/>
  </w:style>
  <w:style w:type="paragraph" w:customStyle="1" w:styleId="A7B41CB9C0914441AB77BD18E1F5947C">
    <w:name w:val="A7B41CB9C0914441AB77BD18E1F5947C"/>
    <w:rsid w:val="00A0240A"/>
  </w:style>
  <w:style w:type="paragraph" w:customStyle="1" w:styleId="01404D8FF8814597B43DB8F8099B0E2C">
    <w:name w:val="01404D8FF8814597B43DB8F8099B0E2C"/>
    <w:rsid w:val="00A0240A"/>
  </w:style>
  <w:style w:type="paragraph" w:customStyle="1" w:styleId="E6C26E1ABA9D42F68CDBB0B682CC485B">
    <w:name w:val="E6C26E1ABA9D42F68CDBB0B682CC485B"/>
    <w:rsid w:val="00A0240A"/>
  </w:style>
  <w:style w:type="paragraph" w:customStyle="1" w:styleId="0A2543944A444649AD1C937F1C5563BA">
    <w:name w:val="0A2543944A444649AD1C937F1C5563BA"/>
    <w:rsid w:val="00A0240A"/>
  </w:style>
  <w:style w:type="paragraph" w:customStyle="1" w:styleId="759BBDAD9E4F4EA8BDBB6A3BFE10B2BA">
    <w:name w:val="759BBDAD9E4F4EA8BDBB6A3BFE10B2BA"/>
    <w:rsid w:val="00A0240A"/>
  </w:style>
  <w:style w:type="paragraph" w:customStyle="1" w:styleId="79674BB15CA84C3D817033BDC50CFEA8">
    <w:name w:val="79674BB15CA84C3D817033BDC50CFEA8"/>
    <w:rsid w:val="00A0240A"/>
  </w:style>
  <w:style w:type="paragraph" w:customStyle="1" w:styleId="504CD468408B4BA8A5AE0EEE4B4571EC">
    <w:name w:val="504CD468408B4BA8A5AE0EEE4B4571EC"/>
    <w:rsid w:val="00A0240A"/>
  </w:style>
  <w:style w:type="paragraph" w:customStyle="1" w:styleId="D928310AAFBF4FB09EDF4D38F2D9F69D">
    <w:name w:val="D928310AAFBF4FB09EDF4D38F2D9F69D"/>
    <w:rsid w:val="00A0240A"/>
  </w:style>
  <w:style w:type="paragraph" w:customStyle="1" w:styleId="146CDD2E18324B38A1B1E60B21C2115E">
    <w:name w:val="146CDD2E18324B38A1B1E60B21C2115E"/>
    <w:rsid w:val="00A0240A"/>
  </w:style>
  <w:style w:type="paragraph" w:customStyle="1" w:styleId="0E45C461ADA54567874B6AB5308D79DB">
    <w:name w:val="0E45C461ADA54567874B6AB5308D79DB"/>
    <w:rsid w:val="00A0240A"/>
  </w:style>
  <w:style w:type="paragraph" w:customStyle="1" w:styleId="C815658E7E884709BD99F44286C23417">
    <w:name w:val="C815658E7E884709BD99F44286C23417"/>
    <w:rsid w:val="00A0240A"/>
  </w:style>
  <w:style w:type="paragraph" w:customStyle="1" w:styleId="063E717020A04678A7E86715A984BFCA">
    <w:name w:val="063E717020A04678A7E86715A984BFCA"/>
    <w:rsid w:val="00A0240A"/>
  </w:style>
  <w:style w:type="paragraph" w:customStyle="1" w:styleId="461E6885B7B348F8A5EAB697F4A9AE51">
    <w:name w:val="461E6885B7B348F8A5EAB697F4A9AE51"/>
    <w:rsid w:val="00A0240A"/>
  </w:style>
  <w:style w:type="paragraph" w:customStyle="1" w:styleId="FBD7E573429E40E6B5275030D5BF3DA3">
    <w:name w:val="FBD7E573429E40E6B5275030D5BF3DA3"/>
    <w:rsid w:val="00A0240A"/>
  </w:style>
  <w:style w:type="paragraph" w:customStyle="1" w:styleId="36C548F42E164889A256C32BC619B09F">
    <w:name w:val="36C548F42E164889A256C32BC619B09F"/>
    <w:rsid w:val="00A0240A"/>
  </w:style>
  <w:style w:type="paragraph" w:customStyle="1" w:styleId="0A5A457957184ED6A63EC4D8D94599AD">
    <w:name w:val="0A5A457957184ED6A63EC4D8D94599AD"/>
    <w:rsid w:val="00A0240A"/>
  </w:style>
  <w:style w:type="paragraph" w:customStyle="1" w:styleId="5A0794E4DB29418C9EA20A622674060C">
    <w:name w:val="5A0794E4DB29418C9EA20A622674060C"/>
    <w:rsid w:val="00A0240A"/>
  </w:style>
  <w:style w:type="paragraph" w:customStyle="1" w:styleId="B6632C107A2A4D1A8DCA7091FCF69045">
    <w:name w:val="B6632C107A2A4D1A8DCA7091FCF69045"/>
    <w:rsid w:val="00A0240A"/>
  </w:style>
  <w:style w:type="paragraph" w:customStyle="1" w:styleId="F348A412C50A44CBA6322691AD960C78">
    <w:name w:val="F348A412C50A44CBA6322691AD960C78"/>
    <w:rsid w:val="00A0240A"/>
  </w:style>
  <w:style w:type="paragraph" w:customStyle="1" w:styleId="80370D4D7E45474EA502D4D225A9F3F4">
    <w:name w:val="80370D4D7E45474EA502D4D225A9F3F4"/>
    <w:rsid w:val="00A0240A"/>
  </w:style>
  <w:style w:type="paragraph" w:customStyle="1" w:styleId="4B791EF2E93C427AB4E107FF8504AE40">
    <w:name w:val="4B791EF2E93C427AB4E107FF8504AE40"/>
    <w:rsid w:val="00A0240A"/>
  </w:style>
  <w:style w:type="paragraph" w:customStyle="1" w:styleId="2391A9F81DEB41A99D8614BB5780B30F">
    <w:name w:val="2391A9F81DEB41A99D8614BB5780B30F"/>
    <w:rsid w:val="00A0240A"/>
  </w:style>
  <w:style w:type="paragraph" w:customStyle="1" w:styleId="FCD23B8A773C43B3AA4588BFF105A9C3">
    <w:name w:val="FCD23B8A773C43B3AA4588BFF105A9C3"/>
    <w:rsid w:val="00A0240A"/>
  </w:style>
  <w:style w:type="paragraph" w:customStyle="1" w:styleId="BE585999230C4723B1D262241F331A47">
    <w:name w:val="BE585999230C4723B1D262241F331A47"/>
    <w:rsid w:val="00A0240A"/>
  </w:style>
  <w:style w:type="paragraph" w:customStyle="1" w:styleId="0AD60DA7417A48578A14136363EFFAB2">
    <w:name w:val="0AD60DA7417A48578A14136363EFFAB2"/>
    <w:rsid w:val="00A0240A"/>
  </w:style>
  <w:style w:type="paragraph" w:customStyle="1" w:styleId="B79AAC3362224E23B32CC572E7A26342">
    <w:name w:val="B79AAC3362224E23B32CC572E7A26342"/>
    <w:rsid w:val="00A0240A"/>
  </w:style>
  <w:style w:type="paragraph" w:customStyle="1" w:styleId="D03F6A59F6E3419AAC9FC2D5AC85B05B">
    <w:name w:val="D03F6A59F6E3419AAC9FC2D5AC85B05B"/>
    <w:rsid w:val="00A0240A"/>
  </w:style>
  <w:style w:type="paragraph" w:customStyle="1" w:styleId="6B7E676B21A244D69936CAADF7C6D986">
    <w:name w:val="6B7E676B21A244D69936CAADF7C6D986"/>
    <w:rsid w:val="00A0240A"/>
  </w:style>
  <w:style w:type="paragraph" w:customStyle="1" w:styleId="859F9106477C4DDDB233D8C7B45750E5">
    <w:name w:val="859F9106477C4DDDB233D8C7B45750E5"/>
    <w:rsid w:val="00A0240A"/>
  </w:style>
  <w:style w:type="paragraph" w:customStyle="1" w:styleId="BF3CCA3840DC4E569813ABE7B9360310">
    <w:name w:val="BF3CCA3840DC4E569813ABE7B9360310"/>
    <w:rsid w:val="00A0240A"/>
  </w:style>
  <w:style w:type="paragraph" w:customStyle="1" w:styleId="D9CF8D67FD5641B4A7BB77322128B30C">
    <w:name w:val="D9CF8D67FD5641B4A7BB77322128B30C"/>
    <w:rsid w:val="00A0240A"/>
  </w:style>
  <w:style w:type="paragraph" w:customStyle="1" w:styleId="8073DC72AB2148B6971BD85816BC6763">
    <w:name w:val="8073DC72AB2148B6971BD85816BC6763"/>
    <w:rsid w:val="00A0240A"/>
  </w:style>
  <w:style w:type="paragraph" w:customStyle="1" w:styleId="07D57F24B6744DA0A474C3F77200CC81">
    <w:name w:val="07D57F24B6744DA0A474C3F77200CC81"/>
    <w:rsid w:val="00A0240A"/>
  </w:style>
  <w:style w:type="paragraph" w:customStyle="1" w:styleId="3C540006C1D24688BDC8D84E0CE92A6A">
    <w:name w:val="3C540006C1D24688BDC8D84E0CE92A6A"/>
    <w:rsid w:val="00A0240A"/>
  </w:style>
  <w:style w:type="paragraph" w:customStyle="1" w:styleId="7FFEE6C43A944B9B9CBBA6C0F02C7E9C">
    <w:name w:val="7FFEE6C43A944B9B9CBBA6C0F02C7E9C"/>
    <w:rsid w:val="00A0240A"/>
  </w:style>
  <w:style w:type="paragraph" w:customStyle="1" w:styleId="55454D3089AE4D9B968BE9F79B505111">
    <w:name w:val="55454D3089AE4D9B968BE9F79B505111"/>
    <w:rsid w:val="00A0240A"/>
  </w:style>
  <w:style w:type="paragraph" w:customStyle="1" w:styleId="B3B885301ECA4212A567075B783BE341">
    <w:name w:val="B3B885301ECA4212A567075B783BE341"/>
    <w:rsid w:val="00A0240A"/>
  </w:style>
  <w:style w:type="paragraph" w:customStyle="1" w:styleId="166AFABBD76F4D4DB02E968E6F19C4D6">
    <w:name w:val="166AFABBD76F4D4DB02E968E6F19C4D6"/>
    <w:rsid w:val="00A0240A"/>
  </w:style>
  <w:style w:type="paragraph" w:customStyle="1" w:styleId="1EC9FA4E2B5B43A1B8BF7E7436411829">
    <w:name w:val="1EC9FA4E2B5B43A1B8BF7E7436411829"/>
    <w:rsid w:val="00A0240A"/>
  </w:style>
  <w:style w:type="paragraph" w:customStyle="1" w:styleId="FB197034BC9744079586BA2E6F8E15F8">
    <w:name w:val="FB197034BC9744079586BA2E6F8E15F8"/>
    <w:rsid w:val="00A0240A"/>
  </w:style>
  <w:style w:type="paragraph" w:customStyle="1" w:styleId="6172FA428A324AA085A778405D19D64A">
    <w:name w:val="6172FA428A324AA085A778405D19D64A"/>
    <w:rsid w:val="00A0240A"/>
  </w:style>
  <w:style w:type="paragraph" w:customStyle="1" w:styleId="2D77F29075C4416BAE1F7659F5B6EE94">
    <w:name w:val="2D77F29075C4416BAE1F7659F5B6EE94"/>
    <w:rsid w:val="00A0240A"/>
  </w:style>
  <w:style w:type="paragraph" w:customStyle="1" w:styleId="F970B7E279E04480821C737BB081B4A7">
    <w:name w:val="F970B7E279E04480821C737BB081B4A7"/>
    <w:rsid w:val="00A0240A"/>
  </w:style>
  <w:style w:type="paragraph" w:customStyle="1" w:styleId="93447B726BB248F6B3906C6CA4AA3C95">
    <w:name w:val="93447B726BB248F6B3906C6CA4AA3C95"/>
    <w:rsid w:val="00A0240A"/>
  </w:style>
  <w:style w:type="paragraph" w:customStyle="1" w:styleId="0755309C6CC640118CE1E00B2DF1FA5E">
    <w:name w:val="0755309C6CC640118CE1E00B2DF1FA5E"/>
    <w:rsid w:val="00A0240A"/>
  </w:style>
  <w:style w:type="paragraph" w:customStyle="1" w:styleId="C0BDB7405F3A49E3AEBF009E83D192BD">
    <w:name w:val="C0BDB7405F3A49E3AEBF009E83D192BD"/>
    <w:rsid w:val="00A0240A"/>
  </w:style>
  <w:style w:type="paragraph" w:customStyle="1" w:styleId="D022690CD6554ACC99936F2E7EFAD5DB">
    <w:name w:val="D022690CD6554ACC99936F2E7EFAD5DB"/>
    <w:rsid w:val="00A0240A"/>
  </w:style>
  <w:style w:type="paragraph" w:customStyle="1" w:styleId="454F622AECDD4E20BB1C703AF56F599A">
    <w:name w:val="454F622AECDD4E20BB1C703AF56F599A"/>
    <w:rsid w:val="00A0240A"/>
  </w:style>
  <w:style w:type="paragraph" w:customStyle="1" w:styleId="565F553B7C4B4DC09760AB74F956EBC5">
    <w:name w:val="565F553B7C4B4DC09760AB74F956EBC5"/>
    <w:rsid w:val="00A0240A"/>
  </w:style>
  <w:style w:type="paragraph" w:customStyle="1" w:styleId="73DE259A486145D3A17EE00A96FC5333">
    <w:name w:val="73DE259A486145D3A17EE00A96FC5333"/>
    <w:rsid w:val="00A0240A"/>
  </w:style>
  <w:style w:type="paragraph" w:customStyle="1" w:styleId="15C489E723614FFB96CA35B6879197C0">
    <w:name w:val="15C489E723614FFB96CA35B6879197C0"/>
    <w:rsid w:val="00A0240A"/>
  </w:style>
  <w:style w:type="paragraph" w:customStyle="1" w:styleId="6486907D34D3461AA31EC047A4FBA40C">
    <w:name w:val="6486907D34D3461AA31EC047A4FBA40C"/>
    <w:rsid w:val="00A0240A"/>
  </w:style>
  <w:style w:type="paragraph" w:customStyle="1" w:styleId="4FB2D2DDFCF44183B86B23985A00088D">
    <w:name w:val="4FB2D2DDFCF44183B86B23985A00088D"/>
    <w:rsid w:val="00A0240A"/>
  </w:style>
  <w:style w:type="paragraph" w:customStyle="1" w:styleId="5201430A27CD47ED8F30C311ED368DAA">
    <w:name w:val="5201430A27CD47ED8F30C311ED368DAA"/>
    <w:rsid w:val="00A0240A"/>
  </w:style>
  <w:style w:type="paragraph" w:customStyle="1" w:styleId="842F6D5BD4914635A8A4DF4611105F49">
    <w:name w:val="842F6D5BD4914635A8A4DF4611105F49"/>
    <w:rsid w:val="00A0240A"/>
  </w:style>
  <w:style w:type="paragraph" w:customStyle="1" w:styleId="63FD70B0A0AC4AB4ADA14F0E9248E9C5">
    <w:name w:val="63FD70B0A0AC4AB4ADA14F0E9248E9C5"/>
    <w:rsid w:val="00A0240A"/>
  </w:style>
  <w:style w:type="paragraph" w:customStyle="1" w:styleId="12BE16A7D7114C149122039D3C3DBA88">
    <w:name w:val="12BE16A7D7114C149122039D3C3DBA88"/>
    <w:rsid w:val="00A0240A"/>
  </w:style>
  <w:style w:type="paragraph" w:customStyle="1" w:styleId="671382DF183A4C0F9745688DB81B2840">
    <w:name w:val="671382DF183A4C0F9745688DB81B2840"/>
    <w:rsid w:val="00A0240A"/>
  </w:style>
  <w:style w:type="paragraph" w:customStyle="1" w:styleId="9D013CB1A577424D8AF6D8ED56E2A288">
    <w:name w:val="9D013CB1A577424D8AF6D8ED56E2A288"/>
    <w:rsid w:val="00A0240A"/>
  </w:style>
  <w:style w:type="paragraph" w:customStyle="1" w:styleId="DD1F5BF367AF478FAC6DB1A66C995F24">
    <w:name w:val="DD1F5BF367AF478FAC6DB1A66C995F24"/>
    <w:rsid w:val="00A0240A"/>
  </w:style>
  <w:style w:type="paragraph" w:customStyle="1" w:styleId="1ADC17D4845547028ED96621411AEF63">
    <w:name w:val="1ADC17D4845547028ED96621411AEF63"/>
    <w:rsid w:val="00A0240A"/>
  </w:style>
  <w:style w:type="paragraph" w:customStyle="1" w:styleId="7552971A7E2F4D91A59AAD39EB2CDB86">
    <w:name w:val="7552971A7E2F4D91A59AAD39EB2CDB86"/>
    <w:rsid w:val="00A0240A"/>
  </w:style>
  <w:style w:type="paragraph" w:customStyle="1" w:styleId="1AD413FF87DF44B4AF980C704725EE11">
    <w:name w:val="1AD413FF87DF44B4AF980C704725EE11"/>
    <w:rsid w:val="00A0240A"/>
  </w:style>
  <w:style w:type="paragraph" w:customStyle="1" w:styleId="F2400807BE5C478E84DAA38343F5BCA5">
    <w:name w:val="F2400807BE5C478E84DAA38343F5BCA5"/>
    <w:rsid w:val="00A0240A"/>
  </w:style>
  <w:style w:type="paragraph" w:customStyle="1" w:styleId="E10E59CBEF7F41DDB87A3D1447F92B0B">
    <w:name w:val="E10E59CBEF7F41DDB87A3D1447F92B0B"/>
    <w:rsid w:val="00A0240A"/>
  </w:style>
  <w:style w:type="paragraph" w:customStyle="1" w:styleId="FD855788035E4B86B96B30F78E950CE4">
    <w:name w:val="FD855788035E4B86B96B30F78E950CE4"/>
    <w:rsid w:val="00A0240A"/>
  </w:style>
  <w:style w:type="paragraph" w:customStyle="1" w:styleId="A162FB0E1C8F4515A0D89EBE50D9D557">
    <w:name w:val="A162FB0E1C8F4515A0D89EBE50D9D557"/>
    <w:rsid w:val="00A0240A"/>
  </w:style>
  <w:style w:type="paragraph" w:customStyle="1" w:styleId="1CA386DD146F4EF1ACFFA4304929F453">
    <w:name w:val="1CA386DD146F4EF1ACFFA4304929F453"/>
    <w:rsid w:val="00A0240A"/>
  </w:style>
  <w:style w:type="paragraph" w:customStyle="1" w:styleId="7A13BD2B4E7F4122971B23CDDB7D216F">
    <w:name w:val="7A13BD2B4E7F4122971B23CDDB7D216F"/>
    <w:rsid w:val="00A0240A"/>
  </w:style>
  <w:style w:type="paragraph" w:customStyle="1" w:styleId="B25058B1B2B94995856B48098A1DBCC0">
    <w:name w:val="B25058B1B2B94995856B48098A1DBCC0"/>
    <w:rsid w:val="00A0240A"/>
  </w:style>
  <w:style w:type="paragraph" w:customStyle="1" w:styleId="66DD2E20862948F98098E09C8D531973">
    <w:name w:val="66DD2E20862948F98098E09C8D531973"/>
    <w:rsid w:val="00A0240A"/>
  </w:style>
  <w:style w:type="paragraph" w:customStyle="1" w:styleId="05FEB95718CB4FEFAF30C47BF8AD9666">
    <w:name w:val="05FEB95718CB4FEFAF30C47BF8AD9666"/>
    <w:rsid w:val="00A0240A"/>
  </w:style>
  <w:style w:type="paragraph" w:customStyle="1" w:styleId="E978EC68881844D8B7BD35427415D86C">
    <w:name w:val="E978EC68881844D8B7BD35427415D86C"/>
    <w:rsid w:val="00A0240A"/>
  </w:style>
  <w:style w:type="paragraph" w:customStyle="1" w:styleId="BBA1F8DF5DD9459FA3711DA512230178">
    <w:name w:val="BBA1F8DF5DD9459FA3711DA512230178"/>
    <w:rsid w:val="00A0240A"/>
  </w:style>
  <w:style w:type="paragraph" w:customStyle="1" w:styleId="954E8AE08665492C870A86DE23645043">
    <w:name w:val="954E8AE08665492C870A86DE23645043"/>
    <w:rsid w:val="00A0240A"/>
  </w:style>
  <w:style w:type="paragraph" w:customStyle="1" w:styleId="571565A1DD2947458F7B0CE02A61CB53">
    <w:name w:val="571565A1DD2947458F7B0CE02A61CB53"/>
    <w:rsid w:val="00A0240A"/>
  </w:style>
  <w:style w:type="paragraph" w:customStyle="1" w:styleId="65E1BA5F6D184B5AB3E98CB04AEE0019">
    <w:name w:val="65E1BA5F6D184B5AB3E98CB04AEE0019"/>
    <w:rsid w:val="00A0240A"/>
  </w:style>
  <w:style w:type="paragraph" w:customStyle="1" w:styleId="ACAFA3747F5643148263B58FD581442E">
    <w:name w:val="ACAFA3747F5643148263B58FD581442E"/>
    <w:rsid w:val="00A0240A"/>
  </w:style>
  <w:style w:type="paragraph" w:customStyle="1" w:styleId="A070D92CE8794682883016E8C71BD50F">
    <w:name w:val="A070D92CE8794682883016E8C71BD50F"/>
    <w:rsid w:val="00A0240A"/>
  </w:style>
  <w:style w:type="paragraph" w:customStyle="1" w:styleId="10DFE356123746218C10160BA0489E8B">
    <w:name w:val="10DFE356123746218C10160BA0489E8B"/>
    <w:rsid w:val="00A0240A"/>
  </w:style>
  <w:style w:type="paragraph" w:customStyle="1" w:styleId="E9B72F3513944C8E97BDA555A72E07DB">
    <w:name w:val="E9B72F3513944C8E97BDA555A72E07DB"/>
    <w:rsid w:val="00A0240A"/>
  </w:style>
  <w:style w:type="paragraph" w:customStyle="1" w:styleId="8C0A9F652FC64CAAB7AB32DE409799C8">
    <w:name w:val="8C0A9F652FC64CAAB7AB32DE409799C8"/>
    <w:rsid w:val="00A0240A"/>
  </w:style>
  <w:style w:type="paragraph" w:customStyle="1" w:styleId="2E3DD5B4540145658C7A73F5590D8EE6">
    <w:name w:val="2E3DD5B4540145658C7A73F5590D8EE6"/>
    <w:rsid w:val="00A0240A"/>
  </w:style>
  <w:style w:type="paragraph" w:customStyle="1" w:styleId="82F8553BD4B946B9B539E2960F439903">
    <w:name w:val="82F8553BD4B946B9B539E2960F439903"/>
    <w:rsid w:val="00A0240A"/>
  </w:style>
  <w:style w:type="paragraph" w:customStyle="1" w:styleId="34C565492842482E8BB19F5C3AC228B8">
    <w:name w:val="34C565492842482E8BB19F5C3AC228B8"/>
    <w:rsid w:val="00A0240A"/>
  </w:style>
  <w:style w:type="paragraph" w:customStyle="1" w:styleId="E11B00C1B10C44E881775A964C4CBEBB">
    <w:name w:val="E11B00C1B10C44E881775A964C4CBEBB"/>
    <w:rsid w:val="00A0240A"/>
  </w:style>
  <w:style w:type="paragraph" w:customStyle="1" w:styleId="6D6F91B42FE5492EACBA80E0B964A2B7">
    <w:name w:val="6D6F91B42FE5492EACBA80E0B964A2B7"/>
    <w:rsid w:val="00A0240A"/>
  </w:style>
  <w:style w:type="paragraph" w:customStyle="1" w:styleId="C15C1726C05F421886D66FE805C74494">
    <w:name w:val="C15C1726C05F421886D66FE805C74494"/>
    <w:rsid w:val="00A0240A"/>
  </w:style>
  <w:style w:type="paragraph" w:customStyle="1" w:styleId="5910C4BDB9F542C59ECAFEF1DF8ED3E0">
    <w:name w:val="5910C4BDB9F542C59ECAFEF1DF8ED3E0"/>
    <w:rsid w:val="00A0240A"/>
  </w:style>
  <w:style w:type="paragraph" w:customStyle="1" w:styleId="00B36E78E7D1457B8366B730ACDEC9D5">
    <w:name w:val="00B36E78E7D1457B8366B730ACDEC9D5"/>
    <w:rsid w:val="00A0240A"/>
  </w:style>
  <w:style w:type="paragraph" w:customStyle="1" w:styleId="BCF9EC1627AC4A91A4B8851FCD7BBB68">
    <w:name w:val="BCF9EC1627AC4A91A4B8851FCD7BBB68"/>
    <w:rsid w:val="00A0240A"/>
  </w:style>
  <w:style w:type="paragraph" w:customStyle="1" w:styleId="61D3433776764EDEA70C377D44350C87">
    <w:name w:val="61D3433776764EDEA70C377D44350C87"/>
    <w:rsid w:val="00A0240A"/>
  </w:style>
  <w:style w:type="paragraph" w:customStyle="1" w:styleId="8731F78D08934F179D7370CD4CBF52DF">
    <w:name w:val="8731F78D08934F179D7370CD4CBF52DF"/>
    <w:rsid w:val="00A0240A"/>
  </w:style>
  <w:style w:type="paragraph" w:customStyle="1" w:styleId="E8575B74314D4837A6D24502BDE21EA6">
    <w:name w:val="E8575B74314D4837A6D24502BDE21EA6"/>
    <w:rsid w:val="00A0240A"/>
  </w:style>
  <w:style w:type="paragraph" w:customStyle="1" w:styleId="47B9B62214C04B97B9E013BA3EE09C27">
    <w:name w:val="47B9B62214C04B97B9E013BA3EE09C27"/>
    <w:rsid w:val="00A0240A"/>
  </w:style>
  <w:style w:type="paragraph" w:customStyle="1" w:styleId="7BD56664C8FA40EB981C5263EF02DDDC">
    <w:name w:val="7BD56664C8FA40EB981C5263EF02DDDC"/>
    <w:rsid w:val="00A0240A"/>
  </w:style>
  <w:style w:type="paragraph" w:customStyle="1" w:styleId="F08563C7BA0C4BA785B2FA6B4F4F84B0">
    <w:name w:val="F08563C7BA0C4BA785B2FA6B4F4F84B0"/>
    <w:rsid w:val="00A0240A"/>
  </w:style>
  <w:style w:type="paragraph" w:customStyle="1" w:styleId="487DB5E1206D4DD6909DA839B0E633EA">
    <w:name w:val="487DB5E1206D4DD6909DA839B0E633EA"/>
    <w:rsid w:val="00A0240A"/>
  </w:style>
  <w:style w:type="paragraph" w:customStyle="1" w:styleId="C2ADDE86279A424BAEFC8EF507780984">
    <w:name w:val="C2ADDE86279A424BAEFC8EF507780984"/>
    <w:rsid w:val="00A0240A"/>
  </w:style>
  <w:style w:type="paragraph" w:customStyle="1" w:styleId="DC2FAB588ADB40959E331821D2B7E87C">
    <w:name w:val="DC2FAB588ADB40959E331821D2B7E87C"/>
    <w:rsid w:val="00A0240A"/>
  </w:style>
  <w:style w:type="paragraph" w:customStyle="1" w:styleId="B09933BA20DF482D9D449805C3D8AAFF">
    <w:name w:val="B09933BA20DF482D9D449805C3D8AAFF"/>
    <w:rsid w:val="00A0240A"/>
  </w:style>
  <w:style w:type="paragraph" w:customStyle="1" w:styleId="92CFBC0445B64105A11C6D8DC5D414C5">
    <w:name w:val="92CFBC0445B64105A11C6D8DC5D414C5"/>
    <w:rsid w:val="00A0240A"/>
  </w:style>
  <w:style w:type="paragraph" w:customStyle="1" w:styleId="7671878510B84736BBD484A4D36BAFCC">
    <w:name w:val="7671878510B84736BBD484A4D36BAFCC"/>
    <w:rsid w:val="00A0240A"/>
  </w:style>
  <w:style w:type="paragraph" w:customStyle="1" w:styleId="51A9999D603B4353A37E1467C8C480C1">
    <w:name w:val="51A9999D603B4353A37E1467C8C480C1"/>
    <w:rsid w:val="00A0240A"/>
  </w:style>
  <w:style w:type="paragraph" w:customStyle="1" w:styleId="60CE0847A46E491A8CFAC5524CF11F72">
    <w:name w:val="60CE0847A46E491A8CFAC5524CF11F72"/>
    <w:rsid w:val="00A0240A"/>
  </w:style>
  <w:style w:type="paragraph" w:customStyle="1" w:styleId="D3690E5B8C8E42F5A32262BAFED8C84D">
    <w:name w:val="D3690E5B8C8E42F5A32262BAFED8C84D"/>
    <w:rsid w:val="00A0240A"/>
  </w:style>
  <w:style w:type="paragraph" w:customStyle="1" w:styleId="9F8F61F2DB06414984E282E892D7381C">
    <w:name w:val="9F8F61F2DB06414984E282E892D7381C"/>
    <w:rsid w:val="00A0240A"/>
  </w:style>
  <w:style w:type="paragraph" w:customStyle="1" w:styleId="D5B46E809FDF4DED928F04153C88F224">
    <w:name w:val="D5B46E809FDF4DED928F04153C88F224"/>
    <w:rsid w:val="00A0240A"/>
  </w:style>
  <w:style w:type="paragraph" w:customStyle="1" w:styleId="3518DD7325634D52920BC69112E0BC7A">
    <w:name w:val="3518DD7325634D52920BC69112E0BC7A"/>
    <w:rsid w:val="00A0240A"/>
  </w:style>
  <w:style w:type="paragraph" w:customStyle="1" w:styleId="5094BF89F3634D328827CCBFEA705D63">
    <w:name w:val="5094BF89F3634D328827CCBFEA705D63"/>
    <w:rsid w:val="00A0240A"/>
  </w:style>
  <w:style w:type="paragraph" w:customStyle="1" w:styleId="849F14DC1B64446CA5052FF900148526">
    <w:name w:val="849F14DC1B64446CA5052FF900148526"/>
    <w:rsid w:val="00A0240A"/>
  </w:style>
  <w:style w:type="paragraph" w:customStyle="1" w:styleId="A10C50D36B3342A38792CA6BE37BA68B">
    <w:name w:val="A10C50D36B3342A38792CA6BE37BA68B"/>
    <w:rsid w:val="00A0240A"/>
  </w:style>
  <w:style w:type="paragraph" w:customStyle="1" w:styleId="63D3416A88DF469AA517023E0BF90E03">
    <w:name w:val="63D3416A88DF469AA517023E0BF90E03"/>
    <w:rsid w:val="00A0240A"/>
  </w:style>
  <w:style w:type="paragraph" w:customStyle="1" w:styleId="AE9DA818BE7741729C283C7D9F43611F">
    <w:name w:val="AE9DA818BE7741729C283C7D9F43611F"/>
    <w:rsid w:val="00A0240A"/>
  </w:style>
  <w:style w:type="paragraph" w:customStyle="1" w:styleId="EE3D0769D5AE41F0B915E5E0946A2EFF">
    <w:name w:val="EE3D0769D5AE41F0B915E5E0946A2EFF"/>
    <w:rsid w:val="00A0240A"/>
  </w:style>
  <w:style w:type="paragraph" w:customStyle="1" w:styleId="552FF62189F941B9A16A46F2D36062E6">
    <w:name w:val="552FF62189F941B9A16A46F2D36062E6"/>
    <w:rsid w:val="00A0240A"/>
  </w:style>
  <w:style w:type="paragraph" w:customStyle="1" w:styleId="95B4AE67DE2444C8928B12D09FC748D3">
    <w:name w:val="95B4AE67DE2444C8928B12D09FC748D3"/>
    <w:rsid w:val="00A0240A"/>
  </w:style>
  <w:style w:type="paragraph" w:customStyle="1" w:styleId="9E315FA66BDD4180A525FC706436D8DD">
    <w:name w:val="9E315FA66BDD4180A525FC706436D8DD"/>
    <w:rsid w:val="00A0240A"/>
  </w:style>
  <w:style w:type="paragraph" w:customStyle="1" w:styleId="6594E1E2989C4B1293CBF0ADB88FC808">
    <w:name w:val="6594E1E2989C4B1293CBF0ADB88FC808"/>
    <w:rsid w:val="00A0240A"/>
  </w:style>
  <w:style w:type="paragraph" w:customStyle="1" w:styleId="4DE9FF97FE3044ED972998504A08AA0A">
    <w:name w:val="4DE9FF97FE3044ED972998504A08AA0A"/>
    <w:rsid w:val="00A0240A"/>
  </w:style>
  <w:style w:type="paragraph" w:customStyle="1" w:styleId="1ACDC6E2B45240ADB619612545A6ED56">
    <w:name w:val="1ACDC6E2B45240ADB619612545A6ED56"/>
    <w:rsid w:val="00A0240A"/>
  </w:style>
  <w:style w:type="paragraph" w:customStyle="1" w:styleId="DDBFEB937A4F4F82862391A9A83C8A35">
    <w:name w:val="DDBFEB937A4F4F82862391A9A83C8A35"/>
    <w:rsid w:val="00A0240A"/>
  </w:style>
  <w:style w:type="paragraph" w:customStyle="1" w:styleId="688FD85943854AB6A7EEDFCF304ED212">
    <w:name w:val="688FD85943854AB6A7EEDFCF304ED212"/>
    <w:rsid w:val="00A0240A"/>
  </w:style>
  <w:style w:type="paragraph" w:customStyle="1" w:styleId="019561284E3F4D06B7B4A1CB76743750">
    <w:name w:val="019561284E3F4D06B7B4A1CB76743750"/>
    <w:rsid w:val="00A0240A"/>
  </w:style>
  <w:style w:type="paragraph" w:customStyle="1" w:styleId="9E815118BA1141CEA7FDC64615A86C75">
    <w:name w:val="9E815118BA1141CEA7FDC64615A86C75"/>
    <w:rsid w:val="00A0240A"/>
  </w:style>
  <w:style w:type="paragraph" w:customStyle="1" w:styleId="7451BA8C3AF347FFAA9EB6A79153F420">
    <w:name w:val="7451BA8C3AF347FFAA9EB6A79153F420"/>
    <w:rsid w:val="00A0240A"/>
  </w:style>
  <w:style w:type="paragraph" w:customStyle="1" w:styleId="79EE9584B8144F4F93E77F39141A5EA3">
    <w:name w:val="79EE9584B8144F4F93E77F39141A5EA3"/>
    <w:rsid w:val="00A0240A"/>
  </w:style>
  <w:style w:type="paragraph" w:customStyle="1" w:styleId="4FC4CF16F7A6452BA1175B81FF16FE03">
    <w:name w:val="4FC4CF16F7A6452BA1175B81FF16FE03"/>
    <w:rsid w:val="00A0240A"/>
  </w:style>
  <w:style w:type="paragraph" w:customStyle="1" w:styleId="8D94C577E1614ABE9D43D09CD441EABB">
    <w:name w:val="8D94C577E1614ABE9D43D09CD441EABB"/>
    <w:rsid w:val="00A0240A"/>
  </w:style>
  <w:style w:type="paragraph" w:customStyle="1" w:styleId="019957019D7948188BABCABEBB30165E">
    <w:name w:val="019957019D7948188BABCABEBB30165E"/>
    <w:rsid w:val="00A0240A"/>
  </w:style>
  <w:style w:type="paragraph" w:customStyle="1" w:styleId="ECE8F2DE780E4CC7A6A7AFF1ECD4E750">
    <w:name w:val="ECE8F2DE780E4CC7A6A7AFF1ECD4E750"/>
    <w:rsid w:val="00A0240A"/>
  </w:style>
  <w:style w:type="paragraph" w:customStyle="1" w:styleId="C4583E04050E4F658E8DDF706A14220E">
    <w:name w:val="C4583E04050E4F658E8DDF706A14220E"/>
    <w:rsid w:val="00A0240A"/>
  </w:style>
  <w:style w:type="paragraph" w:customStyle="1" w:styleId="15099CB51D83490BB484F5DDD1FA1349">
    <w:name w:val="15099CB51D83490BB484F5DDD1FA1349"/>
    <w:rsid w:val="00A0240A"/>
  </w:style>
  <w:style w:type="paragraph" w:customStyle="1" w:styleId="78899C138F7A4F50B41360D3DE62EAB4">
    <w:name w:val="78899C138F7A4F50B41360D3DE62EAB4"/>
    <w:rsid w:val="00A0240A"/>
  </w:style>
  <w:style w:type="paragraph" w:customStyle="1" w:styleId="09D891F8F922454C8EBD5209A4509D46">
    <w:name w:val="09D891F8F922454C8EBD5209A4509D46"/>
    <w:rsid w:val="00A0240A"/>
  </w:style>
  <w:style w:type="paragraph" w:customStyle="1" w:styleId="A6CFD334DF16498484849DC6BD2426BA">
    <w:name w:val="A6CFD334DF16498484849DC6BD2426BA"/>
    <w:rsid w:val="00A0240A"/>
  </w:style>
  <w:style w:type="paragraph" w:customStyle="1" w:styleId="B937E28AAE904AD9BE1674832B6FCC4B">
    <w:name w:val="B937E28AAE904AD9BE1674832B6FCC4B"/>
    <w:rsid w:val="00A0240A"/>
  </w:style>
  <w:style w:type="paragraph" w:customStyle="1" w:styleId="0A4C6E58D420481E86D7AA10220F7EBF">
    <w:name w:val="0A4C6E58D420481E86D7AA10220F7EBF"/>
    <w:rsid w:val="00A0240A"/>
  </w:style>
  <w:style w:type="paragraph" w:customStyle="1" w:styleId="4A043895B83543A8A35A446AC9DA7417">
    <w:name w:val="4A043895B83543A8A35A446AC9DA7417"/>
    <w:rsid w:val="00A0240A"/>
  </w:style>
  <w:style w:type="paragraph" w:customStyle="1" w:styleId="0B03C64FF7A44694837610B88542FF51">
    <w:name w:val="0B03C64FF7A44694837610B88542FF51"/>
    <w:rsid w:val="00A0240A"/>
  </w:style>
  <w:style w:type="paragraph" w:customStyle="1" w:styleId="3C493E121D9646BF97CFC89D70BB34AA">
    <w:name w:val="3C493E121D9646BF97CFC89D70BB34AA"/>
    <w:rsid w:val="00A0240A"/>
  </w:style>
  <w:style w:type="paragraph" w:customStyle="1" w:styleId="183C0623BCA4403182F804C70882D941">
    <w:name w:val="183C0623BCA4403182F804C70882D941"/>
    <w:rsid w:val="00A0240A"/>
  </w:style>
  <w:style w:type="paragraph" w:customStyle="1" w:styleId="7F97839053D14E0FA3708C93F8A7B329">
    <w:name w:val="7F97839053D14E0FA3708C93F8A7B329"/>
    <w:rsid w:val="00A0240A"/>
  </w:style>
  <w:style w:type="paragraph" w:customStyle="1" w:styleId="1B0310AD3CB94DA5A299FB4DE94B2E7A">
    <w:name w:val="1B0310AD3CB94DA5A299FB4DE94B2E7A"/>
    <w:rsid w:val="00A0240A"/>
  </w:style>
  <w:style w:type="paragraph" w:customStyle="1" w:styleId="DEBAB580B93D4749A39285921DC5A114">
    <w:name w:val="DEBAB580B93D4749A39285921DC5A114"/>
    <w:rsid w:val="00A0240A"/>
  </w:style>
  <w:style w:type="paragraph" w:customStyle="1" w:styleId="BE6D82100A97470A868F6DE911F659C8">
    <w:name w:val="BE6D82100A97470A868F6DE911F659C8"/>
    <w:rsid w:val="00A0240A"/>
  </w:style>
  <w:style w:type="paragraph" w:customStyle="1" w:styleId="987FC177C63145439EF3DF7AE594F1D6">
    <w:name w:val="987FC177C63145439EF3DF7AE594F1D6"/>
    <w:rsid w:val="00A0240A"/>
  </w:style>
  <w:style w:type="paragraph" w:customStyle="1" w:styleId="02C5F01C6923416F93F7476133F0AA4D">
    <w:name w:val="02C5F01C6923416F93F7476133F0AA4D"/>
    <w:rsid w:val="00A0240A"/>
  </w:style>
  <w:style w:type="paragraph" w:customStyle="1" w:styleId="85B59D7245FC4EB795FF8D18A5E390B0">
    <w:name w:val="85B59D7245FC4EB795FF8D18A5E390B0"/>
    <w:rsid w:val="00A0240A"/>
  </w:style>
  <w:style w:type="paragraph" w:customStyle="1" w:styleId="D93F0F20F20E4503AC547E930C227F90">
    <w:name w:val="D93F0F20F20E4503AC547E930C227F90"/>
    <w:rsid w:val="00A0240A"/>
  </w:style>
  <w:style w:type="paragraph" w:customStyle="1" w:styleId="C635BE902F58449E93F9479C3B144401">
    <w:name w:val="C635BE902F58449E93F9479C3B144401"/>
    <w:rsid w:val="00A0240A"/>
  </w:style>
  <w:style w:type="paragraph" w:customStyle="1" w:styleId="2FE38D1711EE44B7BABD123F10E7F680">
    <w:name w:val="2FE38D1711EE44B7BABD123F10E7F680"/>
    <w:rsid w:val="00A0240A"/>
  </w:style>
  <w:style w:type="paragraph" w:customStyle="1" w:styleId="942667E55B134A8E824413DD87D77042">
    <w:name w:val="942667E55B134A8E824413DD87D77042"/>
    <w:rsid w:val="00A0240A"/>
  </w:style>
  <w:style w:type="paragraph" w:customStyle="1" w:styleId="867F660DADAB407EBC3CE095F590447E">
    <w:name w:val="867F660DADAB407EBC3CE095F590447E"/>
    <w:rsid w:val="00A0240A"/>
  </w:style>
  <w:style w:type="paragraph" w:customStyle="1" w:styleId="5D71BE3EE470414BA81D0AA28E78F8D3">
    <w:name w:val="5D71BE3EE470414BA81D0AA28E78F8D3"/>
    <w:rsid w:val="00A0240A"/>
  </w:style>
  <w:style w:type="paragraph" w:customStyle="1" w:styleId="7112869DBE1B43709A85AA6E1FD03DBB">
    <w:name w:val="7112869DBE1B43709A85AA6E1FD03DBB"/>
    <w:rsid w:val="00A0240A"/>
  </w:style>
  <w:style w:type="paragraph" w:customStyle="1" w:styleId="0F55F0274F984F758F850CF5C90701FB">
    <w:name w:val="0F55F0274F984F758F850CF5C90701FB"/>
    <w:rsid w:val="00A0240A"/>
  </w:style>
  <w:style w:type="paragraph" w:customStyle="1" w:styleId="8256E42E369C49EEA248825ACD713B86">
    <w:name w:val="8256E42E369C49EEA248825ACD713B86"/>
    <w:rsid w:val="00A0240A"/>
  </w:style>
  <w:style w:type="paragraph" w:customStyle="1" w:styleId="5CF8E611571F4F7FAD8FEC11040F164B">
    <w:name w:val="5CF8E611571F4F7FAD8FEC11040F164B"/>
    <w:rsid w:val="00A0240A"/>
  </w:style>
  <w:style w:type="paragraph" w:customStyle="1" w:styleId="F233E794F3834EA4AC0E8147FB7DDC0B">
    <w:name w:val="F233E794F3834EA4AC0E8147FB7DDC0B"/>
    <w:rsid w:val="00A0240A"/>
  </w:style>
  <w:style w:type="paragraph" w:customStyle="1" w:styleId="E90FB40DD4184594A20DC11FCBEBC40C">
    <w:name w:val="E90FB40DD4184594A20DC11FCBEBC40C"/>
    <w:rsid w:val="00A0240A"/>
  </w:style>
  <w:style w:type="paragraph" w:customStyle="1" w:styleId="39C298A040F646E2A0EF9C8F5A539521">
    <w:name w:val="39C298A040F646E2A0EF9C8F5A539521"/>
    <w:rsid w:val="00A0240A"/>
  </w:style>
  <w:style w:type="paragraph" w:customStyle="1" w:styleId="B531C9F3129A49C9B1622193D2E1ECBF">
    <w:name w:val="B531C9F3129A49C9B1622193D2E1ECBF"/>
    <w:rsid w:val="00A0240A"/>
  </w:style>
  <w:style w:type="paragraph" w:customStyle="1" w:styleId="FDAB81C276274277A87861B57F72BE63">
    <w:name w:val="FDAB81C276274277A87861B57F72BE63"/>
    <w:rsid w:val="00A0240A"/>
  </w:style>
  <w:style w:type="paragraph" w:customStyle="1" w:styleId="90D6433204824A08ADC09481462592DB">
    <w:name w:val="90D6433204824A08ADC09481462592DB"/>
    <w:rsid w:val="00A0240A"/>
  </w:style>
  <w:style w:type="paragraph" w:customStyle="1" w:styleId="83946D159D7F40C88B3AD0E15B5B094E">
    <w:name w:val="83946D159D7F40C88B3AD0E15B5B094E"/>
    <w:rsid w:val="00A0240A"/>
  </w:style>
  <w:style w:type="paragraph" w:customStyle="1" w:styleId="D5BE115064BD497D9E8DEAC8069905B5">
    <w:name w:val="D5BE115064BD497D9E8DEAC8069905B5"/>
    <w:rsid w:val="00A0240A"/>
  </w:style>
  <w:style w:type="paragraph" w:customStyle="1" w:styleId="C6144D3D6ED447989093ACFB73D0F895">
    <w:name w:val="C6144D3D6ED447989093ACFB73D0F895"/>
    <w:rsid w:val="00A0240A"/>
  </w:style>
  <w:style w:type="paragraph" w:customStyle="1" w:styleId="E849DD3C319E44F893FF67CD35FCEA1E">
    <w:name w:val="E849DD3C319E44F893FF67CD35FCEA1E"/>
    <w:rsid w:val="00A0240A"/>
  </w:style>
  <w:style w:type="paragraph" w:customStyle="1" w:styleId="313169B1881D43BE9D58EB159AFBBF68">
    <w:name w:val="313169B1881D43BE9D58EB159AFBBF68"/>
    <w:rsid w:val="00A0240A"/>
  </w:style>
  <w:style w:type="paragraph" w:customStyle="1" w:styleId="92E1CE6FA0FC4A38AE363CC04D27C96D">
    <w:name w:val="92E1CE6FA0FC4A38AE363CC04D27C96D"/>
    <w:rsid w:val="00A0240A"/>
  </w:style>
  <w:style w:type="paragraph" w:customStyle="1" w:styleId="7D8174F4469B44CE9A7CA55AF539ED14">
    <w:name w:val="7D8174F4469B44CE9A7CA55AF539ED14"/>
    <w:rsid w:val="00A0240A"/>
  </w:style>
  <w:style w:type="paragraph" w:customStyle="1" w:styleId="251583BEB18E487EA34A3D4C3DC9413B">
    <w:name w:val="251583BEB18E487EA34A3D4C3DC9413B"/>
    <w:rsid w:val="00A0240A"/>
  </w:style>
  <w:style w:type="paragraph" w:customStyle="1" w:styleId="B688675C9C7941D18945096D5CBD4C2D">
    <w:name w:val="B688675C9C7941D18945096D5CBD4C2D"/>
    <w:rsid w:val="00A0240A"/>
  </w:style>
  <w:style w:type="paragraph" w:customStyle="1" w:styleId="53A32C0C2B2C497AA25111A01D159FB5">
    <w:name w:val="53A32C0C2B2C497AA25111A01D159FB5"/>
    <w:rsid w:val="00A0240A"/>
  </w:style>
  <w:style w:type="paragraph" w:customStyle="1" w:styleId="1A7FFE63EEA540D5BA9EF83CCFD0DEAA">
    <w:name w:val="1A7FFE63EEA540D5BA9EF83CCFD0DEAA"/>
    <w:rsid w:val="00A0240A"/>
  </w:style>
  <w:style w:type="paragraph" w:customStyle="1" w:styleId="8499A029D9F94EB591961BF7AC6CAD20">
    <w:name w:val="8499A029D9F94EB591961BF7AC6CAD20"/>
    <w:rsid w:val="00A0240A"/>
  </w:style>
  <w:style w:type="paragraph" w:customStyle="1" w:styleId="C078335F8E964731B41C82CCD77D9701">
    <w:name w:val="C078335F8E964731B41C82CCD77D9701"/>
    <w:rsid w:val="00A0240A"/>
  </w:style>
  <w:style w:type="paragraph" w:customStyle="1" w:styleId="AC9792250889488E85CECE82FE1E6ADC">
    <w:name w:val="AC9792250889488E85CECE82FE1E6ADC"/>
    <w:rsid w:val="00A0240A"/>
  </w:style>
  <w:style w:type="paragraph" w:customStyle="1" w:styleId="E3B61AEC0D5A40568386C53400FB6F0B">
    <w:name w:val="E3B61AEC0D5A40568386C53400FB6F0B"/>
    <w:rsid w:val="00A0240A"/>
  </w:style>
  <w:style w:type="paragraph" w:customStyle="1" w:styleId="C42732C746ED4BE9AA1CFBF2D961D773">
    <w:name w:val="C42732C746ED4BE9AA1CFBF2D961D773"/>
    <w:rsid w:val="00A0240A"/>
  </w:style>
  <w:style w:type="paragraph" w:customStyle="1" w:styleId="C0EDF87D3DEF418BA3907E7AA9B7902D">
    <w:name w:val="C0EDF87D3DEF418BA3907E7AA9B7902D"/>
    <w:rsid w:val="00A0240A"/>
  </w:style>
  <w:style w:type="paragraph" w:customStyle="1" w:styleId="D20BC3F018424D918905ACA51BC9ADC9">
    <w:name w:val="D20BC3F018424D918905ACA51BC9ADC9"/>
    <w:rsid w:val="00A0240A"/>
  </w:style>
  <w:style w:type="paragraph" w:customStyle="1" w:styleId="6C07D52B468D4ECC87CA0FB0D460FB8E">
    <w:name w:val="6C07D52B468D4ECC87CA0FB0D460FB8E"/>
    <w:rsid w:val="00A0240A"/>
  </w:style>
  <w:style w:type="paragraph" w:customStyle="1" w:styleId="199A869FA903427B9A78A4C4F2289319">
    <w:name w:val="199A869FA903427B9A78A4C4F2289319"/>
    <w:rsid w:val="00A0240A"/>
  </w:style>
  <w:style w:type="paragraph" w:customStyle="1" w:styleId="B705C9AC9272406F97FDE4F6478BB528">
    <w:name w:val="B705C9AC9272406F97FDE4F6478BB528"/>
    <w:rsid w:val="00A0240A"/>
  </w:style>
  <w:style w:type="paragraph" w:customStyle="1" w:styleId="B47D7BA7C12444BAAFB791E12CE507D6">
    <w:name w:val="B47D7BA7C12444BAAFB791E12CE507D6"/>
    <w:rsid w:val="00A0240A"/>
  </w:style>
  <w:style w:type="paragraph" w:customStyle="1" w:styleId="A4FD9E81FA0C4E358F257B47C039787A">
    <w:name w:val="A4FD9E81FA0C4E358F257B47C039787A"/>
    <w:rsid w:val="00A0240A"/>
  </w:style>
  <w:style w:type="paragraph" w:customStyle="1" w:styleId="B6044BBFD6624F0E989B78FC6C63ED58">
    <w:name w:val="B6044BBFD6624F0E989B78FC6C63ED58"/>
    <w:rsid w:val="00A0240A"/>
  </w:style>
  <w:style w:type="paragraph" w:customStyle="1" w:styleId="6C51E5D496A848FBAC7860637F297DF0">
    <w:name w:val="6C51E5D496A848FBAC7860637F297DF0"/>
    <w:rsid w:val="00A0240A"/>
  </w:style>
  <w:style w:type="paragraph" w:customStyle="1" w:styleId="01F7776CFF2E4A8980A5460CBFB98845">
    <w:name w:val="01F7776CFF2E4A8980A5460CBFB98845"/>
    <w:rsid w:val="00A0240A"/>
  </w:style>
  <w:style w:type="paragraph" w:customStyle="1" w:styleId="F7BCF551E2B043868AEE7B2FDDE12BE1">
    <w:name w:val="F7BCF551E2B043868AEE7B2FDDE12BE1"/>
    <w:rsid w:val="00A0240A"/>
  </w:style>
  <w:style w:type="paragraph" w:customStyle="1" w:styleId="4AFEBFF34E594197878C58A711881195">
    <w:name w:val="4AFEBFF34E594197878C58A711881195"/>
    <w:rsid w:val="00A0240A"/>
  </w:style>
  <w:style w:type="paragraph" w:customStyle="1" w:styleId="478F66C72BC14104AFAF9B2E1314F679">
    <w:name w:val="478F66C72BC14104AFAF9B2E1314F679"/>
    <w:rsid w:val="00A0240A"/>
  </w:style>
  <w:style w:type="paragraph" w:customStyle="1" w:styleId="858CA5745B974C85814147F67F2E7648">
    <w:name w:val="858CA5745B974C85814147F67F2E7648"/>
    <w:rsid w:val="00A0240A"/>
  </w:style>
  <w:style w:type="paragraph" w:customStyle="1" w:styleId="925244266FC248639458E452C32AFD79">
    <w:name w:val="925244266FC248639458E452C32AFD79"/>
    <w:rsid w:val="00A0240A"/>
  </w:style>
  <w:style w:type="paragraph" w:customStyle="1" w:styleId="6D73716F5CF24B109BBFA080276D654E">
    <w:name w:val="6D73716F5CF24B109BBFA080276D654E"/>
    <w:rsid w:val="00A0240A"/>
  </w:style>
  <w:style w:type="paragraph" w:customStyle="1" w:styleId="CCC42313B5D54DFEA710FB5DB124ECD2">
    <w:name w:val="CCC42313B5D54DFEA710FB5DB124ECD2"/>
    <w:rsid w:val="00A0240A"/>
  </w:style>
  <w:style w:type="paragraph" w:customStyle="1" w:styleId="A5E20DE74D98427E90C6ACAEEB7EB68E">
    <w:name w:val="A5E20DE74D98427E90C6ACAEEB7EB68E"/>
    <w:rsid w:val="00A0240A"/>
  </w:style>
  <w:style w:type="paragraph" w:customStyle="1" w:styleId="F7542D240A574BE2944AA7FB0A38ADEE">
    <w:name w:val="F7542D240A574BE2944AA7FB0A38ADEE"/>
    <w:rsid w:val="00A0240A"/>
  </w:style>
  <w:style w:type="paragraph" w:customStyle="1" w:styleId="721EEE1548A6479E81CA7EBE030E702A">
    <w:name w:val="721EEE1548A6479E81CA7EBE030E702A"/>
    <w:rsid w:val="00A0240A"/>
  </w:style>
  <w:style w:type="paragraph" w:customStyle="1" w:styleId="2B86C23091F945418FB43250ED6363FD">
    <w:name w:val="2B86C23091F945418FB43250ED6363FD"/>
    <w:rsid w:val="00A0240A"/>
  </w:style>
  <w:style w:type="paragraph" w:customStyle="1" w:styleId="86775FF7922B4DACBF356F16BE6EC0C9">
    <w:name w:val="86775FF7922B4DACBF356F16BE6EC0C9"/>
    <w:rsid w:val="00A0240A"/>
  </w:style>
  <w:style w:type="paragraph" w:customStyle="1" w:styleId="820ADBC049D94E168555953A21821E05">
    <w:name w:val="820ADBC049D94E168555953A21821E05"/>
    <w:rsid w:val="00A0240A"/>
  </w:style>
  <w:style w:type="paragraph" w:customStyle="1" w:styleId="06056BA516A74DFF90D355391B650242">
    <w:name w:val="06056BA516A74DFF90D355391B650242"/>
    <w:rsid w:val="00A0240A"/>
  </w:style>
  <w:style w:type="paragraph" w:customStyle="1" w:styleId="887CEF2585FD4935A0AF0B6BE82D6CD9">
    <w:name w:val="887CEF2585FD4935A0AF0B6BE82D6CD9"/>
    <w:rsid w:val="00A0240A"/>
  </w:style>
  <w:style w:type="paragraph" w:customStyle="1" w:styleId="AD7B1E8E4220430198AABAD3C5A3CF68">
    <w:name w:val="AD7B1E8E4220430198AABAD3C5A3CF68"/>
    <w:rsid w:val="00A0240A"/>
  </w:style>
  <w:style w:type="paragraph" w:customStyle="1" w:styleId="D9F8165E6507413195CD7FA43E4C5B59">
    <w:name w:val="D9F8165E6507413195CD7FA43E4C5B59"/>
    <w:rsid w:val="00A0240A"/>
  </w:style>
  <w:style w:type="paragraph" w:customStyle="1" w:styleId="92F8CE69248A4041AF1D97DD7492B955">
    <w:name w:val="92F8CE69248A4041AF1D97DD7492B955"/>
    <w:rsid w:val="00A0240A"/>
  </w:style>
  <w:style w:type="paragraph" w:customStyle="1" w:styleId="1C2699529F314E38B6AF9729F481FB1A">
    <w:name w:val="1C2699529F314E38B6AF9729F481FB1A"/>
    <w:rsid w:val="00A0240A"/>
  </w:style>
  <w:style w:type="paragraph" w:customStyle="1" w:styleId="26A0E88C707141658E6855FC0742158F">
    <w:name w:val="26A0E88C707141658E6855FC0742158F"/>
    <w:rsid w:val="00A0240A"/>
  </w:style>
  <w:style w:type="paragraph" w:customStyle="1" w:styleId="FE06C8CF94554C738AF8BA6E16CECBB7">
    <w:name w:val="FE06C8CF94554C738AF8BA6E16CECBB7"/>
    <w:rsid w:val="00A0240A"/>
  </w:style>
  <w:style w:type="paragraph" w:customStyle="1" w:styleId="461B83617F014F3C8CAB662C4FAF401B">
    <w:name w:val="461B83617F014F3C8CAB662C4FAF401B"/>
    <w:rsid w:val="00A0240A"/>
  </w:style>
  <w:style w:type="paragraph" w:customStyle="1" w:styleId="D03D6A3247C64C219FCB93F2FFC02C6C">
    <w:name w:val="D03D6A3247C64C219FCB93F2FFC02C6C"/>
    <w:rsid w:val="00A0240A"/>
  </w:style>
  <w:style w:type="paragraph" w:customStyle="1" w:styleId="641F1D0420844B489D87A8E7DB5AD509">
    <w:name w:val="641F1D0420844B489D87A8E7DB5AD509"/>
    <w:rsid w:val="00A0240A"/>
  </w:style>
  <w:style w:type="paragraph" w:customStyle="1" w:styleId="740E0F6F741E4CCCAAC92D54A9C7E5FF">
    <w:name w:val="740E0F6F741E4CCCAAC92D54A9C7E5FF"/>
    <w:rsid w:val="00A0240A"/>
  </w:style>
  <w:style w:type="paragraph" w:customStyle="1" w:styleId="286DEBDE34F6482A93E0EB536721424F">
    <w:name w:val="286DEBDE34F6482A93E0EB536721424F"/>
    <w:rsid w:val="00A0240A"/>
  </w:style>
  <w:style w:type="paragraph" w:customStyle="1" w:styleId="DF345304B7B24E32B5FFB1A4A47CBFB7">
    <w:name w:val="DF345304B7B24E32B5FFB1A4A47CBFB7"/>
    <w:rsid w:val="00A0240A"/>
  </w:style>
  <w:style w:type="paragraph" w:customStyle="1" w:styleId="44B3B14F2B8240D59E1CCC424EFE8374">
    <w:name w:val="44B3B14F2B8240D59E1CCC424EFE8374"/>
    <w:rsid w:val="00A0240A"/>
  </w:style>
  <w:style w:type="paragraph" w:customStyle="1" w:styleId="2E8C7F08D1014713B4C5B2A281ECD1FC">
    <w:name w:val="2E8C7F08D1014713B4C5B2A281ECD1FC"/>
    <w:rsid w:val="00A0240A"/>
  </w:style>
  <w:style w:type="paragraph" w:customStyle="1" w:styleId="AA6B30CBE6744C4B8739543D706AFEF5">
    <w:name w:val="AA6B30CBE6744C4B8739543D706AFEF5"/>
    <w:rsid w:val="00A0240A"/>
  </w:style>
  <w:style w:type="paragraph" w:customStyle="1" w:styleId="DFC44261A82243BEA0CB515DD1875088">
    <w:name w:val="DFC44261A82243BEA0CB515DD1875088"/>
    <w:rsid w:val="00A0240A"/>
  </w:style>
  <w:style w:type="paragraph" w:customStyle="1" w:styleId="3A14D0EF8DEB4F2F9505F946A93EB163">
    <w:name w:val="3A14D0EF8DEB4F2F9505F946A93EB163"/>
    <w:rsid w:val="00A0240A"/>
  </w:style>
  <w:style w:type="paragraph" w:customStyle="1" w:styleId="847272A0F50A48CBAB0297BE20A12D8C">
    <w:name w:val="847272A0F50A48CBAB0297BE20A12D8C"/>
    <w:rsid w:val="00A0240A"/>
  </w:style>
  <w:style w:type="paragraph" w:customStyle="1" w:styleId="765311DC446D48E8ABEF3758C3C9B2BD">
    <w:name w:val="765311DC446D48E8ABEF3758C3C9B2BD"/>
    <w:rsid w:val="00A0240A"/>
  </w:style>
  <w:style w:type="paragraph" w:customStyle="1" w:styleId="6256426E8B1E45CC92B8AA3894E619E0">
    <w:name w:val="6256426E8B1E45CC92B8AA3894E619E0"/>
    <w:rsid w:val="00A0240A"/>
  </w:style>
  <w:style w:type="paragraph" w:customStyle="1" w:styleId="FBC89E4AA164434EB28D391DC96739C6">
    <w:name w:val="FBC89E4AA164434EB28D391DC96739C6"/>
    <w:rsid w:val="00A0240A"/>
  </w:style>
  <w:style w:type="paragraph" w:customStyle="1" w:styleId="E23A69E3B6F147E6ADE6464EF0C00479">
    <w:name w:val="E23A69E3B6F147E6ADE6464EF0C00479"/>
    <w:rsid w:val="00A0240A"/>
  </w:style>
  <w:style w:type="paragraph" w:customStyle="1" w:styleId="683DC0C488154ACBAF72EEBFC0CFA943">
    <w:name w:val="683DC0C488154ACBAF72EEBFC0CFA943"/>
    <w:rsid w:val="00A0240A"/>
  </w:style>
  <w:style w:type="paragraph" w:customStyle="1" w:styleId="173F18FACAF34C268C1F5EAD590A0619">
    <w:name w:val="173F18FACAF34C268C1F5EAD590A0619"/>
    <w:rsid w:val="00A0240A"/>
  </w:style>
  <w:style w:type="paragraph" w:customStyle="1" w:styleId="F0A1FC74881D4E0AAD75DA64E475BAC8">
    <w:name w:val="F0A1FC74881D4E0AAD75DA64E475BAC8"/>
    <w:rsid w:val="00A0240A"/>
  </w:style>
  <w:style w:type="paragraph" w:customStyle="1" w:styleId="5556F18C9C9F43648233146C6FFF4210">
    <w:name w:val="5556F18C9C9F43648233146C6FFF4210"/>
    <w:rsid w:val="00A0240A"/>
  </w:style>
  <w:style w:type="paragraph" w:customStyle="1" w:styleId="C714B8AEFA6A4F7CB870AE9724D88AC1">
    <w:name w:val="C714B8AEFA6A4F7CB870AE9724D88AC1"/>
    <w:rsid w:val="00A0240A"/>
  </w:style>
  <w:style w:type="paragraph" w:customStyle="1" w:styleId="F4852CC45B434AE2B174F5E603CB336E">
    <w:name w:val="F4852CC45B434AE2B174F5E603CB336E"/>
    <w:rsid w:val="00A0240A"/>
  </w:style>
  <w:style w:type="paragraph" w:customStyle="1" w:styleId="02A9660DB5E24565A7F275C1E3848F71">
    <w:name w:val="02A9660DB5E24565A7F275C1E3848F71"/>
    <w:rsid w:val="00A0240A"/>
  </w:style>
  <w:style w:type="paragraph" w:customStyle="1" w:styleId="4F722DFE4C2844D5B3C05AF1DC7D55B9">
    <w:name w:val="4F722DFE4C2844D5B3C05AF1DC7D55B9"/>
    <w:rsid w:val="00A0240A"/>
  </w:style>
  <w:style w:type="paragraph" w:customStyle="1" w:styleId="F54AACC4A23B4949B199C01F6AC28547">
    <w:name w:val="F54AACC4A23B4949B199C01F6AC28547"/>
    <w:rsid w:val="00A0240A"/>
  </w:style>
  <w:style w:type="paragraph" w:customStyle="1" w:styleId="3506BFDBA4CE440CA9E64DE842C3BB5A">
    <w:name w:val="3506BFDBA4CE440CA9E64DE842C3BB5A"/>
    <w:rsid w:val="00A0240A"/>
  </w:style>
  <w:style w:type="paragraph" w:customStyle="1" w:styleId="430C606E7A6F4D828C1B9BE38285B624">
    <w:name w:val="430C606E7A6F4D828C1B9BE38285B624"/>
    <w:rsid w:val="00A0240A"/>
  </w:style>
  <w:style w:type="paragraph" w:customStyle="1" w:styleId="0024DDB882BD4972AC25CDFE4155AFF5">
    <w:name w:val="0024DDB882BD4972AC25CDFE4155AFF5"/>
    <w:rsid w:val="00A0240A"/>
  </w:style>
  <w:style w:type="paragraph" w:customStyle="1" w:styleId="AC06A4B5866948CEABE7B767AE9E703B">
    <w:name w:val="AC06A4B5866948CEABE7B767AE9E703B"/>
    <w:rsid w:val="00A0240A"/>
  </w:style>
  <w:style w:type="paragraph" w:customStyle="1" w:styleId="9E12431B480E4923BC76A6C513862D54">
    <w:name w:val="9E12431B480E4923BC76A6C513862D54"/>
    <w:rsid w:val="00A0240A"/>
  </w:style>
  <w:style w:type="paragraph" w:customStyle="1" w:styleId="454E2087F22D45B894CA036BCD61551E">
    <w:name w:val="454E2087F22D45B894CA036BCD61551E"/>
    <w:rsid w:val="00A0240A"/>
  </w:style>
  <w:style w:type="paragraph" w:customStyle="1" w:styleId="044AFEB2B80341A0ADA177FAD872134C">
    <w:name w:val="044AFEB2B80341A0ADA177FAD872134C"/>
    <w:rsid w:val="00A0240A"/>
  </w:style>
  <w:style w:type="paragraph" w:customStyle="1" w:styleId="A019380F4911465B9F4BD3C81B8CC824">
    <w:name w:val="A019380F4911465B9F4BD3C81B8CC824"/>
    <w:rsid w:val="00A0240A"/>
  </w:style>
  <w:style w:type="paragraph" w:customStyle="1" w:styleId="3C7EFDF744A5438A9F01D05589541E36">
    <w:name w:val="3C7EFDF744A5438A9F01D05589541E36"/>
    <w:rsid w:val="00A0240A"/>
  </w:style>
  <w:style w:type="paragraph" w:customStyle="1" w:styleId="96C5E43D32CD46D39A967976D7A4B143">
    <w:name w:val="96C5E43D32CD46D39A967976D7A4B143"/>
    <w:rsid w:val="00A0240A"/>
  </w:style>
  <w:style w:type="paragraph" w:customStyle="1" w:styleId="4F9310B2FD544B7FA99F3B1A0FFC7A4B">
    <w:name w:val="4F9310B2FD544B7FA99F3B1A0FFC7A4B"/>
    <w:rsid w:val="00A0240A"/>
  </w:style>
  <w:style w:type="paragraph" w:customStyle="1" w:styleId="77544C17FE974B5FBDEC070EB5411135">
    <w:name w:val="77544C17FE974B5FBDEC070EB5411135"/>
    <w:rsid w:val="00A0240A"/>
  </w:style>
  <w:style w:type="paragraph" w:customStyle="1" w:styleId="43C8E74AB86E41BB8F86888290A4DFCC">
    <w:name w:val="43C8E74AB86E41BB8F86888290A4DFCC"/>
    <w:rsid w:val="00A0240A"/>
  </w:style>
  <w:style w:type="paragraph" w:customStyle="1" w:styleId="8BDF99EA2083432998724850341D7AED">
    <w:name w:val="8BDF99EA2083432998724850341D7AED"/>
    <w:rsid w:val="00A0240A"/>
  </w:style>
  <w:style w:type="paragraph" w:customStyle="1" w:styleId="F2B7A16DF845483590BE279808773F57">
    <w:name w:val="F2B7A16DF845483590BE279808773F57"/>
    <w:rsid w:val="00A0240A"/>
  </w:style>
  <w:style w:type="paragraph" w:customStyle="1" w:styleId="BEF80C01B385449EA841604D87E508ED">
    <w:name w:val="BEF80C01B385449EA841604D87E508ED"/>
    <w:rsid w:val="00A0240A"/>
  </w:style>
  <w:style w:type="paragraph" w:customStyle="1" w:styleId="006FD22DFE1B48AE8191A77B5BBBD027">
    <w:name w:val="006FD22DFE1B48AE8191A77B5BBBD027"/>
    <w:rsid w:val="00A0240A"/>
  </w:style>
  <w:style w:type="paragraph" w:customStyle="1" w:styleId="F1C561AE97924F21A7BB781BBE7DC489">
    <w:name w:val="F1C561AE97924F21A7BB781BBE7DC489"/>
    <w:rsid w:val="00A0240A"/>
  </w:style>
  <w:style w:type="paragraph" w:customStyle="1" w:styleId="39D593A92CAB43EB8E0DBCF6F8E0DAF6">
    <w:name w:val="39D593A92CAB43EB8E0DBCF6F8E0DAF6"/>
    <w:rsid w:val="00A0240A"/>
  </w:style>
  <w:style w:type="paragraph" w:customStyle="1" w:styleId="4D49BA859CED4C70BBA034C3374D4343">
    <w:name w:val="4D49BA859CED4C70BBA034C3374D4343"/>
    <w:rsid w:val="00A0240A"/>
  </w:style>
  <w:style w:type="paragraph" w:customStyle="1" w:styleId="117CEDAB85E14F7E9FAC5E66B8D1D0D9">
    <w:name w:val="117CEDAB85E14F7E9FAC5E66B8D1D0D9"/>
    <w:rsid w:val="00A0240A"/>
  </w:style>
  <w:style w:type="paragraph" w:customStyle="1" w:styleId="462CCFF611D049B28354BD1B8D70B262">
    <w:name w:val="462CCFF611D049B28354BD1B8D70B262"/>
    <w:rsid w:val="00A0240A"/>
  </w:style>
  <w:style w:type="paragraph" w:customStyle="1" w:styleId="76FB0A5CAF584B71B8FD6A4BF3B5006F">
    <w:name w:val="76FB0A5CAF584B71B8FD6A4BF3B5006F"/>
    <w:rsid w:val="00A0240A"/>
  </w:style>
  <w:style w:type="paragraph" w:customStyle="1" w:styleId="B8A76D4BD2614C41BEBD2ECBFE22C2BE">
    <w:name w:val="B8A76D4BD2614C41BEBD2ECBFE22C2BE"/>
    <w:rsid w:val="00A0240A"/>
  </w:style>
  <w:style w:type="paragraph" w:customStyle="1" w:styleId="6A7C6805F0E341E2B7C7D5B180F8A319">
    <w:name w:val="6A7C6805F0E341E2B7C7D5B180F8A319"/>
    <w:rsid w:val="00A0240A"/>
  </w:style>
  <w:style w:type="paragraph" w:customStyle="1" w:styleId="2D54D12B07D74C2AA19DB41D71442A86">
    <w:name w:val="2D54D12B07D74C2AA19DB41D71442A86"/>
    <w:rsid w:val="00A0240A"/>
  </w:style>
  <w:style w:type="paragraph" w:customStyle="1" w:styleId="A0FCE7B92ECE481AAAAA68647746D11C">
    <w:name w:val="A0FCE7B92ECE481AAAAA68647746D11C"/>
    <w:rsid w:val="00A0240A"/>
  </w:style>
  <w:style w:type="paragraph" w:customStyle="1" w:styleId="EFAFCD6CBADF4D0E8B4728159934630E">
    <w:name w:val="EFAFCD6CBADF4D0E8B4728159934630E"/>
    <w:rsid w:val="00A0240A"/>
  </w:style>
  <w:style w:type="paragraph" w:customStyle="1" w:styleId="70A8C3BF03C743588DA0881D9F3CCB69">
    <w:name w:val="70A8C3BF03C743588DA0881D9F3CCB69"/>
    <w:rsid w:val="00A0240A"/>
  </w:style>
  <w:style w:type="paragraph" w:customStyle="1" w:styleId="FFD844187EC5414FA94EFC76F8D4C9EB">
    <w:name w:val="FFD844187EC5414FA94EFC76F8D4C9EB"/>
    <w:rsid w:val="00A0240A"/>
  </w:style>
  <w:style w:type="paragraph" w:customStyle="1" w:styleId="5631C24F9A994DB6A2781C2400DCFE34">
    <w:name w:val="5631C24F9A994DB6A2781C2400DCFE34"/>
    <w:rsid w:val="00A0240A"/>
  </w:style>
  <w:style w:type="paragraph" w:customStyle="1" w:styleId="A4B7D8B5E416461A8907416DEADC86EB">
    <w:name w:val="A4B7D8B5E416461A8907416DEADC86EB"/>
    <w:rsid w:val="00A0240A"/>
  </w:style>
  <w:style w:type="paragraph" w:customStyle="1" w:styleId="4E2A9FC1ECBE4E3F8B29F3CE3C06D615">
    <w:name w:val="4E2A9FC1ECBE4E3F8B29F3CE3C06D615"/>
    <w:rsid w:val="00A0240A"/>
  </w:style>
  <w:style w:type="paragraph" w:customStyle="1" w:styleId="4711AC43511C4607B76EC4A705A52334">
    <w:name w:val="4711AC43511C4607B76EC4A705A52334"/>
    <w:rsid w:val="00A0240A"/>
  </w:style>
  <w:style w:type="paragraph" w:customStyle="1" w:styleId="A7D5C32DF4B64516877B0B6A4F3657F8">
    <w:name w:val="A7D5C32DF4B64516877B0B6A4F3657F8"/>
    <w:rsid w:val="00A0240A"/>
  </w:style>
  <w:style w:type="paragraph" w:customStyle="1" w:styleId="47E1D224758F493AA95FA0C6EEE2C3A6">
    <w:name w:val="47E1D224758F493AA95FA0C6EEE2C3A6"/>
    <w:rsid w:val="00A0240A"/>
  </w:style>
  <w:style w:type="paragraph" w:customStyle="1" w:styleId="B8DE1710CA354269B0508B84D01FB1E2">
    <w:name w:val="B8DE1710CA354269B0508B84D01FB1E2"/>
    <w:rsid w:val="00A0240A"/>
  </w:style>
  <w:style w:type="paragraph" w:customStyle="1" w:styleId="B78BE13DC67644428A003333FA6E2E3A">
    <w:name w:val="B78BE13DC67644428A003333FA6E2E3A"/>
    <w:rsid w:val="00A0240A"/>
  </w:style>
  <w:style w:type="paragraph" w:customStyle="1" w:styleId="CF89F93A03CD401EBC369E73991C0025">
    <w:name w:val="CF89F93A03CD401EBC369E73991C0025"/>
    <w:rsid w:val="00A0240A"/>
  </w:style>
  <w:style w:type="paragraph" w:customStyle="1" w:styleId="AF252EB32FCD4E838A06F31F3F932009">
    <w:name w:val="AF252EB32FCD4E838A06F31F3F932009"/>
    <w:rsid w:val="00A0240A"/>
  </w:style>
  <w:style w:type="paragraph" w:customStyle="1" w:styleId="C56A5CA68C9745A8855F5A846BB79A2E">
    <w:name w:val="C56A5CA68C9745A8855F5A846BB79A2E"/>
    <w:rsid w:val="00A0240A"/>
  </w:style>
  <w:style w:type="paragraph" w:customStyle="1" w:styleId="8E0A1299FEBC4EDC9582C9522D9013AC">
    <w:name w:val="8E0A1299FEBC4EDC9582C9522D9013AC"/>
    <w:rsid w:val="00A0240A"/>
  </w:style>
  <w:style w:type="paragraph" w:customStyle="1" w:styleId="0E9AD73B3732455FA7A943850AFFF092">
    <w:name w:val="0E9AD73B3732455FA7A943850AFFF092"/>
    <w:rsid w:val="00A0240A"/>
  </w:style>
  <w:style w:type="paragraph" w:customStyle="1" w:styleId="121045C00832402296FF0092D7704B07">
    <w:name w:val="121045C00832402296FF0092D7704B07"/>
    <w:rsid w:val="00A0240A"/>
  </w:style>
  <w:style w:type="paragraph" w:customStyle="1" w:styleId="A8C04E6C248244FCA8D84B965DC57CB8">
    <w:name w:val="A8C04E6C248244FCA8D84B965DC57CB8"/>
    <w:rsid w:val="00A0240A"/>
  </w:style>
  <w:style w:type="paragraph" w:customStyle="1" w:styleId="25AA93BCF64F453F886FD063779AF8AF">
    <w:name w:val="25AA93BCF64F453F886FD063779AF8AF"/>
    <w:rsid w:val="00A0240A"/>
  </w:style>
  <w:style w:type="paragraph" w:customStyle="1" w:styleId="83D352AD77554290BA49527B2CD226CE">
    <w:name w:val="83D352AD77554290BA49527B2CD226CE"/>
    <w:rsid w:val="00A0240A"/>
  </w:style>
  <w:style w:type="paragraph" w:customStyle="1" w:styleId="3196DA3DD6274FF68F5D3AE4BC2DB3C9">
    <w:name w:val="3196DA3DD6274FF68F5D3AE4BC2DB3C9"/>
    <w:rsid w:val="00A0240A"/>
  </w:style>
  <w:style w:type="paragraph" w:customStyle="1" w:styleId="829079744FF8491D8166FA41E7941E4E">
    <w:name w:val="829079744FF8491D8166FA41E7941E4E"/>
    <w:rsid w:val="00A0240A"/>
  </w:style>
  <w:style w:type="paragraph" w:customStyle="1" w:styleId="17C95674A9B847DCB94AC0EF0A909C97">
    <w:name w:val="17C95674A9B847DCB94AC0EF0A909C97"/>
    <w:rsid w:val="00A0240A"/>
  </w:style>
  <w:style w:type="paragraph" w:customStyle="1" w:styleId="0CF4B4EF0D1F49E8967CD474FD703DD5">
    <w:name w:val="0CF4B4EF0D1F49E8967CD474FD703DD5"/>
    <w:rsid w:val="00A0240A"/>
  </w:style>
  <w:style w:type="paragraph" w:customStyle="1" w:styleId="8C1F3074988D4763B7D6EEA8C52B6772">
    <w:name w:val="8C1F3074988D4763B7D6EEA8C52B6772"/>
    <w:rsid w:val="00A0240A"/>
  </w:style>
  <w:style w:type="paragraph" w:customStyle="1" w:styleId="F6C0FD914A6544AA9E66F92BC1CD2524">
    <w:name w:val="F6C0FD914A6544AA9E66F92BC1CD2524"/>
    <w:rsid w:val="00A0240A"/>
  </w:style>
  <w:style w:type="paragraph" w:customStyle="1" w:styleId="0681A99EEDB44B4EA7CC9765285B96C3">
    <w:name w:val="0681A99EEDB44B4EA7CC9765285B96C3"/>
    <w:rsid w:val="00A0240A"/>
  </w:style>
  <w:style w:type="paragraph" w:customStyle="1" w:styleId="FA734B1A04DB45CDA9098E3EE52E9F3D">
    <w:name w:val="FA734B1A04DB45CDA9098E3EE52E9F3D"/>
    <w:rsid w:val="00A0240A"/>
  </w:style>
  <w:style w:type="paragraph" w:customStyle="1" w:styleId="A2ABF872B4FE43D5BF36C4CB98BA4DE6">
    <w:name w:val="A2ABF872B4FE43D5BF36C4CB98BA4DE6"/>
    <w:rsid w:val="00A0240A"/>
  </w:style>
  <w:style w:type="paragraph" w:customStyle="1" w:styleId="09C17621A6594DB6B07DF82FA9A507E9">
    <w:name w:val="09C17621A6594DB6B07DF82FA9A507E9"/>
    <w:rsid w:val="00A0240A"/>
  </w:style>
  <w:style w:type="paragraph" w:customStyle="1" w:styleId="AFD7E61E2D38477995DD8EAF63F99135">
    <w:name w:val="AFD7E61E2D38477995DD8EAF63F99135"/>
    <w:rsid w:val="00A0240A"/>
  </w:style>
  <w:style w:type="paragraph" w:customStyle="1" w:styleId="F09547BBF5A24CAEB803A7BD67435F58">
    <w:name w:val="F09547BBF5A24CAEB803A7BD67435F58"/>
    <w:rsid w:val="00A0240A"/>
  </w:style>
  <w:style w:type="paragraph" w:customStyle="1" w:styleId="E2674D0E45364AB68855737DD57CEDC0">
    <w:name w:val="E2674D0E45364AB68855737DD57CEDC0"/>
    <w:rsid w:val="00A0240A"/>
  </w:style>
  <w:style w:type="paragraph" w:customStyle="1" w:styleId="8A2D34ACDCDA46AA9D6B846242653035">
    <w:name w:val="8A2D34ACDCDA46AA9D6B846242653035"/>
    <w:rsid w:val="00A0240A"/>
  </w:style>
  <w:style w:type="paragraph" w:customStyle="1" w:styleId="710063770CF34C0B9CCF01072F5DAAAD">
    <w:name w:val="710063770CF34C0B9CCF01072F5DAAAD"/>
    <w:rsid w:val="00A0240A"/>
  </w:style>
  <w:style w:type="paragraph" w:customStyle="1" w:styleId="CEEE17610C76418DAFA75ABC877C1890">
    <w:name w:val="CEEE17610C76418DAFA75ABC877C1890"/>
    <w:rsid w:val="00A0240A"/>
  </w:style>
  <w:style w:type="paragraph" w:customStyle="1" w:styleId="877A2CBBA8FD407A8F2176784FB76B3F">
    <w:name w:val="877A2CBBA8FD407A8F2176784FB76B3F"/>
    <w:rsid w:val="00A0240A"/>
  </w:style>
  <w:style w:type="paragraph" w:customStyle="1" w:styleId="C854DF51154944A380E4B3C27E9B90D3">
    <w:name w:val="C854DF51154944A380E4B3C27E9B90D3"/>
    <w:rsid w:val="00A0240A"/>
  </w:style>
  <w:style w:type="paragraph" w:customStyle="1" w:styleId="BF0EBE13DE3F4246864782FAA1B977BB">
    <w:name w:val="BF0EBE13DE3F4246864782FAA1B977BB"/>
    <w:rsid w:val="00A0240A"/>
  </w:style>
  <w:style w:type="paragraph" w:customStyle="1" w:styleId="CAA902115B054C2C96C31F6E8F4E14A8">
    <w:name w:val="CAA902115B054C2C96C31F6E8F4E14A8"/>
    <w:rsid w:val="00A0240A"/>
  </w:style>
  <w:style w:type="paragraph" w:customStyle="1" w:styleId="13DB781D60CB4035AE9DD8B1F277C2CD">
    <w:name w:val="13DB781D60CB4035AE9DD8B1F277C2CD"/>
    <w:rsid w:val="00A0240A"/>
  </w:style>
  <w:style w:type="paragraph" w:customStyle="1" w:styleId="89CA5892EED945AE868A2B8B45D65306">
    <w:name w:val="89CA5892EED945AE868A2B8B45D65306"/>
    <w:rsid w:val="00A0240A"/>
  </w:style>
  <w:style w:type="paragraph" w:customStyle="1" w:styleId="A04655C8A3FB4D92947B92CCAE955EC8">
    <w:name w:val="A04655C8A3FB4D92947B92CCAE955EC8"/>
    <w:rsid w:val="00A0240A"/>
  </w:style>
  <w:style w:type="paragraph" w:customStyle="1" w:styleId="B8875D87BAC8492BACCD8093728884FB">
    <w:name w:val="B8875D87BAC8492BACCD8093728884FB"/>
    <w:rsid w:val="00A0240A"/>
  </w:style>
  <w:style w:type="paragraph" w:customStyle="1" w:styleId="8FEE32FEF67B479DAC4D029535AF4179">
    <w:name w:val="8FEE32FEF67B479DAC4D029535AF4179"/>
    <w:rsid w:val="00A0240A"/>
  </w:style>
  <w:style w:type="paragraph" w:customStyle="1" w:styleId="F13D4EA3802542DA9CCCF8982E1C6D87">
    <w:name w:val="F13D4EA3802542DA9CCCF8982E1C6D87"/>
    <w:rsid w:val="00A0240A"/>
  </w:style>
  <w:style w:type="paragraph" w:customStyle="1" w:styleId="668DFA4607254893978EE1063F0F28C9">
    <w:name w:val="668DFA4607254893978EE1063F0F28C9"/>
    <w:rsid w:val="00A0240A"/>
  </w:style>
  <w:style w:type="paragraph" w:customStyle="1" w:styleId="AB352567915148758912AF40F0708335">
    <w:name w:val="AB352567915148758912AF40F0708335"/>
    <w:rsid w:val="00A0240A"/>
  </w:style>
  <w:style w:type="paragraph" w:customStyle="1" w:styleId="E8345D79713F40D9AD7CBE3B870B4070">
    <w:name w:val="E8345D79713F40D9AD7CBE3B870B4070"/>
    <w:rsid w:val="00A0240A"/>
  </w:style>
  <w:style w:type="paragraph" w:customStyle="1" w:styleId="4ADE64797AC1432E9BC08F1375A620C2">
    <w:name w:val="4ADE64797AC1432E9BC08F1375A620C2"/>
    <w:rsid w:val="00A0240A"/>
  </w:style>
  <w:style w:type="paragraph" w:customStyle="1" w:styleId="C036D8666C064F1B9133E7FA2DB4E39C">
    <w:name w:val="C036D8666C064F1B9133E7FA2DB4E39C"/>
    <w:rsid w:val="00A0240A"/>
  </w:style>
  <w:style w:type="paragraph" w:customStyle="1" w:styleId="91129DC7FECF4069951B22A32356E1A8">
    <w:name w:val="91129DC7FECF4069951B22A32356E1A8"/>
    <w:rsid w:val="00A0240A"/>
  </w:style>
  <w:style w:type="paragraph" w:customStyle="1" w:styleId="7BD171B68CB1436E9127F641A3E0FBC7">
    <w:name w:val="7BD171B68CB1436E9127F641A3E0FBC7"/>
    <w:rsid w:val="00A0240A"/>
  </w:style>
  <w:style w:type="paragraph" w:customStyle="1" w:styleId="1D0EE31F9D604371852C2A475712BB03">
    <w:name w:val="1D0EE31F9D604371852C2A475712BB03"/>
    <w:rsid w:val="00A0240A"/>
  </w:style>
  <w:style w:type="paragraph" w:customStyle="1" w:styleId="1A1E46A340AD491BB55D0C7AAE253F0B">
    <w:name w:val="1A1E46A340AD491BB55D0C7AAE253F0B"/>
    <w:rsid w:val="00A0240A"/>
  </w:style>
  <w:style w:type="paragraph" w:customStyle="1" w:styleId="744DF8D798FF465BA195982863E3E372">
    <w:name w:val="744DF8D798FF465BA195982863E3E372"/>
    <w:rsid w:val="00A0240A"/>
  </w:style>
  <w:style w:type="paragraph" w:customStyle="1" w:styleId="6D0F7A2AC9D14F2C8DB52D75FCB38923">
    <w:name w:val="6D0F7A2AC9D14F2C8DB52D75FCB38923"/>
    <w:rsid w:val="00A0240A"/>
  </w:style>
  <w:style w:type="paragraph" w:customStyle="1" w:styleId="00082795D7B04C0ABB5A97FE7D7B5FCC">
    <w:name w:val="00082795D7B04C0ABB5A97FE7D7B5FCC"/>
    <w:rsid w:val="00A0240A"/>
  </w:style>
  <w:style w:type="paragraph" w:customStyle="1" w:styleId="D1A147A4AE2842FEA2D9B33EA87EC93F">
    <w:name w:val="D1A147A4AE2842FEA2D9B33EA87EC93F"/>
    <w:rsid w:val="00A0240A"/>
  </w:style>
  <w:style w:type="paragraph" w:customStyle="1" w:styleId="C47E738B6FA64BC8AFDB646EB136CB7A">
    <w:name w:val="C47E738B6FA64BC8AFDB646EB136CB7A"/>
    <w:rsid w:val="00A0240A"/>
  </w:style>
  <w:style w:type="paragraph" w:customStyle="1" w:styleId="6C589F9F46CA4CC59F4258DCEBC76376">
    <w:name w:val="6C589F9F46CA4CC59F4258DCEBC76376"/>
    <w:rsid w:val="00A0240A"/>
  </w:style>
  <w:style w:type="paragraph" w:customStyle="1" w:styleId="153690BBE56741668DD0837134881F52">
    <w:name w:val="153690BBE56741668DD0837134881F52"/>
    <w:rsid w:val="00A0240A"/>
  </w:style>
  <w:style w:type="paragraph" w:customStyle="1" w:styleId="FDFD045ECD754F9BA8660A55B1610BFF">
    <w:name w:val="FDFD045ECD754F9BA8660A55B1610BFF"/>
    <w:rsid w:val="00A0240A"/>
  </w:style>
  <w:style w:type="paragraph" w:customStyle="1" w:styleId="1A424E647E5F4ACAACBB0984DFE4980C">
    <w:name w:val="1A424E647E5F4ACAACBB0984DFE4980C"/>
    <w:rsid w:val="00A0240A"/>
  </w:style>
  <w:style w:type="paragraph" w:customStyle="1" w:styleId="45BD8FD850B84027A6F7B7B49BEB913E">
    <w:name w:val="45BD8FD850B84027A6F7B7B49BEB913E"/>
    <w:rsid w:val="00A0240A"/>
  </w:style>
  <w:style w:type="paragraph" w:customStyle="1" w:styleId="D16DBF7589A448D29D77D91E5D316FD8">
    <w:name w:val="D16DBF7589A448D29D77D91E5D316FD8"/>
    <w:rsid w:val="00A0240A"/>
  </w:style>
  <w:style w:type="paragraph" w:customStyle="1" w:styleId="B3BC48246F1D42489270486085F8617D">
    <w:name w:val="B3BC48246F1D42489270486085F8617D"/>
    <w:rsid w:val="00A0240A"/>
  </w:style>
  <w:style w:type="paragraph" w:customStyle="1" w:styleId="594507B80C78494D81DA77406D73F308">
    <w:name w:val="594507B80C78494D81DA77406D73F308"/>
    <w:rsid w:val="00A0240A"/>
  </w:style>
  <w:style w:type="paragraph" w:customStyle="1" w:styleId="3F7C980232754E41886C6207064051D6">
    <w:name w:val="3F7C980232754E41886C6207064051D6"/>
    <w:rsid w:val="00A0240A"/>
  </w:style>
  <w:style w:type="paragraph" w:customStyle="1" w:styleId="EFBA1AC323394A6CB83FF6F3BBEB591B">
    <w:name w:val="EFBA1AC323394A6CB83FF6F3BBEB591B"/>
    <w:rsid w:val="00A0240A"/>
  </w:style>
  <w:style w:type="paragraph" w:customStyle="1" w:styleId="4C53B7CB6F6544DF81A6FF933576EE0E">
    <w:name w:val="4C53B7CB6F6544DF81A6FF933576EE0E"/>
    <w:rsid w:val="00A0240A"/>
  </w:style>
  <w:style w:type="paragraph" w:customStyle="1" w:styleId="FBE81A6B35814F54B2B3F05168A270D8">
    <w:name w:val="FBE81A6B35814F54B2B3F05168A270D8"/>
    <w:rsid w:val="00A0240A"/>
  </w:style>
  <w:style w:type="paragraph" w:customStyle="1" w:styleId="99E0533EE98C4F5BBBCC3F6A9CC202F6">
    <w:name w:val="99E0533EE98C4F5BBBCC3F6A9CC202F6"/>
    <w:rsid w:val="00A0240A"/>
  </w:style>
  <w:style w:type="paragraph" w:customStyle="1" w:styleId="FB4F5FF4245340238DF31E3ABC8AC7DF">
    <w:name w:val="FB4F5FF4245340238DF31E3ABC8AC7DF"/>
    <w:rsid w:val="00A0240A"/>
  </w:style>
  <w:style w:type="paragraph" w:customStyle="1" w:styleId="DB86F442E09C47F19AE02381549AAA25">
    <w:name w:val="DB86F442E09C47F19AE02381549AAA25"/>
    <w:rsid w:val="00A0240A"/>
  </w:style>
  <w:style w:type="paragraph" w:customStyle="1" w:styleId="1C0C3E13F774481C8EC2233BA44CBFC3">
    <w:name w:val="1C0C3E13F774481C8EC2233BA44CBFC3"/>
    <w:rsid w:val="00A0240A"/>
  </w:style>
  <w:style w:type="paragraph" w:customStyle="1" w:styleId="8E2CA1B2BCB34DE7BC1B8EDADA7E56CB">
    <w:name w:val="8E2CA1B2BCB34DE7BC1B8EDADA7E56CB"/>
    <w:rsid w:val="00A0240A"/>
  </w:style>
  <w:style w:type="paragraph" w:customStyle="1" w:styleId="0C7A5BCA3D7548D9B0B1DEAF20921B74">
    <w:name w:val="0C7A5BCA3D7548D9B0B1DEAF20921B74"/>
    <w:rsid w:val="00A0240A"/>
  </w:style>
  <w:style w:type="paragraph" w:customStyle="1" w:styleId="707EE8BE6CE44B609069CFDF1EC68740">
    <w:name w:val="707EE8BE6CE44B609069CFDF1EC68740"/>
    <w:rsid w:val="00A0240A"/>
  </w:style>
  <w:style w:type="paragraph" w:customStyle="1" w:styleId="6F4341162BEF43088E9E66E5EDBA78F8">
    <w:name w:val="6F4341162BEF43088E9E66E5EDBA78F8"/>
    <w:rsid w:val="00A0240A"/>
  </w:style>
  <w:style w:type="paragraph" w:customStyle="1" w:styleId="F1619F54B94C4FED9914CD417ECFF6AF">
    <w:name w:val="F1619F54B94C4FED9914CD417ECFF6AF"/>
    <w:rsid w:val="00A0240A"/>
  </w:style>
  <w:style w:type="paragraph" w:customStyle="1" w:styleId="3871EAD5CA814699A5292C0BA6E0B604">
    <w:name w:val="3871EAD5CA814699A5292C0BA6E0B604"/>
    <w:rsid w:val="00A0240A"/>
  </w:style>
  <w:style w:type="paragraph" w:customStyle="1" w:styleId="9848777E2C9F4050AAA65AD88F6B38C1">
    <w:name w:val="9848777E2C9F4050AAA65AD88F6B38C1"/>
    <w:rsid w:val="00A0240A"/>
  </w:style>
  <w:style w:type="paragraph" w:customStyle="1" w:styleId="2B268CFC1B7540D4825ABFAFB40C9F52">
    <w:name w:val="2B268CFC1B7540D4825ABFAFB40C9F52"/>
    <w:rsid w:val="00A0240A"/>
  </w:style>
  <w:style w:type="paragraph" w:customStyle="1" w:styleId="6F2F2E8EE6074B679CB12F0406476634">
    <w:name w:val="6F2F2E8EE6074B679CB12F0406476634"/>
    <w:rsid w:val="00A0240A"/>
  </w:style>
  <w:style w:type="paragraph" w:customStyle="1" w:styleId="AA335DB7D0A64280A695EFF11A23C4FB">
    <w:name w:val="AA335DB7D0A64280A695EFF11A23C4FB"/>
    <w:rsid w:val="00A0240A"/>
  </w:style>
  <w:style w:type="paragraph" w:customStyle="1" w:styleId="13F6B4FC216247DDBAA0F2A5C1B358D3">
    <w:name w:val="13F6B4FC216247DDBAA0F2A5C1B358D3"/>
    <w:rsid w:val="00A0240A"/>
  </w:style>
  <w:style w:type="paragraph" w:customStyle="1" w:styleId="A031D5C6AC83436EBEA59172EB644AFA">
    <w:name w:val="A031D5C6AC83436EBEA59172EB644AFA"/>
    <w:rsid w:val="00A0240A"/>
  </w:style>
  <w:style w:type="paragraph" w:customStyle="1" w:styleId="5C8B7B3444D24D95B190F9FB21F1FA91">
    <w:name w:val="5C8B7B3444D24D95B190F9FB21F1FA91"/>
    <w:rsid w:val="00A0240A"/>
  </w:style>
  <w:style w:type="paragraph" w:customStyle="1" w:styleId="055789EDE585417AB605E672C0838172">
    <w:name w:val="055789EDE585417AB605E672C0838172"/>
    <w:rsid w:val="00A0240A"/>
  </w:style>
  <w:style w:type="paragraph" w:customStyle="1" w:styleId="5E8877E167384F92907C33ADEB6020E5">
    <w:name w:val="5E8877E167384F92907C33ADEB6020E5"/>
    <w:rsid w:val="00A0240A"/>
  </w:style>
  <w:style w:type="paragraph" w:customStyle="1" w:styleId="3C97D1956EAD409CAD17A108DD594E65">
    <w:name w:val="3C97D1956EAD409CAD17A108DD594E65"/>
    <w:rsid w:val="00472118"/>
  </w:style>
  <w:style w:type="paragraph" w:customStyle="1" w:styleId="B688CF6303E04099AF3E47F612F74C6C">
    <w:name w:val="B688CF6303E04099AF3E47F612F74C6C"/>
    <w:rsid w:val="00652312"/>
  </w:style>
  <w:style w:type="paragraph" w:customStyle="1" w:styleId="D9CE234AD8964BA18800E5B3F96D276C">
    <w:name w:val="D9CE234AD8964BA18800E5B3F96D276C"/>
    <w:rsid w:val="00652312"/>
  </w:style>
  <w:style w:type="paragraph" w:customStyle="1" w:styleId="F722D5782E32493E994AA240C1986605">
    <w:name w:val="F722D5782E32493E994AA240C1986605"/>
    <w:rsid w:val="00652312"/>
  </w:style>
  <w:style w:type="paragraph" w:customStyle="1" w:styleId="163BDB0D5BCF4040A75EC6F2FFA2660B">
    <w:name w:val="163BDB0D5BCF4040A75EC6F2FFA2660B"/>
    <w:rsid w:val="00652312"/>
  </w:style>
  <w:style w:type="paragraph" w:customStyle="1" w:styleId="26F31ACD71054551A55C36790E949FDE">
    <w:name w:val="26F31ACD71054551A55C36790E949FDE"/>
    <w:rsid w:val="00652312"/>
  </w:style>
  <w:style w:type="paragraph" w:customStyle="1" w:styleId="99D3A21199944A08BAE396517606028C">
    <w:name w:val="99D3A21199944A08BAE396517606028C"/>
    <w:rsid w:val="00652312"/>
  </w:style>
  <w:style w:type="paragraph" w:customStyle="1" w:styleId="309359EFB2F34BA38782854C2187657B">
    <w:name w:val="309359EFB2F34BA38782854C2187657B"/>
    <w:rsid w:val="00652312"/>
  </w:style>
  <w:style w:type="paragraph" w:customStyle="1" w:styleId="78704AA33D6849228A78171FDB6C9B7F">
    <w:name w:val="78704AA33D6849228A78171FDB6C9B7F"/>
    <w:rsid w:val="00652312"/>
  </w:style>
  <w:style w:type="paragraph" w:customStyle="1" w:styleId="EF58F002F6B44CFC8000C478D8EFC023">
    <w:name w:val="EF58F002F6B44CFC8000C478D8EFC023"/>
    <w:rsid w:val="00652312"/>
  </w:style>
  <w:style w:type="paragraph" w:customStyle="1" w:styleId="A02B67B516E4406DB8496583829A65D8">
    <w:name w:val="A02B67B516E4406DB8496583829A65D8"/>
    <w:rsid w:val="00BB34D0"/>
  </w:style>
  <w:style w:type="paragraph" w:customStyle="1" w:styleId="2DC84751E9794D1B9EF7AB7A045A0696">
    <w:name w:val="2DC84751E9794D1B9EF7AB7A045A0696"/>
    <w:rsid w:val="00BB34D0"/>
  </w:style>
  <w:style w:type="paragraph" w:customStyle="1" w:styleId="844666946E5947F0949C11B66717AD19">
    <w:name w:val="844666946E5947F0949C11B66717AD19"/>
    <w:rsid w:val="00BB34D0"/>
  </w:style>
  <w:style w:type="paragraph" w:customStyle="1" w:styleId="4EE9626AFFB048158BA33B4FF1317034">
    <w:name w:val="4EE9626AFFB048158BA33B4FF1317034"/>
    <w:rsid w:val="00BB34D0"/>
  </w:style>
  <w:style w:type="paragraph" w:customStyle="1" w:styleId="7869CAC5A9EC4F1E98EF362555D0B629">
    <w:name w:val="7869CAC5A9EC4F1E98EF362555D0B629"/>
    <w:rsid w:val="00BB34D0"/>
  </w:style>
  <w:style w:type="paragraph" w:customStyle="1" w:styleId="73F8A528D758426D9ED1889D4D01B4A8">
    <w:name w:val="73F8A528D758426D9ED1889D4D01B4A8"/>
    <w:rsid w:val="00BB34D0"/>
  </w:style>
  <w:style w:type="paragraph" w:customStyle="1" w:styleId="2C519729EFCE4DE6B4FB98B50E0B56DE">
    <w:name w:val="2C519729EFCE4DE6B4FB98B50E0B56DE"/>
    <w:rsid w:val="00BB34D0"/>
  </w:style>
  <w:style w:type="paragraph" w:customStyle="1" w:styleId="BF4756010D574AECAB2A70E3882EEB7D">
    <w:name w:val="BF4756010D574AECAB2A70E3882EEB7D"/>
    <w:rsid w:val="00BB34D0"/>
  </w:style>
  <w:style w:type="paragraph" w:customStyle="1" w:styleId="64ACC281953E43DEBC7AF5ED6750A94F2">
    <w:name w:val="64ACC281953E43DEBC7AF5ED6750A94F2"/>
    <w:rsid w:val="00863BE1"/>
    <w:pPr>
      <w:spacing w:after="180"/>
    </w:pPr>
    <w:rPr>
      <w:rFonts w:eastAsiaTheme="minorHAnsi"/>
      <w:lang w:eastAsia="en-US"/>
    </w:rPr>
  </w:style>
  <w:style w:type="paragraph" w:customStyle="1" w:styleId="709713F7FD9740899EE84BA3B1677996">
    <w:name w:val="709713F7FD9740899EE84BA3B1677996"/>
    <w:rsid w:val="00863BE1"/>
    <w:pPr>
      <w:spacing w:after="180"/>
    </w:pPr>
    <w:rPr>
      <w:rFonts w:eastAsiaTheme="minorHAnsi"/>
      <w:lang w:eastAsia="en-US"/>
    </w:rPr>
  </w:style>
  <w:style w:type="paragraph" w:customStyle="1" w:styleId="9875C1D0BD6A453AAF893A7054CA0EFB">
    <w:name w:val="9875C1D0BD6A453AAF893A7054CA0EFB"/>
    <w:rsid w:val="00863BE1"/>
    <w:pPr>
      <w:spacing w:after="180"/>
    </w:pPr>
    <w:rPr>
      <w:rFonts w:eastAsiaTheme="minorHAnsi"/>
      <w:lang w:eastAsia="en-US"/>
    </w:rPr>
  </w:style>
  <w:style w:type="paragraph" w:customStyle="1" w:styleId="DF5D0466581B474CBBF37F5216D291DC">
    <w:name w:val="DF5D0466581B474CBBF37F5216D291DC"/>
    <w:rsid w:val="00863BE1"/>
    <w:pPr>
      <w:spacing w:after="180"/>
    </w:pPr>
    <w:rPr>
      <w:rFonts w:eastAsiaTheme="minorHAnsi"/>
      <w:lang w:eastAsia="en-US"/>
    </w:rPr>
  </w:style>
  <w:style w:type="paragraph" w:customStyle="1" w:styleId="0B8982A6DF084F26B50B442E872E7A81">
    <w:name w:val="0B8982A6DF084F26B50B442E872E7A81"/>
    <w:rsid w:val="00863BE1"/>
    <w:pPr>
      <w:spacing w:after="180"/>
    </w:pPr>
    <w:rPr>
      <w:rFonts w:eastAsiaTheme="minorHAnsi"/>
      <w:lang w:eastAsia="en-US"/>
    </w:rPr>
  </w:style>
  <w:style w:type="paragraph" w:customStyle="1" w:styleId="ED6B3CF6B2D046FCB9528C8942A7D405">
    <w:name w:val="ED6B3CF6B2D046FCB9528C8942A7D405"/>
    <w:rsid w:val="004E42ED"/>
    <w:pPr>
      <w:spacing w:after="180"/>
    </w:pPr>
    <w:rPr>
      <w:rFonts w:eastAsiaTheme="minorHAnsi"/>
      <w:lang w:eastAsia="en-US"/>
    </w:rPr>
  </w:style>
  <w:style w:type="paragraph" w:customStyle="1" w:styleId="D537BDFACD6A4D7BAB3A1DD9AD408656">
    <w:name w:val="D537BDFACD6A4D7BAB3A1DD9AD408656"/>
    <w:rsid w:val="004E42ED"/>
    <w:pPr>
      <w:spacing w:after="180"/>
    </w:pPr>
    <w:rPr>
      <w:rFonts w:eastAsiaTheme="minorHAnsi"/>
      <w:lang w:eastAsia="en-US"/>
    </w:rPr>
  </w:style>
  <w:style w:type="paragraph" w:customStyle="1" w:styleId="4E0BC51EFA0449B596154DD0A018650B">
    <w:name w:val="4E0BC51EFA0449B596154DD0A018650B"/>
    <w:rsid w:val="004E42ED"/>
    <w:pPr>
      <w:spacing w:after="180"/>
    </w:pPr>
    <w:rPr>
      <w:rFonts w:eastAsiaTheme="minorHAnsi"/>
      <w:lang w:eastAsia="en-US"/>
    </w:rPr>
  </w:style>
  <w:style w:type="paragraph" w:customStyle="1" w:styleId="0DD7E35F007D4DA5837692B9B3DC1557">
    <w:name w:val="0DD7E35F007D4DA5837692B9B3DC1557"/>
    <w:rsid w:val="004E42ED"/>
    <w:pPr>
      <w:spacing w:after="180"/>
    </w:pPr>
    <w:rPr>
      <w:rFonts w:eastAsiaTheme="minorHAnsi"/>
      <w:lang w:eastAsia="en-US"/>
    </w:rPr>
  </w:style>
  <w:style w:type="paragraph" w:customStyle="1" w:styleId="0B809D6FFE8E4FF1ACD5638C4E509F6A">
    <w:name w:val="0B809D6FFE8E4FF1ACD5638C4E509F6A"/>
    <w:rsid w:val="009F277A"/>
    <w:pPr>
      <w:spacing w:after="180"/>
    </w:pPr>
    <w:rPr>
      <w:rFonts w:eastAsiaTheme="minorHAnsi"/>
      <w:lang w:eastAsia="en-US"/>
    </w:rPr>
  </w:style>
  <w:style w:type="paragraph" w:customStyle="1" w:styleId="AE36F46D68BC4712B57753773F9CA8FA">
    <w:name w:val="AE36F46D68BC4712B57753773F9CA8FA"/>
    <w:rsid w:val="009F277A"/>
    <w:pPr>
      <w:spacing w:after="180"/>
    </w:pPr>
    <w:rPr>
      <w:rFonts w:eastAsiaTheme="minorHAnsi"/>
      <w:lang w:eastAsia="en-US"/>
    </w:rPr>
  </w:style>
  <w:style w:type="paragraph" w:customStyle="1" w:styleId="DBD5F8F92E4445ED92C37DB580E634B2">
    <w:name w:val="DBD5F8F92E4445ED92C37DB580E634B2"/>
    <w:rsid w:val="009F277A"/>
    <w:pPr>
      <w:spacing w:after="180"/>
    </w:pPr>
    <w:rPr>
      <w:rFonts w:eastAsiaTheme="minorHAnsi"/>
      <w:lang w:eastAsia="en-US"/>
    </w:rPr>
  </w:style>
  <w:style w:type="paragraph" w:customStyle="1" w:styleId="9CBCD4B53FFC445EBB58FEE7DEBF9187">
    <w:name w:val="9CBCD4B53FFC445EBB58FEE7DEBF9187"/>
    <w:rsid w:val="009F277A"/>
    <w:pPr>
      <w:spacing w:after="180"/>
    </w:pPr>
    <w:rPr>
      <w:rFonts w:eastAsiaTheme="minorHAnsi"/>
      <w:lang w:eastAsia="en-US"/>
    </w:rPr>
  </w:style>
  <w:style w:type="paragraph" w:customStyle="1" w:styleId="0B809D6FFE8E4FF1ACD5638C4E509F6A1">
    <w:name w:val="0B809D6FFE8E4FF1ACD5638C4E509F6A1"/>
    <w:rsid w:val="009F277A"/>
    <w:pPr>
      <w:spacing w:after="180"/>
    </w:pPr>
    <w:rPr>
      <w:rFonts w:eastAsiaTheme="minorHAnsi"/>
      <w:lang w:eastAsia="en-US"/>
    </w:rPr>
  </w:style>
  <w:style w:type="paragraph" w:customStyle="1" w:styleId="AE36F46D68BC4712B57753773F9CA8FA1">
    <w:name w:val="AE36F46D68BC4712B57753773F9CA8FA1"/>
    <w:rsid w:val="009F277A"/>
    <w:pPr>
      <w:spacing w:after="180"/>
    </w:pPr>
    <w:rPr>
      <w:rFonts w:eastAsiaTheme="minorHAnsi"/>
      <w:lang w:eastAsia="en-US"/>
    </w:rPr>
  </w:style>
  <w:style w:type="paragraph" w:customStyle="1" w:styleId="DBD5F8F92E4445ED92C37DB580E634B21">
    <w:name w:val="DBD5F8F92E4445ED92C37DB580E634B21"/>
    <w:rsid w:val="009F277A"/>
    <w:pPr>
      <w:spacing w:after="180"/>
    </w:pPr>
    <w:rPr>
      <w:rFonts w:eastAsiaTheme="minorHAnsi"/>
      <w:lang w:eastAsia="en-US"/>
    </w:rPr>
  </w:style>
  <w:style w:type="paragraph" w:customStyle="1" w:styleId="9CBCD4B53FFC445EBB58FEE7DEBF91871">
    <w:name w:val="9CBCD4B53FFC445EBB58FEE7DEBF91871"/>
    <w:rsid w:val="009F277A"/>
    <w:pPr>
      <w:spacing w:after="180"/>
    </w:pPr>
    <w:rPr>
      <w:rFonts w:eastAsiaTheme="minorHAnsi"/>
      <w:lang w:eastAsia="en-US"/>
    </w:rPr>
  </w:style>
  <w:style w:type="paragraph" w:customStyle="1" w:styleId="0B809D6FFE8E4FF1ACD5638C4E509F6A2">
    <w:name w:val="0B809D6FFE8E4FF1ACD5638C4E509F6A2"/>
    <w:rsid w:val="009F277A"/>
    <w:pPr>
      <w:spacing w:after="180"/>
    </w:pPr>
    <w:rPr>
      <w:rFonts w:eastAsiaTheme="minorHAnsi"/>
      <w:lang w:eastAsia="en-US"/>
    </w:rPr>
  </w:style>
  <w:style w:type="paragraph" w:customStyle="1" w:styleId="AE36F46D68BC4712B57753773F9CA8FA2">
    <w:name w:val="AE36F46D68BC4712B57753773F9CA8FA2"/>
    <w:rsid w:val="009F277A"/>
    <w:pPr>
      <w:spacing w:after="180"/>
    </w:pPr>
    <w:rPr>
      <w:rFonts w:eastAsiaTheme="minorHAnsi"/>
      <w:lang w:eastAsia="en-US"/>
    </w:rPr>
  </w:style>
  <w:style w:type="paragraph" w:customStyle="1" w:styleId="DBD5F8F92E4445ED92C37DB580E634B22">
    <w:name w:val="DBD5F8F92E4445ED92C37DB580E634B22"/>
    <w:rsid w:val="009F277A"/>
    <w:pPr>
      <w:spacing w:after="180"/>
    </w:pPr>
    <w:rPr>
      <w:rFonts w:eastAsiaTheme="minorHAnsi"/>
      <w:lang w:eastAsia="en-US"/>
    </w:rPr>
  </w:style>
  <w:style w:type="paragraph" w:customStyle="1" w:styleId="9CBCD4B53FFC445EBB58FEE7DEBF91872">
    <w:name w:val="9CBCD4B53FFC445EBB58FEE7DEBF91872"/>
    <w:rsid w:val="009F277A"/>
    <w:pPr>
      <w:spacing w:after="180"/>
    </w:pPr>
    <w:rPr>
      <w:rFonts w:eastAsiaTheme="minorHAnsi"/>
      <w:lang w:eastAsia="en-US"/>
    </w:rPr>
  </w:style>
  <w:style w:type="paragraph" w:customStyle="1" w:styleId="0B809D6FFE8E4FF1ACD5638C4E509F6A3">
    <w:name w:val="0B809D6FFE8E4FF1ACD5638C4E509F6A3"/>
    <w:rsid w:val="009F277A"/>
    <w:pPr>
      <w:spacing w:after="180"/>
    </w:pPr>
    <w:rPr>
      <w:rFonts w:eastAsiaTheme="minorHAnsi"/>
      <w:lang w:eastAsia="en-US"/>
    </w:rPr>
  </w:style>
  <w:style w:type="paragraph" w:customStyle="1" w:styleId="AE36F46D68BC4712B57753773F9CA8FA3">
    <w:name w:val="AE36F46D68BC4712B57753773F9CA8FA3"/>
    <w:rsid w:val="009F277A"/>
    <w:pPr>
      <w:spacing w:after="180"/>
    </w:pPr>
    <w:rPr>
      <w:rFonts w:eastAsiaTheme="minorHAnsi"/>
      <w:lang w:eastAsia="en-US"/>
    </w:rPr>
  </w:style>
  <w:style w:type="paragraph" w:customStyle="1" w:styleId="DBD5F8F92E4445ED92C37DB580E634B23">
    <w:name w:val="DBD5F8F92E4445ED92C37DB580E634B23"/>
    <w:rsid w:val="009F277A"/>
    <w:pPr>
      <w:spacing w:after="180"/>
    </w:pPr>
    <w:rPr>
      <w:rFonts w:eastAsiaTheme="minorHAnsi"/>
      <w:lang w:eastAsia="en-US"/>
    </w:rPr>
  </w:style>
  <w:style w:type="paragraph" w:customStyle="1" w:styleId="9CBCD4B53FFC445EBB58FEE7DEBF91873">
    <w:name w:val="9CBCD4B53FFC445EBB58FEE7DEBF91873"/>
    <w:rsid w:val="009F277A"/>
    <w:pPr>
      <w:spacing w:after="180"/>
    </w:pPr>
    <w:rPr>
      <w:rFonts w:eastAsiaTheme="minorHAnsi"/>
      <w:lang w:eastAsia="en-US"/>
    </w:rPr>
  </w:style>
  <w:style w:type="paragraph" w:customStyle="1" w:styleId="0B809D6FFE8E4FF1ACD5638C4E509F6A4">
    <w:name w:val="0B809D6FFE8E4FF1ACD5638C4E509F6A4"/>
    <w:rsid w:val="009F277A"/>
    <w:pPr>
      <w:spacing w:after="180"/>
    </w:pPr>
    <w:rPr>
      <w:rFonts w:eastAsiaTheme="minorHAnsi"/>
      <w:lang w:eastAsia="en-US"/>
    </w:rPr>
  </w:style>
  <w:style w:type="paragraph" w:customStyle="1" w:styleId="AE36F46D68BC4712B57753773F9CA8FA4">
    <w:name w:val="AE36F46D68BC4712B57753773F9CA8FA4"/>
    <w:rsid w:val="009F277A"/>
    <w:pPr>
      <w:spacing w:after="180"/>
    </w:pPr>
    <w:rPr>
      <w:rFonts w:eastAsiaTheme="minorHAnsi"/>
      <w:lang w:eastAsia="en-US"/>
    </w:rPr>
  </w:style>
  <w:style w:type="paragraph" w:customStyle="1" w:styleId="DBD5F8F92E4445ED92C37DB580E634B24">
    <w:name w:val="DBD5F8F92E4445ED92C37DB580E634B24"/>
    <w:rsid w:val="009F277A"/>
    <w:pPr>
      <w:spacing w:after="180"/>
    </w:pPr>
    <w:rPr>
      <w:rFonts w:eastAsiaTheme="minorHAnsi"/>
      <w:lang w:eastAsia="en-US"/>
    </w:rPr>
  </w:style>
  <w:style w:type="paragraph" w:customStyle="1" w:styleId="9CBCD4B53FFC445EBB58FEE7DEBF91874">
    <w:name w:val="9CBCD4B53FFC445EBB58FEE7DEBF91874"/>
    <w:rsid w:val="009F277A"/>
    <w:pPr>
      <w:spacing w:after="180"/>
    </w:pPr>
    <w:rPr>
      <w:rFonts w:eastAsiaTheme="minorHAnsi"/>
      <w:lang w:eastAsia="en-US"/>
    </w:rPr>
  </w:style>
  <w:style w:type="paragraph" w:customStyle="1" w:styleId="0B809D6FFE8E4FF1ACD5638C4E509F6A5">
    <w:name w:val="0B809D6FFE8E4FF1ACD5638C4E509F6A5"/>
    <w:rsid w:val="009F277A"/>
    <w:pPr>
      <w:spacing w:after="180"/>
    </w:pPr>
    <w:rPr>
      <w:rFonts w:eastAsiaTheme="minorHAnsi"/>
      <w:lang w:eastAsia="en-US"/>
    </w:rPr>
  </w:style>
  <w:style w:type="paragraph" w:customStyle="1" w:styleId="AE36F46D68BC4712B57753773F9CA8FA5">
    <w:name w:val="AE36F46D68BC4712B57753773F9CA8FA5"/>
    <w:rsid w:val="009F277A"/>
    <w:pPr>
      <w:spacing w:after="180"/>
    </w:pPr>
    <w:rPr>
      <w:rFonts w:eastAsiaTheme="minorHAnsi"/>
      <w:lang w:eastAsia="en-US"/>
    </w:rPr>
  </w:style>
  <w:style w:type="paragraph" w:customStyle="1" w:styleId="DBD5F8F92E4445ED92C37DB580E634B25">
    <w:name w:val="DBD5F8F92E4445ED92C37DB580E634B25"/>
    <w:rsid w:val="009F277A"/>
    <w:pPr>
      <w:spacing w:after="180"/>
    </w:pPr>
    <w:rPr>
      <w:rFonts w:eastAsiaTheme="minorHAnsi"/>
      <w:lang w:eastAsia="en-US"/>
    </w:rPr>
  </w:style>
  <w:style w:type="paragraph" w:customStyle="1" w:styleId="9CBCD4B53FFC445EBB58FEE7DEBF91875">
    <w:name w:val="9CBCD4B53FFC445EBB58FEE7DEBF91875"/>
    <w:rsid w:val="009F277A"/>
    <w:pPr>
      <w:spacing w:after="180"/>
    </w:pPr>
    <w:rPr>
      <w:rFonts w:eastAsiaTheme="minorHAnsi"/>
      <w:lang w:eastAsia="en-US"/>
    </w:rPr>
  </w:style>
  <w:style w:type="paragraph" w:customStyle="1" w:styleId="0B809D6FFE8E4FF1ACD5638C4E509F6A6">
    <w:name w:val="0B809D6FFE8E4FF1ACD5638C4E509F6A6"/>
    <w:rsid w:val="009F277A"/>
    <w:pPr>
      <w:spacing w:after="180"/>
    </w:pPr>
    <w:rPr>
      <w:rFonts w:eastAsiaTheme="minorHAnsi"/>
      <w:lang w:eastAsia="en-US"/>
    </w:rPr>
  </w:style>
  <w:style w:type="paragraph" w:customStyle="1" w:styleId="AE36F46D68BC4712B57753773F9CA8FA6">
    <w:name w:val="AE36F46D68BC4712B57753773F9CA8FA6"/>
    <w:rsid w:val="009F277A"/>
    <w:pPr>
      <w:spacing w:after="180"/>
    </w:pPr>
    <w:rPr>
      <w:rFonts w:eastAsiaTheme="minorHAnsi"/>
      <w:lang w:eastAsia="en-US"/>
    </w:rPr>
  </w:style>
  <w:style w:type="paragraph" w:customStyle="1" w:styleId="DBD5F8F92E4445ED92C37DB580E634B26">
    <w:name w:val="DBD5F8F92E4445ED92C37DB580E634B26"/>
    <w:rsid w:val="009F277A"/>
    <w:pPr>
      <w:spacing w:after="180"/>
    </w:pPr>
    <w:rPr>
      <w:rFonts w:eastAsiaTheme="minorHAnsi"/>
      <w:lang w:eastAsia="en-US"/>
    </w:rPr>
  </w:style>
  <w:style w:type="paragraph" w:customStyle="1" w:styleId="9CBCD4B53FFC445EBB58FEE7DEBF91876">
    <w:name w:val="9CBCD4B53FFC445EBB58FEE7DEBF91876"/>
    <w:rsid w:val="009F277A"/>
    <w:pPr>
      <w:spacing w:after="180"/>
    </w:pPr>
    <w:rPr>
      <w:rFonts w:eastAsiaTheme="minorHAnsi"/>
      <w:lang w:eastAsia="en-US"/>
    </w:rPr>
  </w:style>
  <w:style w:type="paragraph" w:customStyle="1" w:styleId="0B809D6FFE8E4FF1ACD5638C4E509F6A7">
    <w:name w:val="0B809D6FFE8E4FF1ACD5638C4E509F6A7"/>
    <w:rsid w:val="009F277A"/>
    <w:pPr>
      <w:spacing w:after="180"/>
    </w:pPr>
    <w:rPr>
      <w:rFonts w:eastAsiaTheme="minorHAnsi"/>
      <w:lang w:eastAsia="en-US"/>
    </w:rPr>
  </w:style>
  <w:style w:type="paragraph" w:customStyle="1" w:styleId="AE36F46D68BC4712B57753773F9CA8FA7">
    <w:name w:val="AE36F46D68BC4712B57753773F9CA8FA7"/>
    <w:rsid w:val="009F277A"/>
    <w:pPr>
      <w:spacing w:after="180"/>
    </w:pPr>
    <w:rPr>
      <w:rFonts w:eastAsiaTheme="minorHAnsi"/>
      <w:lang w:eastAsia="en-US"/>
    </w:rPr>
  </w:style>
  <w:style w:type="paragraph" w:customStyle="1" w:styleId="DBD5F8F92E4445ED92C37DB580E634B27">
    <w:name w:val="DBD5F8F92E4445ED92C37DB580E634B27"/>
    <w:rsid w:val="009F277A"/>
    <w:pPr>
      <w:spacing w:after="180"/>
    </w:pPr>
    <w:rPr>
      <w:rFonts w:eastAsiaTheme="minorHAnsi"/>
      <w:lang w:eastAsia="en-US"/>
    </w:rPr>
  </w:style>
  <w:style w:type="paragraph" w:customStyle="1" w:styleId="9CBCD4B53FFC445EBB58FEE7DEBF91877">
    <w:name w:val="9CBCD4B53FFC445EBB58FEE7DEBF91877"/>
    <w:rsid w:val="009F277A"/>
    <w:pPr>
      <w:spacing w:after="180"/>
    </w:pPr>
    <w:rPr>
      <w:rFonts w:eastAsiaTheme="minorHAnsi"/>
      <w:lang w:eastAsia="en-US"/>
    </w:rPr>
  </w:style>
  <w:style w:type="paragraph" w:customStyle="1" w:styleId="0B809D6FFE8E4FF1ACD5638C4E509F6A8">
    <w:name w:val="0B809D6FFE8E4FF1ACD5638C4E509F6A8"/>
    <w:rsid w:val="009F277A"/>
    <w:pPr>
      <w:spacing w:after="180"/>
    </w:pPr>
    <w:rPr>
      <w:rFonts w:eastAsiaTheme="minorHAnsi"/>
      <w:lang w:eastAsia="en-US"/>
    </w:rPr>
  </w:style>
  <w:style w:type="paragraph" w:customStyle="1" w:styleId="AE36F46D68BC4712B57753773F9CA8FA8">
    <w:name w:val="AE36F46D68BC4712B57753773F9CA8FA8"/>
    <w:rsid w:val="009F277A"/>
    <w:pPr>
      <w:spacing w:after="180"/>
    </w:pPr>
    <w:rPr>
      <w:rFonts w:eastAsiaTheme="minorHAnsi"/>
      <w:lang w:eastAsia="en-US"/>
    </w:rPr>
  </w:style>
  <w:style w:type="paragraph" w:customStyle="1" w:styleId="DBD5F8F92E4445ED92C37DB580E634B28">
    <w:name w:val="DBD5F8F92E4445ED92C37DB580E634B28"/>
    <w:rsid w:val="009F277A"/>
    <w:pPr>
      <w:spacing w:after="180"/>
    </w:pPr>
    <w:rPr>
      <w:rFonts w:eastAsiaTheme="minorHAnsi"/>
      <w:lang w:eastAsia="en-US"/>
    </w:rPr>
  </w:style>
  <w:style w:type="paragraph" w:customStyle="1" w:styleId="9CBCD4B53FFC445EBB58FEE7DEBF91878">
    <w:name w:val="9CBCD4B53FFC445EBB58FEE7DEBF91878"/>
    <w:rsid w:val="009F277A"/>
    <w:pPr>
      <w:spacing w:after="180"/>
    </w:pPr>
    <w:rPr>
      <w:rFonts w:eastAsiaTheme="minorHAnsi"/>
      <w:lang w:eastAsia="en-US"/>
    </w:rPr>
  </w:style>
  <w:style w:type="paragraph" w:customStyle="1" w:styleId="0B809D6FFE8E4FF1ACD5638C4E509F6A9">
    <w:name w:val="0B809D6FFE8E4FF1ACD5638C4E509F6A9"/>
    <w:rsid w:val="009F277A"/>
    <w:pPr>
      <w:spacing w:after="180"/>
    </w:pPr>
    <w:rPr>
      <w:rFonts w:eastAsiaTheme="minorHAnsi"/>
      <w:lang w:eastAsia="en-US"/>
    </w:rPr>
  </w:style>
  <w:style w:type="paragraph" w:customStyle="1" w:styleId="AE36F46D68BC4712B57753773F9CA8FA9">
    <w:name w:val="AE36F46D68BC4712B57753773F9CA8FA9"/>
    <w:rsid w:val="009F277A"/>
    <w:pPr>
      <w:spacing w:after="180"/>
    </w:pPr>
    <w:rPr>
      <w:rFonts w:eastAsiaTheme="minorHAnsi"/>
      <w:lang w:eastAsia="en-US"/>
    </w:rPr>
  </w:style>
  <w:style w:type="paragraph" w:customStyle="1" w:styleId="DBD5F8F92E4445ED92C37DB580E634B29">
    <w:name w:val="DBD5F8F92E4445ED92C37DB580E634B29"/>
    <w:rsid w:val="009F277A"/>
    <w:pPr>
      <w:spacing w:after="180"/>
    </w:pPr>
    <w:rPr>
      <w:rFonts w:eastAsiaTheme="minorHAnsi"/>
      <w:lang w:eastAsia="en-US"/>
    </w:rPr>
  </w:style>
  <w:style w:type="paragraph" w:customStyle="1" w:styleId="9CBCD4B53FFC445EBB58FEE7DEBF91879">
    <w:name w:val="9CBCD4B53FFC445EBB58FEE7DEBF91879"/>
    <w:rsid w:val="009F277A"/>
    <w:pPr>
      <w:spacing w:after="180"/>
    </w:pPr>
    <w:rPr>
      <w:rFonts w:eastAsiaTheme="minorHAnsi"/>
      <w:lang w:eastAsia="en-US"/>
    </w:rPr>
  </w:style>
  <w:style w:type="paragraph" w:customStyle="1" w:styleId="0B809D6FFE8E4FF1ACD5638C4E509F6A10">
    <w:name w:val="0B809D6FFE8E4FF1ACD5638C4E509F6A10"/>
    <w:rsid w:val="009F277A"/>
    <w:pPr>
      <w:spacing w:after="180"/>
    </w:pPr>
    <w:rPr>
      <w:rFonts w:eastAsiaTheme="minorHAnsi"/>
      <w:lang w:eastAsia="en-US"/>
    </w:rPr>
  </w:style>
  <w:style w:type="paragraph" w:customStyle="1" w:styleId="AE36F46D68BC4712B57753773F9CA8FA10">
    <w:name w:val="AE36F46D68BC4712B57753773F9CA8FA10"/>
    <w:rsid w:val="009F277A"/>
    <w:pPr>
      <w:spacing w:after="180"/>
    </w:pPr>
    <w:rPr>
      <w:rFonts w:eastAsiaTheme="minorHAnsi"/>
      <w:lang w:eastAsia="en-US"/>
    </w:rPr>
  </w:style>
  <w:style w:type="paragraph" w:customStyle="1" w:styleId="DBD5F8F92E4445ED92C37DB580E634B210">
    <w:name w:val="DBD5F8F92E4445ED92C37DB580E634B210"/>
    <w:rsid w:val="009F277A"/>
    <w:pPr>
      <w:spacing w:after="180"/>
    </w:pPr>
    <w:rPr>
      <w:rFonts w:eastAsiaTheme="minorHAnsi"/>
      <w:lang w:eastAsia="en-US"/>
    </w:rPr>
  </w:style>
  <w:style w:type="paragraph" w:customStyle="1" w:styleId="9CBCD4B53FFC445EBB58FEE7DEBF918710">
    <w:name w:val="9CBCD4B53FFC445EBB58FEE7DEBF918710"/>
    <w:rsid w:val="009F277A"/>
    <w:pPr>
      <w:spacing w:after="180"/>
    </w:pPr>
    <w:rPr>
      <w:rFonts w:eastAsiaTheme="minorHAnsi"/>
      <w:lang w:eastAsia="en-US"/>
    </w:rPr>
  </w:style>
  <w:style w:type="paragraph" w:customStyle="1" w:styleId="0B809D6FFE8E4FF1ACD5638C4E509F6A11">
    <w:name w:val="0B809D6FFE8E4FF1ACD5638C4E509F6A11"/>
    <w:rsid w:val="009F277A"/>
    <w:pPr>
      <w:spacing w:after="180"/>
    </w:pPr>
    <w:rPr>
      <w:rFonts w:eastAsiaTheme="minorHAnsi"/>
      <w:lang w:eastAsia="en-US"/>
    </w:rPr>
  </w:style>
  <w:style w:type="paragraph" w:customStyle="1" w:styleId="AE36F46D68BC4712B57753773F9CA8FA11">
    <w:name w:val="AE36F46D68BC4712B57753773F9CA8FA11"/>
    <w:rsid w:val="009F277A"/>
    <w:pPr>
      <w:spacing w:after="180"/>
    </w:pPr>
    <w:rPr>
      <w:rFonts w:eastAsiaTheme="minorHAnsi"/>
      <w:lang w:eastAsia="en-US"/>
    </w:rPr>
  </w:style>
  <w:style w:type="paragraph" w:customStyle="1" w:styleId="DBD5F8F92E4445ED92C37DB580E634B211">
    <w:name w:val="DBD5F8F92E4445ED92C37DB580E634B211"/>
    <w:rsid w:val="009F277A"/>
    <w:pPr>
      <w:spacing w:after="180"/>
    </w:pPr>
    <w:rPr>
      <w:rFonts w:eastAsiaTheme="minorHAnsi"/>
      <w:lang w:eastAsia="en-US"/>
    </w:rPr>
  </w:style>
  <w:style w:type="paragraph" w:customStyle="1" w:styleId="9CBCD4B53FFC445EBB58FEE7DEBF918711">
    <w:name w:val="9CBCD4B53FFC445EBB58FEE7DEBF918711"/>
    <w:rsid w:val="009F277A"/>
    <w:pPr>
      <w:spacing w:after="180"/>
    </w:pPr>
    <w:rPr>
      <w:rFonts w:eastAsiaTheme="minorHAnsi"/>
      <w:lang w:eastAsia="en-US"/>
    </w:rPr>
  </w:style>
  <w:style w:type="paragraph" w:customStyle="1" w:styleId="0B809D6FFE8E4FF1ACD5638C4E509F6A12">
    <w:name w:val="0B809D6FFE8E4FF1ACD5638C4E509F6A12"/>
    <w:rsid w:val="009F277A"/>
    <w:pPr>
      <w:spacing w:after="180"/>
    </w:pPr>
    <w:rPr>
      <w:rFonts w:eastAsiaTheme="minorHAnsi"/>
      <w:lang w:eastAsia="en-US"/>
    </w:rPr>
  </w:style>
  <w:style w:type="paragraph" w:customStyle="1" w:styleId="AE36F46D68BC4712B57753773F9CA8FA12">
    <w:name w:val="AE36F46D68BC4712B57753773F9CA8FA12"/>
    <w:rsid w:val="009F277A"/>
    <w:pPr>
      <w:spacing w:after="180"/>
    </w:pPr>
    <w:rPr>
      <w:rFonts w:eastAsiaTheme="minorHAnsi"/>
      <w:lang w:eastAsia="en-US"/>
    </w:rPr>
  </w:style>
  <w:style w:type="paragraph" w:customStyle="1" w:styleId="DBD5F8F92E4445ED92C37DB580E634B212">
    <w:name w:val="DBD5F8F92E4445ED92C37DB580E634B212"/>
    <w:rsid w:val="009F277A"/>
    <w:pPr>
      <w:spacing w:after="180"/>
    </w:pPr>
    <w:rPr>
      <w:rFonts w:eastAsiaTheme="minorHAnsi"/>
      <w:lang w:eastAsia="en-US"/>
    </w:rPr>
  </w:style>
  <w:style w:type="paragraph" w:customStyle="1" w:styleId="9CBCD4B53FFC445EBB58FEE7DEBF918712">
    <w:name w:val="9CBCD4B53FFC445EBB58FEE7DEBF918712"/>
    <w:rsid w:val="009F277A"/>
    <w:pPr>
      <w:spacing w:after="180"/>
    </w:pPr>
    <w:rPr>
      <w:rFonts w:eastAsiaTheme="minorHAnsi"/>
      <w:lang w:eastAsia="en-US"/>
    </w:rPr>
  </w:style>
  <w:style w:type="paragraph" w:customStyle="1" w:styleId="FCC7534631954E05BCF59EA68994C376">
    <w:name w:val="FCC7534631954E05BCF59EA68994C376"/>
    <w:rsid w:val="00EE3C41"/>
    <w:pPr>
      <w:spacing w:after="180"/>
    </w:pPr>
    <w:rPr>
      <w:rFonts w:eastAsiaTheme="minorHAnsi"/>
      <w:lang w:eastAsia="en-US"/>
    </w:rPr>
  </w:style>
  <w:style w:type="paragraph" w:customStyle="1" w:styleId="A200918114EC441FB4EDED0A2B2F668D">
    <w:name w:val="A200918114EC441FB4EDED0A2B2F668D"/>
    <w:rsid w:val="00EE3C41"/>
    <w:pPr>
      <w:spacing w:after="180"/>
    </w:pPr>
    <w:rPr>
      <w:rFonts w:eastAsiaTheme="minorHAnsi"/>
      <w:lang w:eastAsia="en-US"/>
    </w:rPr>
  </w:style>
  <w:style w:type="paragraph" w:customStyle="1" w:styleId="D9149CBD00154DD998B0CFB09EDB34B5">
    <w:name w:val="D9149CBD00154DD998B0CFB09EDB34B5"/>
    <w:rsid w:val="00EE3C41"/>
    <w:pPr>
      <w:spacing w:after="180"/>
    </w:pPr>
    <w:rPr>
      <w:rFonts w:eastAsiaTheme="minorHAnsi"/>
      <w:lang w:eastAsia="en-US"/>
    </w:rPr>
  </w:style>
  <w:style w:type="paragraph" w:customStyle="1" w:styleId="681F6A4DE66941608FE9FE8CBE750DFF">
    <w:name w:val="681F6A4DE66941608FE9FE8CBE750DFF"/>
    <w:rsid w:val="00EE3C41"/>
    <w:pPr>
      <w:spacing w:after="180"/>
    </w:pPr>
    <w:rPr>
      <w:rFonts w:eastAsiaTheme="minorHAnsi"/>
      <w:lang w:eastAsia="en-US"/>
    </w:rPr>
  </w:style>
  <w:style w:type="paragraph" w:customStyle="1" w:styleId="FCC7534631954E05BCF59EA68994C3761">
    <w:name w:val="FCC7534631954E05BCF59EA68994C3761"/>
    <w:rsid w:val="00EE3C41"/>
    <w:pPr>
      <w:spacing w:after="180"/>
    </w:pPr>
    <w:rPr>
      <w:rFonts w:eastAsiaTheme="minorHAnsi"/>
      <w:lang w:eastAsia="en-US"/>
    </w:rPr>
  </w:style>
  <w:style w:type="paragraph" w:customStyle="1" w:styleId="A200918114EC441FB4EDED0A2B2F668D1">
    <w:name w:val="A200918114EC441FB4EDED0A2B2F668D1"/>
    <w:rsid w:val="00EE3C41"/>
    <w:pPr>
      <w:spacing w:after="180"/>
    </w:pPr>
    <w:rPr>
      <w:rFonts w:eastAsiaTheme="minorHAnsi"/>
      <w:lang w:eastAsia="en-US"/>
    </w:rPr>
  </w:style>
  <w:style w:type="paragraph" w:customStyle="1" w:styleId="D9149CBD00154DD998B0CFB09EDB34B51">
    <w:name w:val="D9149CBD00154DD998B0CFB09EDB34B51"/>
    <w:rsid w:val="00EE3C41"/>
    <w:pPr>
      <w:spacing w:after="180"/>
    </w:pPr>
    <w:rPr>
      <w:rFonts w:eastAsiaTheme="minorHAnsi"/>
      <w:lang w:eastAsia="en-US"/>
    </w:rPr>
  </w:style>
  <w:style w:type="paragraph" w:customStyle="1" w:styleId="681F6A4DE66941608FE9FE8CBE750DFF1">
    <w:name w:val="681F6A4DE66941608FE9FE8CBE750DFF1"/>
    <w:rsid w:val="00EE3C41"/>
    <w:pPr>
      <w:spacing w:after="180"/>
    </w:pPr>
    <w:rPr>
      <w:rFonts w:eastAsiaTheme="minorHAnsi"/>
      <w:lang w:eastAsia="en-US"/>
    </w:rPr>
  </w:style>
  <w:style w:type="paragraph" w:customStyle="1" w:styleId="FCC7534631954E05BCF59EA68994C3762">
    <w:name w:val="FCC7534631954E05BCF59EA68994C3762"/>
    <w:rsid w:val="00EE3C41"/>
    <w:pPr>
      <w:spacing w:after="180"/>
    </w:pPr>
    <w:rPr>
      <w:rFonts w:eastAsiaTheme="minorHAnsi"/>
      <w:lang w:eastAsia="en-US"/>
    </w:rPr>
  </w:style>
  <w:style w:type="paragraph" w:customStyle="1" w:styleId="A200918114EC441FB4EDED0A2B2F668D2">
    <w:name w:val="A200918114EC441FB4EDED0A2B2F668D2"/>
    <w:rsid w:val="00EE3C41"/>
    <w:pPr>
      <w:spacing w:after="180"/>
    </w:pPr>
    <w:rPr>
      <w:rFonts w:eastAsiaTheme="minorHAnsi"/>
      <w:lang w:eastAsia="en-US"/>
    </w:rPr>
  </w:style>
  <w:style w:type="paragraph" w:customStyle="1" w:styleId="D9149CBD00154DD998B0CFB09EDB34B52">
    <w:name w:val="D9149CBD00154DD998B0CFB09EDB34B52"/>
    <w:rsid w:val="00EE3C41"/>
    <w:pPr>
      <w:spacing w:after="180"/>
    </w:pPr>
    <w:rPr>
      <w:rFonts w:eastAsiaTheme="minorHAnsi"/>
      <w:lang w:eastAsia="en-US"/>
    </w:rPr>
  </w:style>
  <w:style w:type="paragraph" w:customStyle="1" w:styleId="681F6A4DE66941608FE9FE8CBE750DFF2">
    <w:name w:val="681F6A4DE66941608FE9FE8CBE750DFF2"/>
    <w:rsid w:val="00EE3C41"/>
    <w:pPr>
      <w:spacing w:after="180"/>
    </w:pPr>
    <w:rPr>
      <w:rFonts w:eastAsiaTheme="minorHAnsi"/>
      <w:lang w:eastAsia="en-US"/>
    </w:rPr>
  </w:style>
  <w:style w:type="paragraph" w:customStyle="1" w:styleId="FCC7534631954E05BCF59EA68994C3763">
    <w:name w:val="FCC7534631954E05BCF59EA68994C3763"/>
    <w:rsid w:val="00EE3C41"/>
    <w:pPr>
      <w:spacing w:after="180"/>
    </w:pPr>
    <w:rPr>
      <w:rFonts w:eastAsiaTheme="minorHAnsi"/>
      <w:lang w:eastAsia="en-US"/>
    </w:rPr>
  </w:style>
  <w:style w:type="paragraph" w:customStyle="1" w:styleId="A200918114EC441FB4EDED0A2B2F668D3">
    <w:name w:val="A200918114EC441FB4EDED0A2B2F668D3"/>
    <w:rsid w:val="00EE3C41"/>
    <w:pPr>
      <w:spacing w:after="180"/>
    </w:pPr>
    <w:rPr>
      <w:rFonts w:eastAsiaTheme="minorHAnsi"/>
      <w:lang w:eastAsia="en-US"/>
    </w:rPr>
  </w:style>
  <w:style w:type="paragraph" w:customStyle="1" w:styleId="D9149CBD00154DD998B0CFB09EDB34B53">
    <w:name w:val="D9149CBD00154DD998B0CFB09EDB34B53"/>
    <w:rsid w:val="00EE3C41"/>
    <w:pPr>
      <w:spacing w:after="180"/>
    </w:pPr>
    <w:rPr>
      <w:rFonts w:eastAsiaTheme="minorHAnsi"/>
      <w:lang w:eastAsia="en-US"/>
    </w:rPr>
  </w:style>
  <w:style w:type="paragraph" w:customStyle="1" w:styleId="681F6A4DE66941608FE9FE8CBE750DFF3">
    <w:name w:val="681F6A4DE66941608FE9FE8CBE750DFF3"/>
    <w:rsid w:val="00EE3C41"/>
    <w:pPr>
      <w:spacing w:after="180"/>
    </w:pPr>
    <w:rPr>
      <w:rFonts w:eastAsiaTheme="minorHAnsi"/>
      <w:lang w:eastAsia="en-US"/>
    </w:rPr>
  </w:style>
  <w:style w:type="paragraph" w:customStyle="1" w:styleId="FCC7534631954E05BCF59EA68994C3764">
    <w:name w:val="FCC7534631954E05BCF59EA68994C3764"/>
    <w:rsid w:val="00EE3C41"/>
    <w:pPr>
      <w:spacing w:after="180"/>
    </w:pPr>
    <w:rPr>
      <w:rFonts w:eastAsiaTheme="minorHAnsi"/>
      <w:lang w:eastAsia="en-US"/>
    </w:rPr>
  </w:style>
  <w:style w:type="paragraph" w:customStyle="1" w:styleId="A200918114EC441FB4EDED0A2B2F668D4">
    <w:name w:val="A200918114EC441FB4EDED0A2B2F668D4"/>
    <w:rsid w:val="00EE3C41"/>
    <w:pPr>
      <w:spacing w:after="180"/>
    </w:pPr>
    <w:rPr>
      <w:rFonts w:eastAsiaTheme="minorHAnsi"/>
      <w:lang w:eastAsia="en-US"/>
    </w:rPr>
  </w:style>
  <w:style w:type="paragraph" w:customStyle="1" w:styleId="D9149CBD00154DD998B0CFB09EDB34B54">
    <w:name w:val="D9149CBD00154DD998B0CFB09EDB34B54"/>
    <w:rsid w:val="00EE3C41"/>
    <w:pPr>
      <w:spacing w:after="180"/>
    </w:pPr>
    <w:rPr>
      <w:rFonts w:eastAsiaTheme="minorHAnsi"/>
      <w:lang w:eastAsia="en-US"/>
    </w:rPr>
  </w:style>
  <w:style w:type="paragraph" w:customStyle="1" w:styleId="681F6A4DE66941608FE9FE8CBE750DFF4">
    <w:name w:val="681F6A4DE66941608FE9FE8CBE750DFF4"/>
    <w:rsid w:val="00EE3C41"/>
    <w:pPr>
      <w:spacing w:after="180"/>
    </w:pPr>
    <w:rPr>
      <w:rFonts w:eastAsiaTheme="minorHAnsi"/>
      <w:lang w:eastAsia="en-US"/>
    </w:rPr>
  </w:style>
  <w:style w:type="paragraph" w:customStyle="1" w:styleId="FCC7534631954E05BCF59EA68994C3765">
    <w:name w:val="FCC7534631954E05BCF59EA68994C3765"/>
    <w:rsid w:val="00EE3C41"/>
    <w:pPr>
      <w:spacing w:after="180"/>
    </w:pPr>
    <w:rPr>
      <w:rFonts w:eastAsiaTheme="minorHAnsi"/>
      <w:lang w:eastAsia="en-US"/>
    </w:rPr>
  </w:style>
  <w:style w:type="paragraph" w:customStyle="1" w:styleId="A200918114EC441FB4EDED0A2B2F668D5">
    <w:name w:val="A200918114EC441FB4EDED0A2B2F668D5"/>
    <w:rsid w:val="00EE3C41"/>
    <w:pPr>
      <w:spacing w:after="180"/>
    </w:pPr>
    <w:rPr>
      <w:rFonts w:eastAsiaTheme="minorHAnsi"/>
      <w:lang w:eastAsia="en-US"/>
    </w:rPr>
  </w:style>
  <w:style w:type="paragraph" w:customStyle="1" w:styleId="D9149CBD00154DD998B0CFB09EDB34B55">
    <w:name w:val="D9149CBD00154DD998B0CFB09EDB34B55"/>
    <w:rsid w:val="00EE3C41"/>
    <w:pPr>
      <w:spacing w:after="180"/>
    </w:pPr>
    <w:rPr>
      <w:rFonts w:eastAsiaTheme="minorHAnsi"/>
      <w:lang w:eastAsia="en-US"/>
    </w:rPr>
  </w:style>
  <w:style w:type="paragraph" w:customStyle="1" w:styleId="681F6A4DE66941608FE9FE8CBE750DFF5">
    <w:name w:val="681F6A4DE66941608FE9FE8CBE750DFF5"/>
    <w:rsid w:val="00EE3C41"/>
    <w:pPr>
      <w:spacing w:after="180"/>
    </w:pPr>
    <w:rPr>
      <w:rFonts w:eastAsiaTheme="minorHAnsi"/>
      <w:lang w:eastAsia="en-US"/>
    </w:rPr>
  </w:style>
  <w:style w:type="paragraph" w:customStyle="1" w:styleId="FCC7534631954E05BCF59EA68994C3766">
    <w:name w:val="FCC7534631954E05BCF59EA68994C3766"/>
    <w:rsid w:val="00EE3C41"/>
    <w:pPr>
      <w:spacing w:after="180"/>
    </w:pPr>
    <w:rPr>
      <w:rFonts w:eastAsiaTheme="minorHAnsi"/>
      <w:lang w:eastAsia="en-US"/>
    </w:rPr>
  </w:style>
  <w:style w:type="paragraph" w:customStyle="1" w:styleId="A200918114EC441FB4EDED0A2B2F668D6">
    <w:name w:val="A200918114EC441FB4EDED0A2B2F668D6"/>
    <w:rsid w:val="00EE3C41"/>
    <w:pPr>
      <w:spacing w:after="180"/>
    </w:pPr>
    <w:rPr>
      <w:rFonts w:eastAsiaTheme="minorHAnsi"/>
      <w:lang w:eastAsia="en-US"/>
    </w:rPr>
  </w:style>
  <w:style w:type="paragraph" w:customStyle="1" w:styleId="D9149CBD00154DD998B0CFB09EDB34B56">
    <w:name w:val="D9149CBD00154DD998B0CFB09EDB34B56"/>
    <w:rsid w:val="00EE3C41"/>
    <w:pPr>
      <w:spacing w:after="180"/>
    </w:pPr>
    <w:rPr>
      <w:rFonts w:eastAsiaTheme="minorHAnsi"/>
      <w:lang w:eastAsia="en-US"/>
    </w:rPr>
  </w:style>
  <w:style w:type="paragraph" w:customStyle="1" w:styleId="681F6A4DE66941608FE9FE8CBE750DFF6">
    <w:name w:val="681F6A4DE66941608FE9FE8CBE750DFF6"/>
    <w:rsid w:val="00EE3C41"/>
    <w:pPr>
      <w:spacing w:after="180"/>
    </w:pPr>
    <w:rPr>
      <w:rFonts w:eastAsiaTheme="minorHAnsi"/>
      <w:lang w:eastAsia="en-US"/>
    </w:rPr>
  </w:style>
  <w:style w:type="paragraph" w:customStyle="1" w:styleId="FCC7534631954E05BCF59EA68994C3767">
    <w:name w:val="FCC7534631954E05BCF59EA68994C3767"/>
    <w:rsid w:val="00EE3C41"/>
    <w:pPr>
      <w:spacing w:after="180"/>
    </w:pPr>
    <w:rPr>
      <w:rFonts w:eastAsiaTheme="minorHAnsi"/>
      <w:lang w:eastAsia="en-US"/>
    </w:rPr>
  </w:style>
  <w:style w:type="paragraph" w:customStyle="1" w:styleId="A200918114EC441FB4EDED0A2B2F668D7">
    <w:name w:val="A200918114EC441FB4EDED0A2B2F668D7"/>
    <w:rsid w:val="00EE3C41"/>
    <w:pPr>
      <w:spacing w:after="180"/>
    </w:pPr>
    <w:rPr>
      <w:rFonts w:eastAsiaTheme="minorHAnsi"/>
      <w:lang w:eastAsia="en-US"/>
    </w:rPr>
  </w:style>
  <w:style w:type="paragraph" w:customStyle="1" w:styleId="D9149CBD00154DD998B0CFB09EDB34B57">
    <w:name w:val="D9149CBD00154DD998B0CFB09EDB34B57"/>
    <w:rsid w:val="00EE3C41"/>
    <w:pPr>
      <w:spacing w:after="180"/>
    </w:pPr>
    <w:rPr>
      <w:rFonts w:eastAsiaTheme="minorHAnsi"/>
      <w:lang w:eastAsia="en-US"/>
    </w:rPr>
  </w:style>
  <w:style w:type="paragraph" w:customStyle="1" w:styleId="681F6A4DE66941608FE9FE8CBE750DFF7">
    <w:name w:val="681F6A4DE66941608FE9FE8CBE750DFF7"/>
    <w:rsid w:val="00EE3C41"/>
    <w:pPr>
      <w:spacing w:after="180"/>
    </w:pPr>
    <w:rPr>
      <w:rFonts w:eastAsiaTheme="minorHAnsi"/>
      <w:lang w:eastAsia="en-US"/>
    </w:rPr>
  </w:style>
  <w:style w:type="paragraph" w:customStyle="1" w:styleId="FCC7534631954E05BCF59EA68994C3768">
    <w:name w:val="FCC7534631954E05BCF59EA68994C3768"/>
    <w:rsid w:val="00EE3C41"/>
    <w:pPr>
      <w:spacing w:after="180"/>
    </w:pPr>
    <w:rPr>
      <w:rFonts w:eastAsiaTheme="minorHAnsi"/>
      <w:lang w:eastAsia="en-US"/>
    </w:rPr>
  </w:style>
  <w:style w:type="paragraph" w:customStyle="1" w:styleId="A200918114EC441FB4EDED0A2B2F668D8">
    <w:name w:val="A200918114EC441FB4EDED0A2B2F668D8"/>
    <w:rsid w:val="00EE3C41"/>
    <w:pPr>
      <w:spacing w:after="180"/>
    </w:pPr>
    <w:rPr>
      <w:rFonts w:eastAsiaTheme="minorHAnsi"/>
      <w:lang w:eastAsia="en-US"/>
    </w:rPr>
  </w:style>
  <w:style w:type="paragraph" w:customStyle="1" w:styleId="D9149CBD00154DD998B0CFB09EDB34B58">
    <w:name w:val="D9149CBD00154DD998B0CFB09EDB34B58"/>
    <w:rsid w:val="00EE3C41"/>
    <w:pPr>
      <w:spacing w:after="180"/>
    </w:pPr>
    <w:rPr>
      <w:rFonts w:eastAsiaTheme="minorHAnsi"/>
      <w:lang w:eastAsia="en-US"/>
    </w:rPr>
  </w:style>
  <w:style w:type="paragraph" w:customStyle="1" w:styleId="681F6A4DE66941608FE9FE8CBE750DFF8">
    <w:name w:val="681F6A4DE66941608FE9FE8CBE750DFF8"/>
    <w:rsid w:val="00EE3C41"/>
    <w:pPr>
      <w:spacing w:after="180"/>
    </w:pPr>
    <w:rPr>
      <w:rFonts w:eastAsiaTheme="minorHAnsi"/>
      <w:lang w:eastAsia="en-US"/>
    </w:rPr>
  </w:style>
  <w:style w:type="paragraph" w:customStyle="1" w:styleId="FCC7534631954E05BCF59EA68994C3769">
    <w:name w:val="FCC7534631954E05BCF59EA68994C3769"/>
    <w:rsid w:val="00EE3C41"/>
    <w:pPr>
      <w:spacing w:after="180"/>
    </w:pPr>
    <w:rPr>
      <w:rFonts w:eastAsiaTheme="minorHAnsi"/>
      <w:lang w:eastAsia="en-US"/>
    </w:rPr>
  </w:style>
  <w:style w:type="paragraph" w:customStyle="1" w:styleId="A200918114EC441FB4EDED0A2B2F668D9">
    <w:name w:val="A200918114EC441FB4EDED0A2B2F668D9"/>
    <w:rsid w:val="00EE3C41"/>
    <w:pPr>
      <w:spacing w:after="180"/>
    </w:pPr>
    <w:rPr>
      <w:rFonts w:eastAsiaTheme="minorHAnsi"/>
      <w:lang w:eastAsia="en-US"/>
    </w:rPr>
  </w:style>
  <w:style w:type="paragraph" w:customStyle="1" w:styleId="D9149CBD00154DD998B0CFB09EDB34B59">
    <w:name w:val="D9149CBD00154DD998B0CFB09EDB34B59"/>
    <w:rsid w:val="00EE3C41"/>
    <w:pPr>
      <w:spacing w:after="180"/>
    </w:pPr>
    <w:rPr>
      <w:rFonts w:eastAsiaTheme="minorHAnsi"/>
      <w:lang w:eastAsia="en-US"/>
    </w:rPr>
  </w:style>
  <w:style w:type="paragraph" w:customStyle="1" w:styleId="681F6A4DE66941608FE9FE8CBE750DFF9">
    <w:name w:val="681F6A4DE66941608FE9FE8CBE750DFF9"/>
    <w:rsid w:val="00EE3C41"/>
    <w:pPr>
      <w:spacing w:after="180"/>
    </w:pPr>
    <w:rPr>
      <w:rFonts w:eastAsiaTheme="minorHAnsi"/>
      <w:lang w:eastAsia="en-US"/>
    </w:rPr>
  </w:style>
  <w:style w:type="paragraph" w:customStyle="1" w:styleId="FCC7534631954E05BCF59EA68994C37610">
    <w:name w:val="FCC7534631954E05BCF59EA68994C37610"/>
    <w:rsid w:val="00EE3C41"/>
    <w:pPr>
      <w:spacing w:after="180"/>
    </w:pPr>
    <w:rPr>
      <w:rFonts w:eastAsiaTheme="minorHAnsi"/>
      <w:lang w:eastAsia="en-US"/>
    </w:rPr>
  </w:style>
  <w:style w:type="paragraph" w:customStyle="1" w:styleId="A200918114EC441FB4EDED0A2B2F668D10">
    <w:name w:val="A200918114EC441FB4EDED0A2B2F668D10"/>
    <w:rsid w:val="00EE3C41"/>
    <w:pPr>
      <w:spacing w:after="180"/>
    </w:pPr>
    <w:rPr>
      <w:rFonts w:eastAsiaTheme="minorHAnsi"/>
      <w:lang w:eastAsia="en-US"/>
    </w:rPr>
  </w:style>
  <w:style w:type="paragraph" w:customStyle="1" w:styleId="D9149CBD00154DD998B0CFB09EDB34B510">
    <w:name w:val="D9149CBD00154DD998B0CFB09EDB34B510"/>
    <w:rsid w:val="00EE3C41"/>
    <w:pPr>
      <w:spacing w:after="180"/>
    </w:pPr>
    <w:rPr>
      <w:rFonts w:eastAsiaTheme="minorHAnsi"/>
      <w:lang w:eastAsia="en-US"/>
    </w:rPr>
  </w:style>
  <w:style w:type="paragraph" w:customStyle="1" w:styleId="681F6A4DE66941608FE9FE8CBE750DFF10">
    <w:name w:val="681F6A4DE66941608FE9FE8CBE750DFF10"/>
    <w:rsid w:val="00EE3C41"/>
    <w:pPr>
      <w:spacing w:after="180"/>
    </w:pPr>
    <w:rPr>
      <w:rFonts w:eastAsiaTheme="minorHAnsi"/>
      <w:lang w:eastAsia="en-US"/>
    </w:rPr>
  </w:style>
  <w:style w:type="paragraph" w:customStyle="1" w:styleId="FCC7534631954E05BCF59EA68994C37611">
    <w:name w:val="FCC7534631954E05BCF59EA68994C37611"/>
    <w:rsid w:val="00EE3C41"/>
    <w:pPr>
      <w:spacing w:after="180"/>
    </w:pPr>
    <w:rPr>
      <w:rFonts w:eastAsiaTheme="minorHAnsi"/>
      <w:lang w:eastAsia="en-US"/>
    </w:rPr>
  </w:style>
  <w:style w:type="paragraph" w:customStyle="1" w:styleId="A200918114EC441FB4EDED0A2B2F668D11">
    <w:name w:val="A200918114EC441FB4EDED0A2B2F668D11"/>
    <w:rsid w:val="00EE3C41"/>
    <w:pPr>
      <w:spacing w:after="180"/>
    </w:pPr>
    <w:rPr>
      <w:rFonts w:eastAsiaTheme="minorHAnsi"/>
      <w:lang w:eastAsia="en-US"/>
    </w:rPr>
  </w:style>
  <w:style w:type="paragraph" w:customStyle="1" w:styleId="D9149CBD00154DD998B0CFB09EDB34B511">
    <w:name w:val="D9149CBD00154DD998B0CFB09EDB34B511"/>
    <w:rsid w:val="00EE3C41"/>
    <w:pPr>
      <w:spacing w:after="180"/>
    </w:pPr>
    <w:rPr>
      <w:rFonts w:eastAsiaTheme="minorHAnsi"/>
      <w:lang w:eastAsia="en-US"/>
    </w:rPr>
  </w:style>
  <w:style w:type="paragraph" w:customStyle="1" w:styleId="681F6A4DE66941608FE9FE8CBE750DFF11">
    <w:name w:val="681F6A4DE66941608FE9FE8CBE750DFF11"/>
    <w:rsid w:val="00EE3C41"/>
    <w:pPr>
      <w:spacing w:after="180"/>
    </w:pPr>
    <w:rPr>
      <w:rFonts w:eastAsiaTheme="minorHAnsi"/>
      <w:lang w:eastAsia="en-US"/>
    </w:rPr>
  </w:style>
  <w:style w:type="paragraph" w:customStyle="1" w:styleId="FCC7534631954E05BCF59EA68994C37612">
    <w:name w:val="FCC7534631954E05BCF59EA68994C37612"/>
    <w:rsid w:val="00EE3C41"/>
    <w:pPr>
      <w:spacing w:after="180"/>
    </w:pPr>
    <w:rPr>
      <w:rFonts w:eastAsiaTheme="minorHAnsi"/>
      <w:lang w:eastAsia="en-US"/>
    </w:rPr>
  </w:style>
  <w:style w:type="paragraph" w:customStyle="1" w:styleId="A200918114EC441FB4EDED0A2B2F668D12">
    <w:name w:val="A200918114EC441FB4EDED0A2B2F668D12"/>
    <w:rsid w:val="00EE3C41"/>
    <w:pPr>
      <w:spacing w:after="180"/>
    </w:pPr>
    <w:rPr>
      <w:rFonts w:eastAsiaTheme="minorHAnsi"/>
      <w:lang w:eastAsia="en-US"/>
    </w:rPr>
  </w:style>
  <w:style w:type="paragraph" w:customStyle="1" w:styleId="D9149CBD00154DD998B0CFB09EDB34B512">
    <w:name w:val="D9149CBD00154DD998B0CFB09EDB34B512"/>
    <w:rsid w:val="00EE3C41"/>
    <w:pPr>
      <w:spacing w:after="180"/>
    </w:pPr>
    <w:rPr>
      <w:rFonts w:eastAsiaTheme="minorHAnsi"/>
      <w:lang w:eastAsia="en-US"/>
    </w:rPr>
  </w:style>
  <w:style w:type="paragraph" w:customStyle="1" w:styleId="681F6A4DE66941608FE9FE8CBE750DFF12">
    <w:name w:val="681F6A4DE66941608FE9FE8CBE750DFF12"/>
    <w:rsid w:val="00EE3C41"/>
    <w:pPr>
      <w:spacing w:after="180"/>
    </w:pPr>
    <w:rPr>
      <w:rFonts w:eastAsiaTheme="minorHAnsi"/>
      <w:lang w:eastAsia="en-US"/>
    </w:rPr>
  </w:style>
  <w:style w:type="paragraph" w:customStyle="1" w:styleId="FCC7534631954E05BCF59EA68994C37613">
    <w:name w:val="FCC7534631954E05BCF59EA68994C37613"/>
    <w:rsid w:val="00EE3C41"/>
    <w:pPr>
      <w:spacing w:after="180"/>
    </w:pPr>
    <w:rPr>
      <w:rFonts w:eastAsiaTheme="minorHAnsi"/>
      <w:lang w:eastAsia="en-US"/>
    </w:rPr>
  </w:style>
  <w:style w:type="paragraph" w:customStyle="1" w:styleId="A200918114EC441FB4EDED0A2B2F668D13">
    <w:name w:val="A200918114EC441FB4EDED0A2B2F668D13"/>
    <w:rsid w:val="00EE3C41"/>
    <w:pPr>
      <w:spacing w:after="180"/>
    </w:pPr>
    <w:rPr>
      <w:rFonts w:eastAsiaTheme="minorHAnsi"/>
      <w:lang w:eastAsia="en-US"/>
    </w:rPr>
  </w:style>
  <w:style w:type="paragraph" w:customStyle="1" w:styleId="D9149CBD00154DD998B0CFB09EDB34B513">
    <w:name w:val="D9149CBD00154DD998B0CFB09EDB34B513"/>
    <w:rsid w:val="00EE3C41"/>
    <w:pPr>
      <w:spacing w:after="180"/>
    </w:pPr>
    <w:rPr>
      <w:rFonts w:eastAsiaTheme="minorHAnsi"/>
      <w:lang w:eastAsia="en-US"/>
    </w:rPr>
  </w:style>
  <w:style w:type="paragraph" w:customStyle="1" w:styleId="681F6A4DE66941608FE9FE8CBE750DFF13">
    <w:name w:val="681F6A4DE66941608FE9FE8CBE750DFF13"/>
    <w:rsid w:val="00EE3C41"/>
    <w:pPr>
      <w:spacing w:after="180"/>
    </w:pPr>
    <w:rPr>
      <w:rFonts w:eastAsiaTheme="minorHAnsi"/>
      <w:lang w:eastAsia="en-US"/>
    </w:rPr>
  </w:style>
  <w:style w:type="paragraph" w:customStyle="1" w:styleId="FCC7534631954E05BCF59EA68994C37614">
    <w:name w:val="FCC7534631954E05BCF59EA68994C37614"/>
    <w:rsid w:val="00EE3C41"/>
    <w:pPr>
      <w:spacing w:after="180"/>
    </w:pPr>
    <w:rPr>
      <w:rFonts w:eastAsiaTheme="minorHAnsi"/>
      <w:lang w:eastAsia="en-US"/>
    </w:rPr>
  </w:style>
  <w:style w:type="paragraph" w:customStyle="1" w:styleId="A200918114EC441FB4EDED0A2B2F668D14">
    <w:name w:val="A200918114EC441FB4EDED0A2B2F668D14"/>
    <w:rsid w:val="00EE3C41"/>
    <w:pPr>
      <w:spacing w:after="180"/>
    </w:pPr>
    <w:rPr>
      <w:rFonts w:eastAsiaTheme="minorHAnsi"/>
      <w:lang w:eastAsia="en-US"/>
    </w:rPr>
  </w:style>
  <w:style w:type="paragraph" w:customStyle="1" w:styleId="D9149CBD00154DD998B0CFB09EDB34B514">
    <w:name w:val="D9149CBD00154DD998B0CFB09EDB34B514"/>
    <w:rsid w:val="00EE3C41"/>
    <w:pPr>
      <w:spacing w:after="180"/>
    </w:pPr>
    <w:rPr>
      <w:rFonts w:eastAsiaTheme="minorHAnsi"/>
      <w:lang w:eastAsia="en-US"/>
    </w:rPr>
  </w:style>
  <w:style w:type="paragraph" w:customStyle="1" w:styleId="681F6A4DE66941608FE9FE8CBE750DFF14">
    <w:name w:val="681F6A4DE66941608FE9FE8CBE750DFF14"/>
    <w:rsid w:val="00EE3C41"/>
    <w:pPr>
      <w:spacing w:after="180"/>
    </w:pPr>
    <w:rPr>
      <w:rFonts w:eastAsiaTheme="minorHAnsi"/>
      <w:lang w:eastAsia="en-US"/>
    </w:rPr>
  </w:style>
  <w:style w:type="paragraph" w:customStyle="1" w:styleId="FCC7534631954E05BCF59EA68994C37615">
    <w:name w:val="FCC7534631954E05BCF59EA68994C37615"/>
    <w:rsid w:val="00EE3C41"/>
    <w:pPr>
      <w:spacing w:after="180"/>
    </w:pPr>
    <w:rPr>
      <w:rFonts w:eastAsiaTheme="minorHAnsi"/>
      <w:lang w:eastAsia="en-US"/>
    </w:rPr>
  </w:style>
  <w:style w:type="paragraph" w:customStyle="1" w:styleId="A200918114EC441FB4EDED0A2B2F668D15">
    <w:name w:val="A200918114EC441FB4EDED0A2B2F668D15"/>
    <w:rsid w:val="00EE3C41"/>
    <w:pPr>
      <w:spacing w:after="180"/>
    </w:pPr>
    <w:rPr>
      <w:rFonts w:eastAsiaTheme="minorHAnsi"/>
      <w:lang w:eastAsia="en-US"/>
    </w:rPr>
  </w:style>
  <w:style w:type="paragraph" w:customStyle="1" w:styleId="D9149CBD00154DD998B0CFB09EDB34B515">
    <w:name w:val="D9149CBD00154DD998B0CFB09EDB34B515"/>
    <w:rsid w:val="00EE3C41"/>
    <w:pPr>
      <w:spacing w:after="180"/>
    </w:pPr>
    <w:rPr>
      <w:rFonts w:eastAsiaTheme="minorHAnsi"/>
      <w:lang w:eastAsia="en-US"/>
    </w:rPr>
  </w:style>
  <w:style w:type="paragraph" w:customStyle="1" w:styleId="681F6A4DE66941608FE9FE8CBE750DFF15">
    <w:name w:val="681F6A4DE66941608FE9FE8CBE750DFF15"/>
    <w:rsid w:val="00EE3C41"/>
    <w:pPr>
      <w:spacing w:after="180"/>
    </w:pPr>
    <w:rPr>
      <w:rFonts w:eastAsiaTheme="minorHAnsi"/>
      <w:lang w:eastAsia="en-US"/>
    </w:rPr>
  </w:style>
  <w:style w:type="paragraph" w:customStyle="1" w:styleId="FCC7534631954E05BCF59EA68994C37616">
    <w:name w:val="FCC7534631954E05BCF59EA68994C37616"/>
    <w:rsid w:val="00EE3C41"/>
    <w:pPr>
      <w:spacing w:after="180"/>
    </w:pPr>
    <w:rPr>
      <w:rFonts w:eastAsiaTheme="minorHAnsi"/>
      <w:lang w:eastAsia="en-US"/>
    </w:rPr>
  </w:style>
  <w:style w:type="paragraph" w:customStyle="1" w:styleId="A200918114EC441FB4EDED0A2B2F668D16">
    <w:name w:val="A200918114EC441FB4EDED0A2B2F668D16"/>
    <w:rsid w:val="00EE3C41"/>
    <w:pPr>
      <w:spacing w:after="180"/>
    </w:pPr>
    <w:rPr>
      <w:rFonts w:eastAsiaTheme="minorHAnsi"/>
      <w:lang w:eastAsia="en-US"/>
    </w:rPr>
  </w:style>
  <w:style w:type="paragraph" w:customStyle="1" w:styleId="D9149CBD00154DD998B0CFB09EDB34B516">
    <w:name w:val="D9149CBD00154DD998B0CFB09EDB34B516"/>
    <w:rsid w:val="00EE3C41"/>
    <w:pPr>
      <w:spacing w:after="180"/>
    </w:pPr>
    <w:rPr>
      <w:rFonts w:eastAsiaTheme="minorHAnsi"/>
      <w:lang w:eastAsia="en-US"/>
    </w:rPr>
  </w:style>
  <w:style w:type="paragraph" w:customStyle="1" w:styleId="681F6A4DE66941608FE9FE8CBE750DFF16">
    <w:name w:val="681F6A4DE66941608FE9FE8CBE750DFF16"/>
    <w:rsid w:val="00EE3C41"/>
    <w:pPr>
      <w:spacing w:after="180"/>
    </w:pPr>
    <w:rPr>
      <w:rFonts w:eastAsiaTheme="minorHAnsi"/>
      <w:lang w:eastAsia="en-US"/>
    </w:rPr>
  </w:style>
  <w:style w:type="paragraph" w:customStyle="1" w:styleId="FCC7534631954E05BCF59EA68994C37617">
    <w:name w:val="FCC7534631954E05BCF59EA68994C37617"/>
    <w:rsid w:val="00EE3C41"/>
    <w:pPr>
      <w:spacing w:after="180"/>
    </w:pPr>
    <w:rPr>
      <w:rFonts w:eastAsiaTheme="minorHAnsi"/>
      <w:lang w:eastAsia="en-US"/>
    </w:rPr>
  </w:style>
  <w:style w:type="paragraph" w:customStyle="1" w:styleId="A200918114EC441FB4EDED0A2B2F668D17">
    <w:name w:val="A200918114EC441FB4EDED0A2B2F668D17"/>
    <w:rsid w:val="00EE3C41"/>
    <w:pPr>
      <w:spacing w:after="180"/>
    </w:pPr>
    <w:rPr>
      <w:rFonts w:eastAsiaTheme="minorHAnsi"/>
      <w:lang w:eastAsia="en-US"/>
    </w:rPr>
  </w:style>
  <w:style w:type="paragraph" w:customStyle="1" w:styleId="D9149CBD00154DD998B0CFB09EDB34B517">
    <w:name w:val="D9149CBD00154DD998B0CFB09EDB34B517"/>
    <w:rsid w:val="00EE3C41"/>
    <w:pPr>
      <w:spacing w:after="180"/>
    </w:pPr>
    <w:rPr>
      <w:rFonts w:eastAsiaTheme="minorHAnsi"/>
      <w:lang w:eastAsia="en-US"/>
    </w:rPr>
  </w:style>
  <w:style w:type="paragraph" w:customStyle="1" w:styleId="681F6A4DE66941608FE9FE8CBE750DFF17">
    <w:name w:val="681F6A4DE66941608FE9FE8CBE750DFF17"/>
    <w:rsid w:val="00EE3C41"/>
    <w:pPr>
      <w:spacing w:after="180"/>
    </w:pPr>
    <w:rPr>
      <w:rFonts w:eastAsiaTheme="minorHAnsi"/>
      <w:lang w:eastAsia="en-US"/>
    </w:rPr>
  </w:style>
  <w:style w:type="paragraph" w:customStyle="1" w:styleId="FCC7534631954E05BCF59EA68994C37618">
    <w:name w:val="FCC7534631954E05BCF59EA68994C37618"/>
    <w:rsid w:val="00EE3C41"/>
    <w:pPr>
      <w:spacing w:after="180"/>
    </w:pPr>
    <w:rPr>
      <w:rFonts w:eastAsiaTheme="minorHAnsi"/>
      <w:lang w:eastAsia="en-US"/>
    </w:rPr>
  </w:style>
  <w:style w:type="paragraph" w:customStyle="1" w:styleId="A200918114EC441FB4EDED0A2B2F668D18">
    <w:name w:val="A200918114EC441FB4EDED0A2B2F668D18"/>
    <w:rsid w:val="00EE3C41"/>
    <w:pPr>
      <w:spacing w:after="180"/>
    </w:pPr>
    <w:rPr>
      <w:rFonts w:eastAsiaTheme="minorHAnsi"/>
      <w:lang w:eastAsia="en-US"/>
    </w:rPr>
  </w:style>
  <w:style w:type="paragraph" w:customStyle="1" w:styleId="D9149CBD00154DD998B0CFB09EDB34B518">
    <w:name w:val="D9149CBD00154DD998B0CFB09EDB34B518"/>
    <w:rsid w:val="00EE3C41"/>
    <w:pPr>
      <w:spacing w:after="180"/>
    </w:pPr>
    <w:rPr>
      <w:rFonts w:eastAsiaTheme="minorHAnsi"/>
      <w:lang w:eastAsia="en-US"/>
    </w:rPr>
  </w:style>
  <w:style w:type="paragraph" w:customStyle="1" w:styleId="681F6A4DE66941608FE9FE8CBE750DFF18">
    <w:name w:val="681F6A4DE66941608FE9FE8CBE750DFF18"/>
    <w:rsid w:val="00EE3C41"/>
    <w:pPr>
      <w:spacing w:after="180"/>
    </w:pPr>
    <w:rPr>
      <w:rFonts w:eastAsiaTheme="minorHAnsi"/>
      <w:lang w:eastAsia="en-US"/>
    </w:rPr>
  </w:style>
  <w:style w:type="paragraph" w:customStyle="1" w:styleId="FCC7534631954E05BCF59EA68994C37619">
    <w:name w:val="FCC7534631954E05BCF59EA68994C37619"/>
    <w:rsid w:val="00EE3C41"/>
    <w:pPr>
      <w:spacing w:after="180"/>
    </w:pPr>
    <w:rPr>
      <w:rFonts w:eastAsiaTheme="minorHAnsi"/>
      <w:lang w:eastAsia="en-US"/>
    </w:rPr>
  </w:style>
  <w:style w:type="paragraph" w:customStyle="1" w:styleId="A200918114EC441FB4EDED0A2B2F668D19">
    <w:name w:val="A200918114EC441FB4EDED0A2B2F668D19"/>
    <w:rsid w:val="00EE3C41"/>
    <w:pPr>
      <w:spacing w:after="180"/>
    </w:pPr>
    <w:rPr>
      <w:rFonts w:eastAsiaTheme="minorHAnsi"/>
      <w:lang w:eastAsia="en-US"/>
    </w:rPr>
  </w:style>
  <w:style w:type="paragraph" w:customStyle="1" w:styleId="D9149CBD00154DD998B0CFB09EDB34B519">
    <w:name w:val="D9149CBD00154DD998B0CFB09EDB34B519"/>
    <w:rsid w:val="00EE3C41"/>
    <w:pPr>
      <w:spacing w:after="180"/>
    </w:pPr>
    <w:rPr>
      <w:rFonts w:eastAsiaTheme="minorHAnsi"/>
      <w:lang w:eastAsia="en-US"/>
    </w:rPr>
  </w:style>
  <w:style w:type="paragraph" w:customStyle="1" w:styleId="681F6A4DE66941608FE9FE8CBE750DFF19">
    <w:name w:val="681F6A4DE66941608FE9FE8CBE750DFF19"/>
    <w:rsid w:val="00EE3C41"/>
    <w:pPr>
      <w:spacing w:after="180"/>
    </w:pPr>
    <w:rPr>
      <w:rFonts w:eastAsiaTheme="minorHAnsi"/>
      <w:lang w:eastAsia="en-US"/>
    </w:rPr>
  </w:style>
  <w:style w:type="paragraph" w:customStyle="1" w:styleId="F49878EEA20A4C84AAF382231E5A2388">
    <w:name w:val="F49878EEA20A4C84AAF382231E5A2388"/>
    <w:rsid w:val="000D6D0E"/>
    <w:pPr>
      <w:spacing w:after="180"/>
    </w:pPr>
    <w:rPr>
      <w:rFonts w:eastAsiaTheme="minorHAnsi"/>
      <w:lang w:eastAsia="en-US"/>
    </w:rPr>
  </w:style>
  <w:style w:type="paragraph" w:customStyle="1" w:styleId="E409AE4EBD3B4741A98442F348FD217B">
    <w:name w:val="E409AE4EBD3B4741A98442F348FD217B"/>
    <w:rsid w:val="000D6D0E"/>
    <w:pPr>
      <w:spacing w:after="180"/>
    </w:pPr>
    <w:rPr>
      <w:rFonts w:eastAsiaTheme="minorHAnsi"/>
      <w:lang w:eastAsia="en-US"/>
    </w:rPr>
  </w:style>
  <w:style w:type="paragraph" w:customStyle="1" w:styleId="00A87B55FEDF4A1DB358BADB32510649">
    <w:name w:val="00A87B55FEDF4A1DB358BADB32510649"/>
    <w:rsid w:val="000D6D0E"/>
    <w:pPr>
      <w:spacing w:after="180"/>
    </w:pPr>
    <w:rPr>
      <w:rFonts w:eastAsiaTheme="minorHAnsi"/>
      <w:lang w:eastAsia="en-US"/>
    </w:rPr>
  </w:style>
  <w:style w:type="paragraph" w:customStyle="1" w:styleId="BF2AAD1010A94BA0AB4A906ADCA47D7F">
    <w:name w:val="BF2AAD1010A94BA0AB4A906ADCA47D7F"/>
    <w:rsid w:val="000D6D0E"/>
    <w:pPr>
      <w:spacing w:after="180"/>
    </w:pPr>
    <w:rPr>
      <w:rFonts w:eastAsiaTheme="minorHAnsi"/>
      <w:lang w:eastAsia="en-US"/>
    </w:rPr>
  </w:style>
  <w:style w:type="paragraph" w:customStyle="1" w:styleId="F49878EEA20A4C84AAF382231E5A23881">
    <w:name w:val="F49878EEA20A4C84AAF382231E5A23881"/>
    <w:rsid w:val="000D6D0E"/>
    <w:pPr>
      <w:spacing w:after="180"/>
    </w:pPr>
    <w:rPr>
      <w:rFonts w:eastAsiaTheme="minorHAnsi"/>
      <w:lang w:eastAsia="en-US"/>
    </w:rPr>
  </w:style>
  <w:style w:type="paragraph" w:customStyle="1" w:styleId="E409AE4EBD3B4741A98442F348FD217B1">
    <w:name w:val="E409AE4EBD3B4741A98442F348FD217B1"/>
    <w:rsid w:val="000D6D0E"/>
    <w:pPr>
      <w:spacing w:after="180"/>
    </w:pPr>
    <w:rPr>
      <w:rFonts w:eastAsiaTheme="minorHAnsi"/>
      <w:lang w:eastAsia="en-US"/>
    </w:rPr>
  </w:style>
  <w:style w:type="paragraph" w:customStyle="1" w:styleId="00A87B55FEDF4A1DB358BADB325106491">
    <w:name w:val="00A87B55FEDF4A1DB358BADB325106491"/>
    <w:rsid w:val="000D6D0E"/>
    <w:pPr>
      <w:spacing w:after="180"/>
    </w:pPr>
    <w:rPr>
      <w:rFonts w:eastAsiaTheme="minorHAnsi"/>
      <w:lang w:eastAsia="en-US"/>
    </w:rPr>
  </w:style>
  <w:style w:type="paragraph" w:customStyle="1" w:styleId="BF2AAD1010A94BA0AB4A906ADCA47D7F1">
    <w:name w:val="BF2AAD1010A94BA0AB4A906ADCA47D7F1"/>
    <w:rsid w:val="000D6D0E"/>
    <w:pPr>
      <w:spacing w:after="180"/>
    </w:pPr>
    <w:rPr>
      <w:rFonts w:eastAsiaTheme="minorHAnsi"/>
      <w:lang w:eastAsia="en-US"/>
    </w:rPr>
  </w:style>
  <w:style w:type="paragraph" w:customStyle="1" w:styleId="F49878EEA20A4C84AAF382231E5A23882">
    <w:name w:val="F49878EEA20A4C84AAF382231E5A23882"/>
    <w:rsid w:val="000D6D0E"/>
    <w:pPr>
      <w:spacing w:after="180"/>
    </w:pPr>
    <w:rPr>
      <w:rFonts w:eastAsiaTheme="minorHAnsi"/>
      <w:lang w:eastAsia="en-US"/>
    </w:rPr>
  </w:style>
  <w:style w:type="paragraph" w:customStyle="1" w:styleId="E409AE4EBD3B4741A98442F348FD217B2">
    <w:name w:val="E409AE4EBD3B4741A98442F348FD217B2"/>
    <w:rsid w:val="000D6D0E"/>
    <w:pPr>
      <w:spacing w:after="180"/>
    </w:pPr>
    <w:rPr>
      <w:rFonts w:eastAsiaTheme="minorHAnsi"/>
      <w:lang w:eastAsia="en-US"/>
    </w:rPr>
  </w:style>
  <w:style w:type="paragraph" w:customStyle="1" w:styleId="00A87B55FEDF4A1DB358BADB325106492">
    <w:name w:val="00A87B55FEDF4A1DB358BADB325106492"/>
    <w:rsid w:val="000D6D0E"/>
    <w:pPr>
      <w:spacing w:after="180"/>
    </w:pPr>
    <w:rPr>
      <w:rFonts w:eastAsiaTheme="minorHAnsi"/>
      <w:lang w:eastAsia="en-US"/>
    </w:rPr>
  </w:style>
  <w:style w:type="paragraph" w:customStyle="1" w:styleId="BF2AAD1010A94BA0AB4A906ADCA47D7F2">
    <w:name w:val="BF2AAD1010A94BA0AB4A906ADCA47D7F2"/>
    <w:rsid w:val="000D6D0E"/>
    <w:pPr>
      <w:spacing w:after="180"/>
    </w:pPr>
    <w:rPr>
      <w:rFonts w:eastAsiaTheme="minorHAnsi"/>
      <w:lang w:eastAsia="en-US"/>
    </w:rPr>
  </w:style>
  <w:style w:type="paragraph" w:customStyle="1" w:styleId="F49878EEA20A4C84AAF382231E5A23883">
    <w:name w:val="F49878EEA20A4C84AAF382231E5A23883"/>
    <w:rsid w:val="000D6D0E"/>
    <w:pPr>
      <w:spacing w:after="180"/>
    </w:pPr>
    <w:rPr>
      <w:rFonts w:eastAsiaTheme="minorHAnsi"/>
      <w:lang w:eastAsia="en-US"/>
    </w:rPr>
  </w:style>
  <w:style w:type="paragraph" w:customStyle="1" w:styleId="E409AE4EBD3B4741A98442F348FD217B3">
    <w:name w:val="E409AE4EBD3B4741A98442F348FD217B3"/>
    <w:rsid w:val="000D6D0E"/>
    <w:pPr>
      <w:spacing w:after="180"/>
    </w:pPr>
    <w:rPr>
      <w:rFonts w:eastAsiaTheme="minorHAnsi"/>
      <w:lang w:eastAsia="en-US"/>
    </w:rPr>
  </w:style>
  <w:style w:type="paragraph" w:customStyle="1" w:styleId="00A87B55FEDF4A1DB358BADB325106493">
    <w:name w:val="00A87B55FEDF4A1DB358BADB325106493"/>
    <w:rsid w:val="000D6D0E"/>
    <w:pPr>
      <w:spacing w:after="180"/>
    </w:pPr>
    <w:rPr>
      <w:rFonts w:eastAsiaTheme="minorHAnsi"/>
      <w:lang w:eastAsia="en-US"/>
    </w:rPr>
  </w:style>
  <w:style w:type="paragraph" w:customStyle="1" w:styleId="BF2AAD1010A94BA0AB4A906ADCA47D7F3">
    <w:name w:val="BF2AAD1010A94BA0AB4A906ADCA47D7F3"/>
    <w:rsid w:val="000D6D0E"/>
    <w:pPr>
      <w:spacing w:after="180"/>
    </w:pPr>
    <w:rPr>
      <w:rFonts w:eastAsiaTheme="minorHAnsi"/>
      <w:lang w:eastAsia="en-US"/>
    </w:rPr>
  </w:style>
  <w:style w:type="paragraph" w:customStyle="1" w:styleId="F49878EEA20A4C84AAF382231E5A23884">
    <w:name w:val="F49878EEA20A4C84AAF382231E5A23884"/>
    <w:rsid w:val="000D6D0E"/>
    <w:pPr>
      <w:spacing w:after="180"/>
    </w:pPr>
    <w:rPr>
      <w:rFonts w:eastAsiaTheme="minorHAnsi"/>
      <w:lang w:eastAsia="en-US"/>
    </w:rPr>
  </w:style>
  <w:style w:type="paragraph" w:customStyle="1" w:styleId="E409AE4EBD3B4741A98442F348FD217B4">
    <w:name w:val="E409AE4EBD3B4741A98442F348FD217B4"/>
    <w:rsid w:val="000D6D0E"/>
    <w:pPr>
      <w:spacing w:after="180"/>
    </w:pPr>
    <w:rPr>
      <w:rFonts w:eastAsiaTheme="minorHAnsi"/>
      <w:lang w:eastAsia="en-US"/>
    </w:rPr>
  </w:style>
  <w:style w:type="paragraph" w:customStyle="1" w:styleId="00A87B55FEDF4A1DB358BADB325106494">
    <w:name w:val="00A87B55FEDF4A1DB358BADB325106494"/>
    <w:rsid w:val="000D6D0E"/>
    <w:pPr>
      <w:spacing w:after="180"/>
    </w:pPr>
    <w:rPr>
      <w:rFonts w:eastAsiaTheme="minorHAnsi"/>
      <w:lang w:eastAsia="en-US"/>
    </w:rPr>
  </w:style>
  <w:style w:type="paragraph" w:customStyle="1" w:styleId="BF2AAD1010A94BA0AB4A906ADCA47D7F4">
    <w:name w:val="BF2AAD1010A94BA0AB4A906ADCA47D7F4"/>
    <w:rsid w:val="000D6D0E"/>
    <w:pPr>
      <w:spacing w:after="180"/>
    </w:pPr>
    <w:rPr>
      <w:rFonts w:eastAsiaTheme="minorHAnsi"/>
      <w:lang w:eastAsia="en-US"/>
    </w:rPr>
  </w:style>
  <w:style w:type="paragraph" w:customStyle="1" w:styleId="F49878EEA20A4C84AAF382231E5A23885">
    <w:name w:val="F49878EEA20A4C84AAF382231E5A23885"/>
    <w:rsid w:val="000D6D0E"/>
    <w:pPr>
      <w:spacing w:after="180"/>
    </w:pPr>
    <w:rPr>
      <w:rFonts w:eastAsiaTheme="minorHAnsi"/>
      <w:lang w:eastAsia="en-US"/>
    </w:rPr>
  </w:style>
  <w:style w:type="paragraph" w:customStyle="1" w:styleId="E409AE4EBD3B4741A98442F348FD217B5">
    <w:name w:val="E409AE4EBD3B4741A98442F348FD217B5"/>
    <w:rsid w:val="000D6D0E"/>
    <w:pPr>
      <w:spacing w:after="180"/>
    </w:pPr>
    <w:rPr>
      <w:rFonts w:eastAsiaTheme="minorHAnsi"/>
      <w:lang w:eastAsia="en-US"/>
    </w:rPr>
  </w:style>
  <w:style w:type="paragraph" w:customStyle="1" w:styleId="00A87B55FEDF4A1DB358BADB325106495">
    <w:name w:val="00A87B55FEDF4A1DB358BADB325106495"/>
    <w:rsid w:val="000D6D0E"/>
    <w:pPr>
      <w:spacing w:after="180"/>
    </w:pPr>
    <w:rPr>
      <w:rFonts w:eastAsiaTheme="minorHAnsi"/>
      <w:lang w:eastAsia="en-US"/>
    </w:rPr>
  </w:style>
  <w:style w:type="paragraph" w:customStyle="1" w:styleId="BF2AAD1010A94BA0AB4A906ADCA47D7F5">
    <w:name w:val="BF2AAD1010A94BA0AB4A906ADCA47D7F5"/>
    <w:rsid w:val="000D6D0E"/>
    <w:pPr>
      <w:spacing w:after="180"/>
    </w:pPr>
    <w:rPr>
      <w:rFonts w:eastAsiaTheme="minorHAnsi"/>
      <w:lang w:eastAsia="en-US"/>
    </w:rPr>
  </w:style>
  <w:style w:type="paragraph" w:customStyle="1" w:styleId="F49878EEA20A4C84AAF382231E5A23886">
    <w:name w:val="F49878EEA20A4C84AAF382231E5A23886"/>
    <w:rsid w:val="000D6D0E"/>
    <w:pPr>
      <w:spacing w:after="180"/>
    </w:pPr>
    <w:rPr>
      <w:rFonts w:eastAsiaTheme="minorHAnsi"/>
      <w:lang w:eastAsia="en-US"/>
    </w:rPr>
  </w:style>
  <w:style w:type="paragraph" w:customStyle="1" w:styleId="E409AE4EBD3B4741A98442F348FD217B6">
    <w:name w:val="E409AE4EBD3B4741A98442F348FD217B6"/>
    <w:rsid w:val="000D6D0E"/>
    <w:pPr>
      <w:spacing w:after="180"/>
    </w:pPr>
    <w:rPr>
      <w:rFonts w:eastAsiaTheme="minorHAnsi"/>
      <w:lang w:eastAsia="en-US"/>
    </w:rPr>
  </w:style>
  <w:style w:type="paragraph" w:customStyle="1" w:styleId="00A87B55FEDF4A1DB358BADB325106496">
    <w:name w:val="00A87B55FEDF4A1DB358BADB325106496"/>
    <w:rsid w:val="000D6D0E"/>
    <w:pPr>
      <w:spacing w:after="180"/>
    </w:pPr>
    <w:rPr>
      <w:rFonts w:eastAsiaTheme="minorHAnsi"/>
      <w:lang w:eastAsia="en-US"/>
    </w:rPr>
  </w:style>
  <w:style w:type="paragraph" w:customStyle="1" w:styleId="BF2AAD1010A94BA0AB4A906ADCA47D7F6">
    <w:name w:val="BF2AAD1010A94BA0AB4A906ADCA47D7F6"/>
    <w:rsid w:val="000D6D0E"/>
    <w:pPr>
      <w:spacing w:after="180"/>
    </w:pPr>
    <w:rPr>
      <w:rFonts w:eastAsiaTheme="minorHAnsi"/>
      <w:lang w:eastAsia="en-US"/>
    </w:rPr>
  </w:style>
  <w:style w:type="paragraph" w:customStyle="1" w:styleId="F49878EEA20A4C84AAF382231E5A23887">
    <w:name w:val="F49878EEA20A4C84AAF382231E5A23887"/>
    <w:rsid w:val="000D6D0E"/>
    <w:pPr>
      <w:spacing w:after="180"/>
    </w:pPr>
    <w:rPr>
      <w:rFonts w:eastAsiaTheme="minorHAnsi"/>
      <w:lang w:eastAsia="en-US"/>
    </w:rPr>
  </w:style>
  <w:style w:type="paragraph" w:customStyle="1" w:styleId="E409AE4EBD3B4741A98442F348FD217B7">
    <w:name w:val="E409AE4EBD3B4741A98442F348FD217B7"/>
    <w:rsid w:val="000D6D0E"/>
    <w:pPr>
      <w:spacing w:after="180"/>
    </w:pPr>
    <w:rPr>
      <w:rFonts w:eastAsiaTheme="minorHAnsi"/>
      <w:lang w:eastAsia="en-US"/>
    </w:rPr>
  </w:style>
  <w:style w:type="paragraph" w:customStyle="1" w:styleId="00A87B55FEDF4A1DB358BADB325106497">
    <w:name w:val="00A87B55FEDF4A1DB358BADB325106497"/>
    <w:rsid w:val="000D6D0E"/>
    <w:pPr>
      <w:spacing w:after="180"/>
    </w:pPr>
    <w:rPr>
      <w:rFonts w:eastAsiaTheme="minorHAnsi"/>
      <w:lang w:eastAsia="en-US"/>
    </w:rPr>
  </w:style>
  <w:style w:type="paragraph" w:customStyle="1" w:styleId="BF2AAD1010A94BA0AB4A906ADCA47D7F7">
    <w:name w:val="BF2AAD1010A94BA0AB4A906ADCA47D7F7"/>
    <w:rsid w:val="000D6D0E"/>
    <w:pPr>
      <w:spacing w:after="180"/>
    </w:pPr>
    <w:rPr>
      <w:rFonts w:eastAsiaTheme="minorHAnsi"/>
      <w:lang w:eastAsia="en-US"/>
    </w:rPr>
  </w:style>
  <w:style w:type="paragraph" w:customStyle="1" w:styleId="F49878EEA20A4C84AAF382231E5A23888">
    <w:name w:val="F49878EEA20A4C84AAF382231E5A23888"/>
    <w:rsid w:val="000D6D0E"/>
    <w:pPr>
      <w:spacing w:after="180"/>
    </w:pPr>
    <w:rPr>
      <w:rFonts w:eastAsiaTheme="minorHAnsi"/>
      <w:lang w:eastAsia="en-US"/>
    </w:rPr>
  </w:style>
  <w:style w:type="paragraph" w:customStyle="1" w:styleId="E409AE4EBD3B4741A98442F348FD217B8">
    <w:name w:val="E409AE4EBD3B4741A98442F348FD217B8"/>
    <w:rsid w:val="000D6D0E"/>
    <w:pPr>
      <w:spacing w:after="180"/>
    </w:pPr>
    <w:rPr>
      <w:rFonts w:eastAsiaTheme="minorHAnsi"/>
      <w:lang w:eastAsia="en-US"/>
    </w:rPr>
  </w:style>
  <w:style w:type="paragraph" w:customStyle="1" w:styleId="00A87B55FEDF4A1DB358BADB325106498">
    <w:name w:val="00A87B55FEDF4A1DB358BADB325106498"/>
    <w:rsid w:val="000D6D0E"/>
    <w:pPr>
      <w:spacing w:after="180"/>
    </w:pPr>
    <w:rPr>
      <w:rFonts w:eastAsiaTheme="minorHAnsi"/>
      <w:lang w:eastAsia="en-US"/>
    </w:rPr>
  </w:style>
  <w:style w:type="paragraph" w:customStyle="1" w:styleId="BF2AAD1010A94BA0AB4A906ADCA47D7F8">
    <w:name w:val="BF2AAD1010A94BA0AB4A906ADCA47D7F8"/>
    <w:rsid w:val="000D6D0E"/>
    <w:pPr>
      <w:spacing w:after="180"/>
    </w:pPr>
    <w:rPr>
      <w:rFonts w:eastAsiaTheme="minorHAnsi"/>
      <w:lang w:eastAsia="en-US"/>
    </w:rPr>
  </w:style>
  <w:style w:type="paragraph" w:customStyle="1" w:styleId="F49878EEA20A4C84AAF382231E5A23889">
    <w:name w:val="F49878EEA20A4C84AAF382231E5A23889"/>
    <w:rsid w:val="000D6D0E"/>
    <w:pPr>
      <w:spacing w:after="180"/>
    </w:pPr>
    <w:rPr>
      <w:rFonts w:eastAsiaTheme="minorHAnsi"/>
      <w:lang w:eastAsia="en-US"/>
    </w:rPr>
  </w:style>
  <w:style w:type="paragraph" w:customStyle="1" w:styleId="E409AE4EBD3B4741A98442F348FD217B9">
    <w:name w:val="E409AE4EBD3B4741A98442F348FD217B9"/>
    <w:rsid w:val="000D6D0E"/>
    <w:pPr>
      <w:spacing w:after="180"/>
    </w:pPr>
    <w:rPr>
      <w:rFonts w:eastAsiaTheme="minorHAnsi"/>
      <w:lang w:eastAsia="en-US"/>
    </w:rPr>
  </w:style>
  <w:style w:type="paragraph" w:customStyle="1" w:styleId="00A87B55FEDF4A1DB358BADB325106499">
    <w:name w:val="00A87B55FEDF4A1DB358BADB325106499"/>
    <w:rsid w:val="000D6D0E"/>
    <w:pPr>
      <w:spacing w:after="180"/>
    </w:pPr>
    <w:rPr>
      <w:rFonts w:eastAsiaTheme="minorHAnsi"/>
      <w:lang w:eastAsia="en-US"/>
    </w:rPr>
  </w:style>
  <w:style w:type="paragraph" w:customStyle="1" w:styleId="BF2AAD1010A94BA0AB4A906ADCA47D7F9">
    <w:name w:val="BF2AAD1010A94BA0AB4A906ADCA47D7F9"/>
    <w:rsid w:val="000D6D0E"/>
    <w:pPr>
      <w:spacing w:after="180"/>
    </w:pPr>
    <w:rPr>
      <w:rFonts w:eastAsiaTheme="minorHAnsi"/>
      <w:lang w:eastAsia="en-US"/>
    </w:rPr>
  </w:style>
  <w:style w:type="paragraph" w:customStyle="1" w:styleId="525A8B086F2E48A388FD8C7867074EBE">
    <w:name w:val="525A8B086F2E48A388FD8C7867074EBE"/>
    <w:rsid w:val="00B94958"/>
    <w:pPr>
      <w:spacing w:after="180"/>
    </w:pPr>
    <w:rPr>
      <w:rFonts w:eastAsiaTheme="minorHAnsi"/>
      <w:lang w:eastAsia="en-US"/>
    </w:rPr>
  </w:style>
  <w:style w:type="paragraph" w:customStyle="1" w:styleId="2D21AFCC5E454067ADF33F592FFCDD52">
    <w:name w:val="2D21AFCC5E454067ADF33F592FFCDD52"/>
    <w:rsid w:val="00B94958"/>
    <w:pPr>
      <w:spacing w:after="180"/>
    </w:pPr>
    <w:rPr>
      <w:rFonts w:eastAsiaTheme="minorHAnsi"/>
      <w:lang w:eastAsia="en-US"/>
    </w:rPr>
  </w:style>
  <w:style w:type="paragraph" w:customStyle="1" w:styleId="B295915E1B774DAE8A465DA2117ABBF6">
    <w:name w:val="B295915E1B774DAE8A465DA2117ABBF6"/>
    <w:rsid w:val="00B94958"/>
    <w:pPr>
      <w:spacing w:after="180"/>
    </w:pPr>
    <w:rPr>
      <w:rFonts w:eastAsiaTheme="minorHAnsi"/>
      <w:lang w:eastAsia="en-US"/>
    </w:rPr>
  </w:style>
  <w:style w:type="paragraph" w:customStyle="1" w:styleId="FF185024C5874931AFBF5FCCA448ABDC">
    <w:name w:val="FF185024C5874931AFBF5FCCA448ABDC"/>
    <w:rsid w:val="00B94958"/>
    <w:pPr>
      <w:spacing w:after="180"/>
    </w:pPr>
    <w:rPr>
      <w:rFonts w:eastAsiaTheme="minorHAnsi"/>
      <w:lang w:eastAsia="en-US"/>
    </w:rPr>
  </w:style>
  <w:style w:type="paragraph" w:customStyle="1" w:styleId="525A8B086F2E48A388FD8C7867074EBE1">
    <w:name w:val="525A8B086F2E48A388FD8C7867074EBE1"/>
    <w:rsid w:val="00B94958"/>
    <w:pPr>
      <w:spacing w:after="180"/>
    </w:pPr>
    <w:rPr>
      <w:rFonts w:eastAsiaTheme="minorHAnsi"/>
      <w:lang w:eastAsia="en-US"/>
    </w:rPr>
  </w:style>
  <w:style w:type="paragraph" w:customStyle="1" w:styleId="2D21AFCC5E454067ADF33F592FFCDD521">
    <w:name w:val="2D21AFCC5E454067ADF33F592FFCDD521"/>
    <w:rsid w:val="00B94958"/>
    <w:pPr>
      <w:spacing w:after="180"/>
    </w:pPr>
    <w:rPr>
      <w:rFonts w:eastAsiaTheme="minorHAnsi"/>
      <w:lang w:eastAsia="en-US"/>
    </w:rPr>
  </w:style>
  <w:style w:type="paragraph" w:customStyle="1" w:styleId="B295915E1B774DAE8A465DA2117ABBF61">
    <w:name w:val="B295915E1B774DAE8A465DA2117ABBF61"/>
    <w:rsid w:val="00B94958"/>
    <w:pPr>
      <w:spacing w:after="180"/>
    </w:pPr>
    <w:rPr>
      <w:rFonts w:eastAsiaTheme="minorHAnsi"/>
      <w:lang w:eastAsia="en-US"/>
    </w:rPr>
  </w:style>
  <w:style w:type="paragraph" w:customStyle="1" w:styleId="FF185024C5874931AFBF5FCCA448ABDC1">
    <w:name w:val="FF185024C5874931AFBF5FCCA448ABDC1"/>
    <w:rsid w:val="00B94958"/>
    <w:pPr>
      <w:spacing w:after="180"/>
    </w:pPr>
    <w:rPr>
      <w:rFonts w:eastAsiaTheme="minorHAnsi"/>
      <w:lang w:eastAsia="en-US"/>
    </w:rPr>
  </w:style>
  <w:style w:type="paragraph" w:customStyle="1" w:styleId="525A8B086F2E48A388FD8C7867074EBE2">
    <w:name w:val="525A8B086F2E48A388FD8C7867074EBE2"/>
    <w:rsid w:val="00B94958"/>
    <w:pPr>
      <w:spacing w:after="180"/>
    </w:pPr>
    <w:rPr>
      <w:rFonts w:eastAsiaTheme="minorHAnsi"/>
      <w:lang w:eastAsia="en-US"/>
    </w:rPr>
  </w:style>
  <w:style w:type="paragraph" w:customStyle="1" w:styleId="2D21AFCC5E454067ADF33F592FFCDD522">
    <w:name w:val="2D21AFCC5E454067ADF33F592FFCDD522"/>
    <w:rsid w:val="00B94958"/>
    <w:pPr>
      <w:spacing w:after="180"/>
    </w:pPr>
    <w:rPr>
      <w:rFonts w:eastAsiaTheme="minorHAnsi"/>
      <w:lang w:eastAsia="en-US"/>
    </w:rPr>
  </w:style>
  <w:style w:type="paragraph" w:customStyle="1" w:styleId="B295915E1B774DAE8A465DA2117ABBF62">
    <w:name w:val="B295915E1B774DAE8A465DA2117ABBF62"/>
    <w:rsid w:val="00B94958"/>
    <w:pPr>
      <w:spacing w:after="180"/>
    </w:pPr>
    <w:rPr>
      <w:rFonts w:eastAsiaTheme="minorHAnsi"/>
      <w:lang w:eastAsia="en-US"/>
    </w:rPr>
  </w:style>
  <w:style w:type="paragraph" w:customStyle="1" w:styleId="FF185024C5874931AFBF5FCCA448ABDC2">
    <w:name w:val="FF185024C5874931AFBF5FCCA448ABDC2"/>
    <w:rsid w:val="00B94958"/>
    <w:pPr>
      <w:spacing w:after="180"/>
    </w:pPr>
    <w:rPr>
      <w:rFonts w:eastAsiaTheme="minorHAnsi"/>
      <w:lang w:eastAsia="en-US"/>
    </w:rPr>
  </w:style>
  <w:style w:type="paragraph" w:customStyle="1" w:styleId="525A8B086F2E48A388FD8C7867074EBE3">
    <w:name w:val="525A8B086F2E48A388FD8C7867074EBE3"/>
    <w:rsid w:val="00B94958"/>
    <w:pPr>
      <w:spacing w:after="180"/>
    </w:pPr>
    <w:rPr>
      <w:rFonts w:eastAsiaTheme="minorHAnsi"/>
      <w:lang w:eastAsia="en-US"/>
    </w:rPr>
  </w:style>
  <w:style w:type="paragraph" w:customStyle="1" w:styleId="2D21AFCC5E454067ADF33F592FFCDD523">
    <w:name w:val="2D21AFCC5E454067ADF33F592FFCDD523"/>
    <w:rsid w:val="00B94958"/>
    <w:pPr>
      <w:spacing w:after="180"/>
    </w:pPr>
    <w:rPr>
      <w:rFonts w:eastAsiaTheme="minorHAnsi"/>
      <w:lang w:eastAsia="en-US"/>
    </w:rPr>
  </w:style>
  <w:style w:type="paragraph" w:customStyle="1" w:styleId="B295915E1B774DAE8A465DA2117ABBF63">
    <w:name w:val="B295915E1B774DAE8A465DA2117ABBF63"/>
    <w:rsid w:val="00B94958"/>
    <w:pPr>
      <w:spacing w:after="180"/>
    </w:pPr>
    <w:rPr>
      <w:rFonts w:eastAsiaTheme="minorHAnsi"/>
      <w:lang w:eastAsia="en-US"/>
    </w:rPr>
  </w:style>
  <w:style w:type="paragraph" w:customStyle="1" w:styleId="FF185024C5874931AFBF5FCCA448ABDC3">
    <w:name w:val="FF185024C5874931AFBF5FCCA448ABDC3"/>
    <w:rsid w:val="00B94958"/>
    <w:pPr>
      <w:spacing w:after="180"/>
    </w:pPr>
    <w:rPr>
      <w:rFonts w:eastAsiaTheme="minorHAnsi"/>
      <w:lang w:eastAsia="en-US"/>
    </w:rPr>
  </w:style>
  <w:style w:type="paragraph" w:customStyle="1" w:styleId="525A8B086F2E48A388FD8C7867074EBE4">
    <w:name w:val="525A8B086F2E48A388FD8C7867074EBE4"/>
    <w:rsid w:val="00B94958"/>
    <w:pPr>
      <w:spacing w:after="180"/>
    </w:pPr>
    <w:rPr>
      <w:rFonts w:eastAsiaTheme="minorHAnsi"/>
      <w:lang w:eastAsia="en-US"/>
    </w:rPr>
  </w:style>
  <w:style w:type="paragraph" w:customStyle="1" w:styleId="2D21AFCC5E454067ADF33F592FFCDD524">
    <w:name w:val="2D21AFCC5E454067ADF33F592FFCDD524"/>
    <w:rsid w:val="00B94958"/>
    <w:pPr>
      <w:spacing w:after="180"/>
    </w:pPr>
    <w:rPr>
      <w:rFonts w:eastAsiaTheme="minorHAnsi"/>
      <w:lang w:eastAsia="en-US"/>
    </w:rPr>
  </w:style>
  <w:style w:type="paragraph" w:customStyle="1" w:styleId="B295915E1B774DAE8A465DA2117ABBF64">
    <w:name w:val="B295915E1B774DAE8A465DA2117ABBF64"/>
    <w:rsid w:val="00B94958"/>
    <w:pPr>
      <w:spacing w:after="180"/>
    </w:pPr>
    <w:rPr>
      <w:rFonts w:eastAsiaTheme="minorHAnsi"/>
      <w:lang w:eastAsia="en-US"/>
    </w:rPr>
  </w:style>
  <w:style w:type="paragraph" w:customStyle="1" w:styleId="FF185024C5874931AFBF5FCCA448ABDC4">
    <w:name w:val="FF185024C5874931AFBF5FCCA448ABDC4"/>
    <w:rsid w:val="00B94958"/>
    <w:pPr>
      <w:spacing w:after="180"/>
    </w:pPr>
    <w:rPr>
      <w:rFonts w:eastAsiaTheme="minorHAnsi"/>
      <w:lang w:eastAsia="en-US"/>
    </w:rPr>
  </w:style>
  <w:style w:type="paragraph" w:customStyle="1" w:styleId="525A8B086F2E48A388FD8C7867074EBE5">
    <w:name w:val="525A8B086F2E48A388FD8C7867074EBE5"/>
    <w:rsid w:val="00B94958"/>
    <w:pPr>
      <w:spacing w:after="180"/>
    </w:pPr>
    <w:rPr>
      <w:rFonts w:eastAsiaTheme="minorHAnsi"/>
      <w:lang w:eastAsia="en-US"/>
    </w:rPr>
  </w:style>
  <w:style w:type="paragraph" w:customStyle="1" w:styleId="2D21AFCC5E454067ADF33F592FFCDD525">
    <w:name w:val="2D21AFCC5E454067ADF33F592FFCDD525"/>
    <w:rsid w:val="00B94958"/>
    <w:pPr>
      <w:spacing w:after="180"/>
    </w:pPr>
    <w:rPr>
      <w:rFonts w:eastAsiaTheme="minorHAnsi"/>
      <w:lang w:eastAsia="en-US"/>
    </w:rPr>
  </w:style>
  <w:style w:type="paragraph" w:customStyle="1" w:styleId="B295915E1B774DAE8A465DA2117ABBF65">
    <w:name w:val="B295915E1B774DAE8A465DA2117ABBF65"/>
    <w:rsid w:val="00B94958"/>
    <w:pPr>
      <w:spacing w:after="180"/>
    </w:pPr>
    <w:rPr>
      <w:rFonts w:eastAsiaTheme="minorHAnsi"/>
      <w:lang w:eastAsia="en-US"/>
    </w:rPr>
  </w:style>
  <w:style w:type="paragraph" w:customStyle="1" w:styleId="FF185024C5874931AFBF5FCCA448ABDC5">
    <w:name w:val="FF185024C5874931AFBF5FCCA448ABDC5"/>
    <w:rsid w:val="00B94958"/>
    <w:pPr>
      <w:spacing w:after="180"/>
    </w:pPr>
    <w:rPr>
      <w:rFonts w:eastAsiaTheme="minorHAnsi"/>
      <w:lang w:eastAsia="en-US"/>
    </w:rPr>
  </w:style>
  <w:style w:type="paragraph" w:customStyle="1" w:styleId="525A8B086F2E48A388FD8C7867074EBE6">
    <w:name w:val="525A8B086F2E48A388FD8C7867074EBE6"/>
    <w:rsid w:val="00B94958"/>
    <w:pPr>
      <w:spacing w:after="180"/>
    </w:pPr>
    <w:rPr>
      <w:rFonts w:eastAsiaTheme="minorHAnsi"/>
      <w:lang w:eastAsia="en-US"/>
    </w:rPr>
  </w:style>
  <w:style w:type="paragraph" w:customStyle="1" w:styleId="525A8B086F2E48A388FD8C7867074EBE7">
    <w:name w:val="525A8B086F2E48A388FD8C7867074EBE7"/>
    <w:rsid w:val="00B94958"/>
    <w:pPr>
      <w:spacing w:after="180"/>
    </w:pPr>
    <w:rPr>
      <w:rFonts w:eastAsiaTheme="minorHAnsi"/>
      <w:lang w:eastAsia="en-US"/>
    </w:rPr>
  </w:style>
  <w:style w:type="paragraph" w:customStyle="1" w:styleId="525A8B086F2E48A388FD8C7867074EBE8">
    <w:name w:val="525A8B086F2E48A388FD8C7867074EBE8"/>
    <w:rsid w:val="00B94958"/>
    <w:pPr>
      <w:spacing w:after="180"/>
    </w:pPr>
    <w:rPr>
      <w:rFonts w:eastAsiaTheme="minorHAnsi"/>
      <w:lang w:eastAsia="en-US"/>
    </w:rPr>
  </w:style>
  <w:style w:type="paragraph" w:customStyle="1" w:styleId="2036480D513B46DC8746E5E437AA646F">
    <w:name w:val="2036480D513B46DC8746E5E437AA646F"/>
    <w:rsid w:val="00672DD2"/>
  </w:style>
  <w:style w:type="paragraph" w:customStyle="1" w:styleId="169CD2A5F2B74638B9D96811D17EA3B1">
    <w:name w:val="169CD2A5F2B74638B9D96811D17EA3B1"/>
    <w:rsid w:val="004E4CFB"/>
    <w:pPr>
      <w:spacing w:after="180"/>
    </w:pPr>
    <w:rPr>
      <w:rFonts w:eastAsiaTheme="minorHAnsi"/>
      <w:lang w:eastAsia="en-US"/>
    </w:rPr>
  </w:style>
  <w:style w:type="paragraph" w:customStyle="1" w:styleId="A755C3C52A4E4AC2ABCE14E06E01D1A6">
    <w:name w:val="A755C3C52A4E4AC2ABCE14E06E01D1A6"/>
    <w:rsid w:val="004E4CFB"/>
    <w:pPr>
      <w:spacing w:after="180"/>
    </w:pPr>
    <w:rPr>
      <w:rFonts w:eastAsiaTheme="minorHAnsi"/>
      <w:lang w:eastAsia="en-US"/>
    </w:rPr>
  </w:style>
  <w:style w:type="paragraph" w:customStyle="1" w:styleId="8ECC028AE2774ACEB26B5A56342EF92B">
    <w:name w:val="8ECC028AE2774ACEB26B5A56342EF92B"/>
    <w:rsid w:val="0034178A"/>
    <w:pPr>
      <w:spacing w:after="180"/>
    </w:pPr>
    <w:rPr>
      <w:rFonts w:eastAsiaTheme="minorHAnsi"/>
      <w:lang w:eastAsia="en-US"/>
    </w:rPr>
  </w:style>
  <w:style w:type="paragraph" w:customStyle="1" w:styleId="C0CAA995A70A4B07B18CAC9009183283">
    <w:name w:val="C0CAA995A70A4B07B18CAC9009183283"/>
    <w:rsid w:val="001F4139"/>
    <w:pPr>
      <w:spacing w:after="180"/>
    </w:pPr>
    <w:rPr>
      <w:rFonts w:eastAsiaTheme="minorHAnsi"/>
      <w:lang w:eastAsia="en-US"/>
    </w:rPr>
  </w:style>
  <w:style w:type="paragraph" w:customStyle="1" w:styleId="B97740F38DA34A4C85A68CCC69B30804">
    <w:name w:val="B97740F38DA34A4C85A68CCC69B30804"/>
    <w:rsid w:val="00CC7328"/>
    <w:pPr>
      <w:spacing w:after="180"/>
    </w:pPr>
    <w:rPr>
      <w:rFonts w:eastAsiaTheme="minorHAnsi"/>
      <w:lang w:eastAsia="en-US"/>
    </w:rPr>
  </w:style>
  <w:style w:type="paragraph" w:customStyle="1" w:styleId="A64EC967C609453AB574072DB6E9B288">
    <w:name w:val="A64EC967C609453AB574072DB6E9B288"/>
    <w:rsid w:val="004415BD"/>
  </w:style>
  <w:style w:type="paragraph" w:customStyle="1" w:styleId="5EBF27F0E7A54C10B4C955F34416840B">
    <w:name w:val="5EBF27F0E7A54C10B4C955F34416840B"/>
    <w:rsid w:val="004415BD"/>
  </w:style>
  <w:style w:type="paragraph" w:customStyle="1" w:styleId="0E6ACFE8CF3E4B0EAF6BFB1376C4FDD3">
    <w:name w:val="0E6ACFE8CF3E4B0EAF6BFB1376C4FDD3"/>
    <w:rsid w:val="004415BD"/>
  </w:style>
  <w:style w:type="paragraph" w:customStyle="1" w:styleId="922EE41515B44B51AE5A3BFF3E1E58ED">
    <w:name w:val="922EE41515B44B51AE5A3BFF3E1E58ED"/>
    <w:rsid w:val="004415BD"/>
  </w:style>
  <w:style w:type="paragraph" w:customStyle="1" w:styleId="F5587F961F41485A94833519A7BC83A1">
    <w:name w:val="F5587F961F41485A94833519A7BC83A1"/>
    <w:rsid w:val="004415BD"/>
  </w:style>
  <w:style w:type="paragraph" w:customStyle="1" w:styleId="DBF1F714861E46CD994972018F802E1F">
    <w:name w:val="DBF1F714861E46CD994972018F802E1F"/>
    <w:rsid w:val="004415BD"/>
  </w:style>
  <w:style w:type="paragraph" w:customStyle="1" w:styleId="4A6BA30B966347379FE009B2D9F5F6E7">
    <w:name w:val="4A6BA30B966347379FE009B2D9F5F6E7"/>
    <w:rsid w:val="004415BD"/>
  </w:style>
  <w:style w:type="paragraph" w:customStyle="1" w:styleId="208FDE819BE448A2BEE29E1F339799A1">
    <w:name w:val="208FDE819BE448A2BEE29E1F339799A1"/>
    <w:rsid w:val="004415BD"/>
  </w:style>
  <w:style w:type="paragraph" w:customStyle="1" w:styleId="CBD2990838114C8A9662525C5D4387EE">
    <w:name w:val="CBD2990838114C8A9662525C5D4387EE"/>
    <w:rsid w:val="004415BD"/>
  </w:style>
  <w:style w:type="paragraph" w:customStyle="1" w:styleId="8BF6C0C1D7BF44DB9E0AD28BD9C12ECD">
    <w:name w:val="8BF6C0C1D7BF44DB9E0AD28BD9C12ECD"/>
    <w:rsid w:val="00283E5E"/>
  </w:style>
  <w:style w:type="paragraph" w:customStyle="1" w:styleId="3A5394CD06DD474687917535E777406E">
    <w:name w:val="3A5394CD06DD474687917535E777406E"/>
    <w:rsid w:val="00283E5E"/>
  </w:style>
  <w:style w:type="paragraph" w:customStyle="1" w:styleId="DD9F07E931D8449F996D81E0DE08C47A">
    <w:name w:val="DD9F07E931D8449F996D81E0DE08C47A"/>
    <w:rsid w:val="00283E5E"/>
  </w:style>
  <w:style w:type="paragraph" w:customStyle="1" w:styleId="FC94339404734C76A805C5E5E9A8BD35">
    <w:name w:val="FC94339404734C76A805C5E5E9A8BD35"/>
    <w:rsid w:val="00283E5E"/>
  </w:style>
  <w:style w:type="paragraph" w:customStyle="1" w:styleId="495D5646B0894135A568D139675FD83B">
    <w:name w:val="495D5646B0894135A568D139675FD83B"/>
    <w:rsid w:val="00283E5E"/>
  </w:style>
  <w:style w:type="paragraph" w:customStyle="1" w:styleId="266380216A5D4E2490C30F6661DBF263">
    <w:name w:val="266380216A5D4E2490C30F6661DBF263"/>
    <w:rsid w:val="00283E5E"/>
  </w:style>
  <w:style w:type="paragraph" w:customStyle="1" w:styleId="5BE62607C17B4E3FAF6922884C352442">
    <w:name w:val="5BE62607C17B4E3FAF6922884C352442"/>
    <w:rsid w:val="00283E5E"/>
  </w:style>
  <w:style w:type="paragraph" w:customStyle="1" w:styleId="90AA3986F84F4DAF80D09B0D1E99C154">
    <w:name w:val="90AA3986F84F4DAF80D09B0D1E99C154"/>
    <w:rsid w:val="00283E5E"/>
  </w:style>
  <w:style w:type="paragraph" w:customStyle="1" w:styleId="44812A230AFF47E79C1D91647E375CDA">
    <w:name w:val="44812A230AFF47E79C1D91647E375CDA"/>
    <w:rsid w:val="00283E5E"/>
  </w:style>
  <w:style w:type="paragraph" w:customStyle="1" w:styleId="F08C125892A44927BD4410F468BA9BD4">
    <w:name w:val="F08C125892A44927BD4410F468BA9BD4"/>
    <w:rsid w:val="00283E5E"/>
  </w:style>
  <w:style w:type="paragraph" w:customStyle="1" w:styleId="11F7EF68B74742AC852D891C86B1B29D">
    <w:name w:val="11F7EF68B74742AC852D891C86B1B29D"/>
    <w:rsid w:val="00283E5E"/>
  </w:style>
  <w:style w:type="paragraph" w:customStyle="1" w:styleId="7AB76E10B3B94D9DA63AE032BDFA68FB">
    <w:name w:val="7AB76E10B3B94D9DA63AE032BDFA68FB"/>
    <w:rsid w:val="00283E5E"/>
  </w:style>
  <w:style w:type="paragraph" w:customStyle="1" w:styleId="33B138DD05C547F3847FEC091A8878D9">
    <w:name w:val="33B138DD05C547F3847FEC091A8878D9"/>
    <w:rsid w:val="00283E5E"/>
  </w:style>
  <w:style w:type="paragraph" w:customStyle="1" w:styleId="88B89E6B96284010936DDA918FCC6AA1">
    <w:name w:val="88B89E6B96284010936DDA918FCC6AA1"/>
    <w:rsid w:val="00283E5E"/>
  </w:style>
  <w:style w:type="paragraph" w:customStyle="1" w:styleId="D810B0DFFE34411F91C999310C35C011">
    <w:name w:val="D810B0DFFE34411F91C999310C35C011"/>
    <w:rsid w:val="00283E5E"/>
  </w:style>
  <w:style w:type="paragraph" w:customStyle="1" w:styleId="F82BED45762A46CEAE6208EDB0B0DC48">
    <w:name w:val="F82BED45762A46CEAE6208EDB0B0DC48"/>
    <w:rsid w:val="00283E5E"/>
  </w:style>
  <w:style w:type="paragraph" w:customStyle="1" w:styleId="1D33B821D7774FBFB0C024A0DAFD95D6">
    <w:name w:val="1D33B821D7774FBFB0C024A0DAFD95D6"/>
    <w:rsid w:val="00283E5E"/>
  </w:style>
  <w:style w:type="paragraph" w:customStyle="1" w:styleId="6E672CB6DFA14BC3A727BA42EB169436">
    <w:name w:val="6E672CB6DFA14BC3A727BA42EB169436"/>
    <w:rsid w:val="00283E5E"/>
  </w:style>
  <w:style w:type="paragraph" w:customStyle="1" w:styleId="5315E5244CD64D7A96818D851BE85ACC">
    <w:name w:val="5315E5244CD64D7A96818D851BE85ACC"/>
    <w:rsid w:val="00283E5E"/>
  </w:style>
  <w:style w:type="paragraph" w:customStyle="1" w:styleId="99B49442D77D40DF94F7F77B14870B0E">
    <w:name w:val="99B49442D77D40DF94F7F77B14870B0E"/>
    <w:rsid w:val="00283E5E"/>
  </w:style>
  <w:style w:type="paragraph" w:customStyle="1" w:styleId="ABDBCE2141334D2D8C37C2A36A7D0AF1">
    <w:name w:val="ABDBCE2141334D2D8C37C2A36A7D0AF1"/>
    <w:rsid w:val="00283E5E"/>
  </w:style>
  <w:style w:type="paragraph" w:customStyle="1" w:styleId="8A04299B664B41F9BDB3B26153A97BB3">
    <w:name w:val="8A04299B664B41F9BDB3B26153A97BB3"/>
    <w:rsid w:val="00283E5E"/>
  </w:style>
  <w:style w:type="paragraph" w:customStyle="1" w:styleId="E7D4F7F94FF54A4C917AF91E922DFF70">
    <w:name w:val="E7D4F7F94FF54A4C917AF91E922DFF70"/>
    <w:rsid w:val="00283E5E"/>
  </w:style>
  <w:style w:type="paragraph" w:customStyle="1" w:styleId="7498E636E30843989B4C3710E1ED7B12">
    <w:name w:val="7498E636E30843989B4C3710E1ED7B12"/>
    <w:rsid w:val="00283E5E"/>
  </w:style>
  <w:style w:type="paragraph" w:customStyle="1" w:styleId="326DEE21B1ED4A24AFA0D42511A15607">
    <w:name w:val="326DEE21B1ED4A24AFA0D42511A15607"/>
    <w:rsid w:val="00283E5E"/>
  </w:style>
  <w:style w:type="paragraph" w:customStyle="1" w:styleId="5A4D5EC3CF07497081B7EC082B1AD470">
    <w:name w:val="5A4D5EC3CF07497081B7EC082B1AD470"/>
    <w:rsid w:val="00283E5E"/>
  </w:style>
  <w:style w:type="paragraph" w:customStyle="1" w:styleId="80EBE90EE13E4E7D964F12D34543E8E0">
    <w:name w:val="80EBE90EE13E4E7D964F12D34543E8E0"/>
    <w:rsid w:val="00283E5E"/>
  </w:style>
  <w:style w:type="paragraph" w:customStyle="1" w:styleId="6E1E36C1B0014EFE86B847326257F561">
    <w:name w:val="6E1E36C1B0014EFE86B847326257F561"/>
    <w:rsid w:val="00283E5E"/>
  </w:style>
  <w:style w:type="paragraph" w:customStyle="1" w:styleId="29D6E351EB78451D95206740705F0653">
    <w:name w:val="29D6E351EB78451D95206740705F0653"/>
    <w:rsid w:val="00283E5E"/>
  </w:style>
  <w:style w:type="paragraph" w:customStyle="1" w:styleId="01C47438C0D64835B7A21DAB741C6AB5">
    <w:name w:val="01C47438C0D64835B7A21DAB741C6AB5"/>
    <w:rsid w:val="00283E5E"/>
  </w:style>
  <w:style w:type="paragraph" w:customStyle="1" w:styleId="944D0FBE82974CE88C2C03A88FD82453">
    <w:name w:val="944D0FBE82974CE88C2C03A88FD82453"/>
    <w:rsid w:val="00283E5E"/>
  </w:style>
  <w:style w:type="paragraph" w:customStyle="1" w:styleId="83908144BB0B48B7A20CDBD8AC591E59">
    <w:name w:val="83908144BB0B48B7A20CDBD8AC591E59"/>
    <w:rsid w:val="00283E5E"/>
  </w:style>
  <w:style w:type="paragraph" w:customStyle="1" w:styleId="3A123DE1E2684B9082CCB58E44A9D8B3">
    <w:name w:val="3A123DE1E2684B9082CCB58E44A9D8B3"/>
    <w:rsid w:val="00283E5E"/>
  </w:style>
  <w:style w:type="paragraph" w:customStyle="1" w:styleId="156E20101E064B81807EFA7FB8634411">
    <w:name w:val="156E20101E064B81807EFA7FB8634411"/>
  </w:style>
  <w:style w:type="paragraph" w:customStyle="1" w:styleId="4CC44B3686774594A0B604A59AE400FE">
    <w:name w:val="4CC44B3686774594A0B604A59AE400FE"/>
  </w:style>
  <w:style w:type="paragraph" w:customStyle="1" w:styleId="33E1EBED9CAF48E9AABC38FF417C1A7A">
    <w:name w:val="33E1EBED9CAF48E9AABC38FF417C1A7A"/>
  </w:style>
  <w:style w:type="paragraph" w:customStyle="1" w:styleId="27DB41A2716E493485AEF64B04CD64FC">
    <w:name w:val="27DB41A2716E493485AEF64B04CD64FC"/>
  </w:style>
  <w:style w:type="paragraph" w:customStyle="1" w:styleId="1AFDD95E93234E91AD05E08973A4BF55">
    <w:name w:val="1AFDD95E93234E91AD05E08973A4BF55"/>
  </w:style>
  <w:style w:type="paragraph" w:customStyle="1" w:styleId="5A047A2A5E774143B3AD2280D8615A60">
    <w:name w:val="5A047A2A5E774143B3AD2280D8615A60"/>
  </w:style>
  <w:style w:type="paragraph" w:customStyle="1" w:styleId="CDC137D100964AB7B365053942E4116D">
    <w:name w:val="CDC137D100964AB7B365053942E4116D"/>
  </w:style>
  <w:style w:type="paragraph" w:customStyle="1" w:styleId="E5107CAA3E3C4B5F9B323CFA5A43C242">
    <w:name w:val="E5107CAA3E3C4B5F9B323CFA5A43C242"/>
  </w:style>
  <w:style w:type="paragraph" w:customStyle="1" w:styleId="E8CC9DC9371C4DAA80DEE55FEDB988E3">
    <w:name w:val="E8CC9DC9371C4DAA80DEE55FEDB988E3"/>
  </w:style>
  <w:style w:type="paragraph" w:customStyle="1" w:styleId="F0C50BC3C2ED48AC92E3F93870FEA14E">
    <w:name w:val="F0C50BC3C2ED48AC92E3F93870FEA14E"/>
  </w:style>
  <w:style w:type="paragraph" w:customStyle="1" w:styleId="7AA29F89AAB747EAB45BD27006AAFF47">
    <w:name w:val="7AA29F89AAB747EAB45BD27006AAFF47"/>
  </w:style>
  <w:style w:type="paragraph" w:customStyle="1" w:styleId="1D2A0E40A1654C668B3F564CD9A16BDB">
    <w:name w:val="1D2A0E40A1654C668B3F564CD9A16BDB"/>
  </w:style>
  <w:style w:type="paragraph" w:customStyle="1" w:styleId="D722191970264A10B1B42FDB052F5E5F">
    <w:name w:val="D722191970264A10B1B42FDB052F5E5F"/>
  </w:style>
  <w:style w:type="paragraph" w:customStyle="1" w:styleId="66D4F84882B14AA9BDE05E70E00F950B">
    <w:name w:val="66D4F84882B14AA9BDE05E70E00F950B"/>
  </w:style>
  <w:style w:type="paragraph" w:customStyle="1" w:styleId="3B8F3921A8DF4BD68EF7D50FD817B6FC">
    <w:name w:val="3B8F3921A8DF4BD68EF7D50FD817B6FC"/>
  </w:style>
  <w:style w:type="paragraph" w:customStyle="1" w:styleId="156E20101E064B81807EFA7FB86344111">
    <w:name w:val="156E20101E064B81807EFA7FB86344111"/>
    <w:rsid w:val="00134690"/>
    <w:pPr>
      <w:spacing w:after="180"/>
    </w:pPr>
    <w:rPr>
      <w:rFonts w:eastAsiaTheme="minorHAnsi"/>
      <w:lang w:eastAsia="en-US"/>
    </w:rPr>
  </w:style>
  <w:style w:type="paragraph" w:customStyle="1" w:styleId="4CC44B3686774594A0B604A59AE400FE1">
    <w:name w:val="4CC44B3686774594A0B604A59AE400FE1"/>
    <w:rsid w:val="00134690"/>
    <w:pPr>
      <w:spacing w:after="180"/>
    </w:pPr>
    <w:rPr>
      <w:rFonts w:eastAsiaTheme="minorHAnsi"/>
      <w:lang w:eastAsia="en-US"/>
    </w:rPr>
  </w:style>
  <w:style w:type="paragraph" w:customStyle="1" w:styleId="33E1EBED9CAF48E9AABC38FF417C1A7A1">
    <w:name w:val="33E1EBED9CAF48E9AABC38FF417C1A7A1"/>
    <w:rsid w:val="00134690"/>
    <w:pPr>
      <w:spacing w:after="180"/>
    </w:pPr>
    <w:rPr>
      <w:rFonts w:eastAsiaTheme="minorHAnsi"/>
      <w:lang w:eastAsia="en-US"/>
    </w:rPr>
  </w:style>
  <w:style w:type="paragraph" w:customStyle="1" w:styleId="27DB41A2716E493485AEF64B04CD64FC1">
    <w:name w:val="27DB41A2716E493485AEF64B04CD64FC1"/>
    <w:rsid w:val="00134690"/>
    <w:pPr>
      <w:spacing w:after="180"/>
    </w:pPr>
    <w:rPr>
      <w:rFonts w:eastAsiaTheme="minorHAnsi"/>
      <w:lang w:eastAsia="en-US"/>
    </w:rPr>
  </w:style>
  <w:style w:type="paragraph" w:customStyle="1" w:styleId="1AFDD95E93234E91AD05E08973A4BF551">
    <w:name w:val="1AFDD95E93234E91AD05E08973A4BF551"/>
    <w:rsid w:val="00134690"/>
    <w:pPr>
      <w:spacing w:after="180"/>
    </w:pPr>
    <w:rPr>
      <w:rFonts w:eastAsiaTheme="minorHAnsi"/>
      <w:lang w:eastAsia="en-US"/>
    </w:rPr>
  </w:style>
  <w:style w:type="paragraph" w:customStyle="1" w:styleId="5A047A2A5E774143B3AD2280D8615A601">
    <w:name w:val="5A047A2A5E774143B3AD2280D8615A601"/>
    <w:rsid w:val="00134690"/>
    <w:pPr>
      <w:spacing w:after="180"/>
    </w:pPr>
    <w:rPr>
      <w:rFonts w:eastAsiaTheme="minorHAnsi"/>
      <w:lang w:eastAsia="en-US"/>
    </w:rPr>
  </w:style>
  <w:style w:type="paragraph" w:customStyle="1" w:styleId="CDC137D100964AB7B365053942E4116D1">
    <w:name w:val="CDC137D100964AB7B365053942E4116D1"/>
    <w:rsid w:val="00134690"/>
    <w:pPr>
      <w:spacing w:after="180"/>
    </w:pPr>
    <w:rPr>
      <w:rFonts w:eastAsiaTheme="minorHAnsi"/>
      <w:lang w:eastAsia="en-US"/>
    </w:rPr>
  </w:style>
  <w:style w:type="paragraph" w:customStyle="1" w:styleId="E5107CAA3E3C4B5F9B323CFA5A43C2421">
    <w:name w:val="E5107CAA3E3C4B5F9B323CFA5A43C2421"/>
    <w:rsid w:val="00134690"/>
    <w:pPr>
      <w:spacing w:after="180"/>
    </w:pPr>
    <w:rPr>
      <w:rFonts w:eastAsiaTheme="minorHAnsi"/>
      <w:lang w:eastAsia="en-US"/>
    </w:rPr>
  </w:style>
  <w:style w:type="paragraph" w:customStyle="1" w:styleId="E8CC9DC9371C4DAA80DEE55FEDB988E31">
    <w:name w:val="E8CC9DC9371C4DAA80DEE55FEDB988E31"/>
    <w:rsid w:val="00134690"/>
    <w:pPr>
      <w:spacing w:after="180"/>
    </w:pPr>
    <w:rPr>
      <w:rFonts w:eastAsiaTheme="minorHAnsi"/>
      <w:lang w:eastAsia="en-US"/>
    </w:rPr>
  </w:style>
  <w:style w:type="paragraph" w:customStyle="1" w:styleId="F0C50BC3C2ED48AC92E3F93870FEA14E1">
    <w:name w:val="F0C50BC3C2ED48AC92E3F93870FEA14E1"/>
    <w:rsid w:val="00134690"/>
    <w:pPr>
      <w:spacing w:after="180"/>
    </w:pPr>
    <w:rPr>
      <w:rFonts w:eastAsiaTheme="minorHAnsi"/>
      <w:lang w:eastAsia="en-US"/>
    </w:rPr>
  </w:style>
  <w:style w:type="paragraph" w:customStyle="1" w:styleId="7AA29F89AAB747EAB45BD27006AAFF471">
    <w:name w:val="7AA29F89AAB747EAB45BD27006AAFF471"/>
    <w:rsid w:val="00134690"/>
    <w:pPr>
      <w:spacing w:after="180"/>
    </w:pPr>
    <w:rPr>
      <w:rFonts w:eastAsiaTheme="minorHAnsi"/>
      <w:lang w:eastAsia="en-US"/>
    </w:rPr>
  </w:style>
  <w:style w:type="paragraph" w:customStyle="1" w:styleId="1D2A0E40A1654C668B3F564CD9A16BDB1">
    <w:name w:val="1D2A0E40A1654C668B3F564CD9A16BDB1"/>
    <w:rsid w:val="00134690"/>
    <w:pPr>
      <w:spacing w:after="180"/>
    </w:pPr>
    <w:rPr>
      <w:rFonts w:eastAsiaTheme="minorHAnsi"/>
      <w:lang w:eastAsia="en-US"/>
    </w:rPr>
  </w:style>
  <w:style w:type="paragraph" w:customStyle="1" w:styleId="D722191970264A10B1B42FDB052F5E5F1">
    <w:name w:val="D722191970264A10B1B42FDB052F5E5F1"/>
    <w:rsid w:val="00134690"/>
    <w:pPr>
      <w:spacing w:after="180"/>
    </w:pPr>
    <w:rPr>
      <w:rFonts w:eastAsiaTheme="minorHAnsi"/>
      <w:lang w:eastAsia="en-US"/>
    </w:rPr>
  </w:style>
  <w:style w:type="paragraph" w:customStyle="1" w:styleId="66D4F84882B14AA9BDE05E70E00F950B1">
    <w:name w:val="66D4F84882B14AA9BDE05E70E00F950B1"/>
    <w:rsid w:val="00134690"/>
    <w:pPr>
      <w:spacing w:after="180"/>
    </w:pPr>
    <w:rPr>
      <w:rFonts w:eastAsiaTheme="minorHAnsi"/>
      <w:lang w:eastAsia="en-US"/>
    </w:rPr>
  </w:style>
  <w:style w:type="paragraph" w:customStyle="1" w:styleId="3B8F3921A8DF4BD68EF7D50FD817B6FC1">
    <w:name w:val="3B8F3921A8DF4BD68EF7D50FD817B6FC1"/>
    <w:rsid w:val="00134690"/>
    <w:pPr>
      <w:spacing w:after="180"/>
    </w:pPr>
    <w:rPr>
      <w:rFonts w:eastAsiaTheme="minorHAnsi"/>
      <w:lang w:eastAsia="en-US"/>
    </w:rPr>
  </w:style>
  <w:style w:type="paragraph" w:customStyle="1" w:styleId="00C64667AE957547B461599268DB820A">
    <w:name w:val="00C64667AE957547B461599268DB820A"/>
    <w:rsid w:val="00134690"/>
    <w:pPr>
      <w:spacing w:after="180"/>
    </w:pPr>
    <w:rPr>
      <w:rFonts w:eastAsiaTheme="minorHAnsi"/>
      <w:lang w:eastAsia="en-US"/>
    </w:rPr>
  </w:style>
  <w:style w:type="paragraph" w:customStyle="1" w:styleId="B362173C9A204C4C820D0F0B51E95C0E">
    <w:name w:val="B362173C9A204C4C820D0F0B51E95C0E"/>
    <w:rsid w:val="00130697"/>
    <w:pPr>
      <w:spacing w:after="0" w:line="240" w:lineRule="auto"/>
    </w:pPr>
    <w:rPr>
      <w:sz w:val="24"/>
      <w:szCs w:val="24"/>
      <w:lang w:val="en-US" w:eastAsia="en-US"/>
    </w:rPr>
  </w:style>
  <w:style w:type="paragraph" w:customStyle="1" w:styleId="492BE39326D05E4F9CF7D56D74C84DB7">
    <w:name w:val="492BE39326D05E4F9CF7D56D74C84DB7"/>
    <w:rsid w:val="00130697"/>
    <w:pPr>
      <w:spacing w:after="0" w:line="240" w:lineRule="auto"/>
    </w:pPr>
    <w:rPr>
      <w:sz w:val="24"/>
      <w:szCs w:val="24"/>
      <w:lang w:val="en-US" w:eastAsia="en-US"/>
    </w:rPr>
  </w:style>
  <w:style w:type="paragraph" w:customStyle="1" w:styleId="B4A0D0BD49BB144381E1BFA24E63EE3E">
    <w:name w:val="B4A0D0BD49BB144381E1BFA24E63EE3E"/>
    <w:rsid w:val="00130697"/>
    <w:pPr>
      <w:spacing w:after="0" w:line="240" w:lineRule="auto"/>
    </w:pPr>
    <w:rPr>
      <w:sz w:val="24"/>
      <w:szCs w:val="24"/>
      <w:lang w:val="en-US" w:eastAsia="en-US"/>
    </w:rPr>
  </w:style>
  <w:style w:type="paragraph" w:customStyle="1" w:styleId="86234EC24ABAC942BA6D4067DC2C42DB">
    <w:name w:val="86234EC24ABAC942BA6D4067DC2C42DB"/>
    <w:rsid w:val="00130697"/>
    <w:pPr>
      <w:spacing w:after="0" w:line="240" w:lineRule="auto"/>
    </w:pPr>
    <w:rPr>
      <w:sz w:val="24"/>
      <w:szCs w:val="24"/>
      <w:lang w:val="en-US" w:eastAsia="en-US"/>
    </w:rPr>
  </w:style>
  <w:style w:type="paragraph" w:customStyle="1" w:styleId="B82CDD57452FA148A882BBBF99916898">
    <w:name w:val="B82CDD57452FA148A882BBBF99916898"/>
    <w:rsid w:val="00130697"/>
    <w:pPr>
      <w:spacing w:after="0" w:line="240" w:lineRule="auto"/>
    </w:pPr>
    <w:rPr>
      <w:sz w:val="24"/>
      <w:szCs w:val="24"/>
      <w:lang w:val="en-US" w:eastAsia="en-US"/>
    </w:rPr>
  </w:style>
  <w:style w:type="paragraph" w:customStyle="1" w:styleId="922FE98E9FEA4D4A9132D79F1AADE30E">
    <w:name w:val="922FE98E9FEA4D4A9132D79F1AADE30E"/>
    <w:rsid w:val="00130697"/>
    <w:pPr>
      <w:spacing w:after="0" w:line="240" w:lineRule="auto"/>
    </w:pPr>
    <w:rPr>
      <w:sz w:val="24"/>
      <w:szCs w:val="24"/>
      <w:lang w:val="en-US" w:eastAsia="en-US"/>
    </w:rPr>
  </w:style>
  <w:style w:type="paragraph" w:customStyle="1" w:styleId="D73E9AA456CD5C4790DCC11125C69341">
    <w:name w:val="D73E9AA456CD5C4790DCC11125C69341"/>
    <w:rsid w:val="00130697"/>
    <w:pPr>
      <w:spacing w:after="0" w:line="240" w:lineRule="auto"/>
    </w:pPr>
    <w:rPr>
      <w:sz w:val="24"/>
      <w:szCs w:val="24"/>
      <w:lang w:val="en-US" w:eastAsia="en-US"/>
    </w:rPr>
  </w:style>
  <w:style w:type="paragraph" w:customStyle="1" w:styleId="14FAB378424C194D8F6BE44B51A1B612">
    <w:name w:val="14FAB378424C194D8F6BE44B51A1B612"/>
    <w:rsid w:val="00130697"/>
    <w:pPr>
      <w:spacing w:after="0" w:line="240" w:lineRule="auto"/>
    </w:pPr>
    <w:rPr>
      <w:sz w:val="24"/>
      <w:szCs w:val="24"/>
      <w:lang w:val="en-US" w:eastAsia="en-US"/>
    </w:rPr>
  </w:style>
  <w:style w:type="paragraph" w:customStyle="1" w:styleId="E28FF71B1B581B4BB208AD2D4B7D741B">
    <w:name w:val="E28FF71B1B581B4BB208AD2D4B7D741B"/>
    <w:rsid w:val="00130697"/>
    <w:pPr>
      <w:spacing w:after="0" w:line="240" w:lineRule="auto"/>
    </w:pPr>
    <w:rPr>
      <w:sz w:val="24"/>
      <w:szCs w:val="24"/>
      <w:lang w:val="en-US" w:eastAsia="en-US"/>
    </w:rPr>
  </w:style>
  <w:style w:type="paragraph" w:customStyle="1" w:styleId="4157CD1B5E5A474F86799E29A6FDE47B">
    <w:name w:val="4157CD1B5E5A474F86799E29A6FDE47B"/>
    <w:rsid w:val="00130697"/>
    <w:pPr>
      <w:spacing w:after="0" w:line="240" w:lineRule="auto"/>
    </w:pPr>
    <w:rPr>
      <w:sz w:val="24"/>
      <w:szCs w:val="24"/>
      <w:lang w:val="en-US" w:eastAsia="en-US"/>
    </w:rPr>
  </w:style>
  <w:style w:type="paragraph" w:customStyle="1" w:styleId="76703C2C1D841B4FBA57858545A0B598">
    <w:name w:val="76703C2C1D841B4FBA57858545A0B598"/>
    <w:rsid w:val="00130697"/>
    <w:pPr>
      <w:spacing w:after="0" w:line="240" w:lineRule="auto"/>
    </w:pPr>
    <w:rPr>
      <w:sz w:val="24"/>
      <w:szCs w:val="24"/>
      <w:lang w:val="en-US" w:eastAsia="en-US"/>
    </w:rPr>
  </w:style>
  <w:style w:type="paragraph" w:customStyle="1" w:styleId="6A90E9FC0A908042B329FFBC9AB76388">
    <w:name w:val="6A90E9FC0A908042B329FFBC9AB76388"/>
    <w:rsid w:val="00130697"/>
    <w:pPr>
      <w:spacing w:after="0" w:line="240" w:lineRule="auto"/>
    </w:pPr>
    <w:rPr>
      <w:sz w:val="24"/>
      <w:szCs w:val="24"/>
      <w:lang w:val="en-US" w:eastAsia="en-US"/>
    </w:rPr>
  </w:style>
  <w:style w:type="paragraph" w:customStyle="1" w:styleId="6258462BA131D749BB4E7DA4968532B6">
    <w:name w:val="6258462BA131D749BB4E7DA4968532B6"/>
    <w:rsid w:val="00130697"/>
    <w:pPr>
      <w:spacing w:after="0" w:line="240" w:lineRule="auto"/>
    </w:pPr>
    <w:rPr>
      <w:sz w:val="24"/>
      <w:szCs w:val="24"/>
      <w:lang w:val="en-US" w:eastAsia="en-US"/>
    </w:rPr>
  </w:style>
  <w:style w:type="paragraph" w:customStyle="1" w:styleId="BD592844EE01B748AC2D9030588F10AD">
    <w:name w:val="BD592844EE01B748AC2D9030588F10AD"/>
    <w:rsid w:val="00130697"/>
    <w:pPr>
      <w:spacing w:after="0" w:line="240" w:lineRule="auto"/>
    </w:pPr>
    <w:rPr>
      <w:sz w:val="24"/>
      <w:szCs w:val="24"/>
      <w:lang w:val="en-US" w:eastAsia="en-US"/>
    </w:rPr>
  </w:style>
  <w:style w:type="paragraph" w:customStyle="1" w:styleId="75661D7C7BB49A4E8E61092159F85C00">
    <w:name w:val="75661D7C7BB49A4E8E61092159F85C00"/>
    <w:rsid w:val="00130697"/>
    <w:pPr>
      <w:spacing w:after="0" w:line="240" w:lineRule="auto"/>
    </w:pPr>
    <w:rPr>
      <w:sz w:val="24"/>
      <w:szCs w:val="24"/>
      <w:lang w:val="en-US" w:eastAsia="en-US"/>
    </w:rPr>
  </w:style>
  <w:style w:type="paragraph" w:customStyle="1" w:styleId="A38A6A0CCC291B45AFD2E7C89EDFFFE5">
    <w:name w:val="A38A6A0CCC291B45AFD2E7C89EDFFFE5"/>
    <w:rsid w:val="00130697"/>
    <w:pPr>
      <w:spacing w:after="0" w:line="240" w:lineRule="auto"/>
    </w:pPr>
    <w:rPr>
      <w:sz w:val="24"/>
      <w:szCs w:val="24"/>
      <w:lang w:val="en-US" w:eastAsia="en-US"/>
    </w:rPr>
  </w:style>
  <w:style w:type="paragraph" w:customStyle="1" w:styleId="F4A657925E85B84C9EFEF0356D656E65">
    <w:name w:val="F4A657925E85B84C9EFEF0356D656E65"/>
    <w:rsid w:val="00130697"/>
    <w:pPr>
      <w:spacing w:after="0" w:line="240" w:lineRule="auto"/>
    </w:pPr>
    <w:rPr>
      <w:sz w:val="24"/>
      <w:szCs w:val="24"/>
      <w:lang w:val="en-US" w:eastAsia="en-US"/>
    </w:rPr>
  </w:style>
  <w:style w:type="paragraph" w:customStyle="1" w:styleId="BFDF48AE00F54B4A808660A62450B7D7">
    <w:name w:val="BFDF48AE00F54B4A808660A62450B7D7"/>
    <w:rsid w:val="00130697"/>
    <w:pPr>
      <w:spacing w:after="0" w:line="240" w:lineRule="auto"/>
    </w:pPr>
    <w:rPr>
      <w:sz w:val="24"/>
      <w:szCs w:val="24"/>
      <w:lang w:val="en-US" w:eastAsia="en-US"/>
    </w:rPr>
  </w:style>
  <w:style w:type="paragraph" w:customStyle="1" w:styleId="D9013BD91B5BA3428FB86C0BEFB15FC0">
    <w:name w:val="D9013BD91B5BA3428FB86C0BEFB15FC0"/>
    <w:rsid w:val="00130697"/>
    <w:pPr>
      <w:spacing w:after="0" w:line="240" w:lineRule="auto"/>
    </w:pPr>
    <w:rPr>
      <w:sz w:val="24"/>
      <w:szCs w:val="24"/>
      <w:lang w:val="en-US" w:eastAsia="en-US"/>
    </w:rPr>
  </w:style>
  <w:style w:type="paragraph" w:customStyle="1" w:styleId="622C955398D9E64C818FCC8393AFB456">
    <w:name w:val="622C955398D9E64C818FCC8393AFB456"/>
    <w:rsid w:val="00130697"/>
    <w:pPr>
      <w:spacing w:after="0" w:line="240" w:lineRule="auto"/>
    </w:pPr>
    <w:rPr>
      <w:sz w:val="24"/>
      <w:szCs w:val="24"/>
      <w:lang w:val="en-US" w:eastAsia="en-US"/>
    </w:rPr>
  </w:style>
  <w:style w:type="paragraph" w:customStyle="1" w:styleId="12E15AF2ADA8424CB45D97A6D6AFEB86">
    <w:name w:val="12E15AF2ADA8424CB45D97A6D6AFEB86"/>
    <w:rsid w:val="00130697"/>
    <w:pPr>
      <w:spacing w:after="0" w:line="240" w:lineRule="auto"/>
    </w:pPr>
    <w:rPr>
      <w:sz w:val="24"/>
      <w:szCs w:val="24"/>
      <w:lang w:val="en-US" w:eastAsia="en-US"/>
    </w:rPr>
  </w:style>
  <w:style w:type="paragraph" w:customStyle="1" w:styleId="E892C7E719283E4BA87887EA38DBFD4C">
    <w:name w:val="E892C7E719283E4BA87887EA38DBFD4C"/>
    <w:rsid w:val="00130697"/>
    <w:pPr>
      <w:spacing w:after="0" w:line="240" w:lineRule="auto"/>
    </w:pPr>
    <w:rPr>
      <w:sz w:val="24"/>
      <w:szCs w:val="24"/>
      <w:lang w:val="en-US" w:eastAsia="en-US"/>
    </w:rPr>
  </w:style>
  <w:style w:type="paragraph" w:customStyle="1" w:styleId="56013534D01FCC45BE63454315B4A1E5">
    <w:name w:val="56013534D01FCC45BE63454315B4A1E5"/>
    <w:rsid w:val="00130697"/>
    <w:pPr>
      <w:spacing w:after="0" w:line="240" w:lineRule="auto"/>
    </w:pPr>
    <w:rPr>
      <w:sz w:val="24"/>
      <w:szCs w:val="24"/>
      <w:lang w:val="en-US" w:eastAsia="en-US"/>
    </w:rPr>
  </w:style>
  <w:style w:type="paragraph" w:customStyle="1" w:styleId="E8CA9B0F0B23524E86A8273EE237906C">
    <w:name w:val="E8CA9B0F0B23524E86A8273EE237906C"/>
    <w:rsid w:val="00130697"/>
    <w:pPr>
      <w:spacing w:after="0" w:line="240" w:lineRule="auto"/>
    </w:pPr>
    <w:rPr>
      <w:sz w:val="24"/>
      <w:szCs w:val="24"/>
      <w:lang w:val="en-US" w:eastAsia="en-US"/>
    </w:rPr>
  </w:style>
  <w:style w:type="paragraph" w:customStyle="1" w:styleId="593BCFB64B3F1845AFCE0253B34832A3">
    <w:name w:val="593BCFB64B3F1845AFCE0253B34832A3"/>
    <w:rsid w:val="00130697"/>
    <w:pPr>
      <w:spacing w:after="0" w:line="240" w:lineRule="auto"/>
    </w:pPr>
    <w:rPr>
      <w:sz w:val="24"/>
      <w:szCs w:val="24"/>
      <w:lang w:val="en-US" w:eastAsia="en-US"/>
    </w:rPr>
  </w:style>
  <w:style w:type="paragraph" w:customStyle="1" w:styleId="8709B24C5EC35843B88AED6E2A4A0B37">
    <w:name w:val="8709B24C5EC35843B88AED6E2A4A0B37"/>
    <w:rsid w:val="00130697"/>
    <w:pPr>
      <w:spacing w:after="0" w:line="240" w:lineRule="auto"/>
    </w:pPr>
    <w:rPr>
      <w:sz w:val="24"/>
      <w:szCs w:val="24"/>
      <w:lang w:val="en-US" w:eastAsia="en-US"/>
    </w:rPr>
  </w:style>
  <w:style w:type="paragraph" w:customStyle="1" w:styleId="5E3F1EBF76A30B4F8F0146A567691A04">
    <w:name w:val="5E3F1EBF76A30B4F8F0146A567691A04"/>
    <w:rsid w:val="00130697"/>
    <w:pPr>
      <w:spacing w:after="0" w:line="240" w:lineRule="auto"/>
    </w:pPr>
    <w:rPr>
      <w:sz w:val="24"/>
      <w:szCs w:val="24"/>
      <w:lang w:val="en-US" w:eastAsia="en-US"/>
    </w:rPr>
  </w:style>
  <w:style w:type="paragraph" w:customStyle="1" w:styleId="3631FDE9C5C88348B19FC629ED4231F9">
    <w:name w:val="3631FDE9C5C88348B19FC629ED4231F9"/>
    <w:rsid w:val="00130697"/>
    <w:pPr>
      <w:spacing w:after="0" w:line="240" w:lineRule="auto"/>
    </w:pPr>
    <w:rPr>
      <w:sz w:val="24"/>
      <w:szCs w:val="24"/>
      <w:lang w:val="en-US" w:eastAsia="en-US"/>
    </w:rPr>
  </w:style>
  <w:style w:type="paragraph" w:customStyle="1" w:styleId="06BD088D8A864D4BBBC008E984173AD6">
    <w:name w:val="06BD088D8A864D4BBBC008E984173AD6"/>
    <w:rsid w:val="00130697"/>
    <w:pPr>
      <w:spacing w:after="0" w:line="240" w:lineRule="auto"/>
    </w:pPr>
    <w:rPr>
      <w:sz w:val="24"/>
      <w:szCs w:val="24"/>
      <w:lang w:val="en-US" w:eastAsia="en-US"/>
    </w:rPr>
  </w:style>
  <w:style w:type="paragraph" w:customStyle="1" w:styleId="9E6C644CED695040B8F0CB6925697238">
    <w:name w:val="9E6C644CED695040B8F0CB6925697238"/>
    <w:rsid w:val="00130697"/>
    <w:pPr>
      <w:spacing w:after="0" w:line="240" w:lineRule="auto"/>
    </w:pPr>
    <w:rPr>
      <w:sz w:val="24"/>
      <w:szCs w:val="24"/>
      <w:lang w:val="en-US" w:eastAsia="en-US"/>
    </w:rPr>
  </w:style>
  <w:style w:type="paragraph" w:customStyle="1" w:styleId="9D14BDBDEC4A2B40AE93874DD217E3CB">
    <w:name w:val="9D14BDBDEC4A2B40AE93874DD217E3CB"/>
    <w:rsid w:val="00130697"/>
    <w:pPr>
      <w:spacing w:after="0" w:line="240" w:lineRule="auto"/>
    </w:pPr>
    <w:rPr>
      <w:sz w:val="24"/>
      <w:szCs w:val="24"/>
      <w:lang w:val="en-US" w:eastAsia="en-US"/>
    </w:rPr>
  </w:style>
  <w:style w:type="paragraph" w:customStyle="1" w:styleId="22A1B39C7940DA4491F699E251B5E931">
    <w:name w:val="22A1B39C7940DA4491F699E251B5E931"/>
    <w:rsid w:val="00130697"/>
    <w:pPr>
      <w:spacing w:after="0" w:line="240" w:lineRule="auto"/>
    </w:pPr>
    <w:rPr>
      <w:sz w:val="24"/>
      <w:szCs w:val="24"/>
      <w:lang w:val="en-US" w:eastAsia="en-US"/>
    </w:rPr>
  </w:style>
  <w:style w:type="paragraph" w:customStyle="1" w:styleId="F846A186BEBB6C40B5E986BDDE97A469">
    <w:name w:val="F846A186BEBB6C40B5E986BDDE97A469"/>
    <w:rsid w:val="00130697"/>
    <w:pPr>
      <w:spacing w:after="0" w:line="240" w:lineRule="auto"/>
    </w:pPr>
    <w:rPr>
      <w:sz w:val="24"/>
      <w:szCs w:val="24"/>
      <w:lang w:val="en-US" w:eastAsia="en-US"/>
    </w:rPr>
  </w:style>
  <w:style w:type="paragraph" w:customStyle="1" w:styleId="125D8A2EDBB1C84395199D3732530EFA">
    <w:name w:val="125D8A2EDBB1C84395199D3732530EFA"/>
    <w:rsid w:val="00130697"/>
    <w:pPr>
      <w:spacing w:after="0" w:line="240" w:lineRule="auto"/>
    </w:pPr>
    <w:rPr>
      <w:sz w:val="24"/>
      <w:szCs w:val="24"/>
      <w:lang w:val="en-US" w:eastAsia="en-US"/>
    </w:rPr>
  </w:style>
  <w:style w:type="paragraph" w:customStyle="1" w:styleId="536A0977496EEA47B97E0375EE4AA33F">
    <w:name w:val="536A0977496EEA47B97E0375EE4AA33F"/>
    <w:rsid w:val="00130697"/>
    <w:pPr>
      <w:spacing w:after="0" w:line="240" w:lineRule="auto"/>
    </w:pPr>
    <w:rPr>
      <w:sz w:val="24"/>
      <w:szCs w:val="24"/>
      <w:lang w:val="en-US" w:eastAsia="en-US"/>
    </w:rPr>
  </w:style>
  <w:style w:type="paragraph" w:customStyle="1" w:styleId="ED8435CAA3085045ABED02F8AB9110E6">
    <w:name w:val="ED8435CAA3085045ABED02F8AB9110E6"/>
    <w:rsid w:val="00130697"/>
    <w:pPr>
      <w:spacing w:after="0" w:line="240" w:lineRule="auto"/>
    </w:pPr>
    <w:rPr>
      <w:sz w:val="24"/>
      <w:szCs w:val="24"/>
      <w:lang w:val="en-US" w:eastAsia="en-US"/>
    </w:rPr>
  </w:style>
  <w:style w:type="paragraph" w:customStyle="1" w:styleId="9A334FE64C0B3A46A8840EAFDC46A9C8">
    <w:name w:val="9A334FE64C0B3A46A8840EAFDC46A9C8"/>
    <w:rsid w:val="00130697"/>
    <w:pPr>
      <w:spacing w:after="0" w:line="240" w:lineRule="auto"/>
    </w:pPr>
    <w:rPr>
      <w:sz w:val="24"/>
      <w:szCs w:val="24"/>
      <w:lang w:val="en-US" w:eastAsia="en-US"/>
    </w:rPr>
  </w:style>
  <w:style w:type="paragraph" w:customStyle="1" w:styleId="940C26F74AC1B249A707A5DD1AB4DC1A">
    <w:name w:val="940C26F74AC1B249A707A5DD1AB4DC1A"/>
    <w:rsid w:val="00130697"/>
    <w:pPr>
      <w:spacing w:after="0" w:line="240" w:lineRule="auto"/>
    </w:pPr>
    <w:rPr>
      <w:sz w:val="24"/>
      <w:szCs w:val="24"/>
      <w:lang w:val="en-US" w:eastAsia="en-US"/>
    </w:rPr>
  </w:style>
  <w:style w:type="paragraph" w:customStyle="1" w:styleId="5972A24FB6ED234383FEB7E87B40C999">
    <w:name w:val="5972A24FB6ED234383FEB7E87B40C999"/>
    <w:rsid w:val="00130697"/>
    <w:pPr>
      <w:spacing w:after="0" w:line="240" w:lineRule="auto"/>
    </w:pPr>
    <w:rPr>
      <w:sz w:val="24"/>
      <w:szCs w:val="24"/>
      <w:lang w:val="en-US" w:eastAsia="en-US"/>
    </w:rPr>
  </w:style>
  <w:style w:type="paragraph" w:customStyle="1" w:styleId="86700F54FAE2E646BA6D27AEB2DFA347">
    <w:name w:val="86700F54FAE2E646BA6D27AEB2DFA347"/>
    <w:rsid w:val="00130697"/>
    <w:pPr>
      <w:spacing w:after="0" w:line="240" w:lineRule="auto"/>
    </w:pPr>
    <w:rPr>
      <w:sz w:val="24"/>
      <w:szCs w:val="24"/>
      <w:lang w:val="en-US" w:eastAsia="en-US"/>
    </w:rPr>
  </w:style>
  <w:style w:type="paragraph" w:customStyle="1" w:styleId="EF93563D2924DA4FB64FFBBE3DD74663">
    <w:name w:val="EF93563D2924DA4FB64FFBBE3DD74663"/>
    <w:rsid w:val="00130697"/>
    <w:pPr>
      <w:spacing w:after="0" w:line="240" w:lineRule="auto"/>
    </w:pPr>
    <w:rPr>
      <w:sz w:val="24"/>
      <w:szCs w:val="24"/>
      <w:lang w:val="en-US" w:eastAsia="en-US"/>
    </w:rPr>
  </w:style>
  <w:style w:type="paragraph" w:customStyle="1" w:styleId="FCC0045B25B5A049A961A4EE3FEE8C01">
    <w:name w:val="FCC0045B25B5A049A961A4EE3FEE8C01"/>
    <w:rsid w:val="00130697"/>
    <w:pPr>
      <w:spacing w:after="0" w:line="240" w:lineRule="auto"/>
    </w:pPr>
    <w:rPr>
      <w:sz w:val="24"/>
      <w:szCs w:val="24"/>
      <w:lang w:val="en-US" w:eastAsia="en-US"/>
    </w:rPr>
  </w:style>
  <w:style w:type="paragraph" w:customStyle="1" w:styleId="D8F01B1A4CE29D489DCFFA2154F24032">
    <w:name w:val="D8F01B1A4CE29D489DCFFA2154F24032"/>
    <w:rsid w:val="00130697"/>
    <w:pPr>
      <w:spacing w:after="0" w:line="240" w:lineRule="auto"/>
    </w:pPr>
    <w:rPr>
      <w:sz w:val="24"/>
      <w:szCs w:val="24"/>
      <w:lang w:val="en-US" w:eastAsia="en-US"/>
    </w:rPr>
  </w:style>
  <w:style w:type="paragraph" w:customStyle="1" w:styleId="156E20101E064B81807EFA7FB86344112">
    <w:name w:val="156E20101E064B81807EFA7FB86344112"/>
    <w:rsid w:val="00CE2EF4"/>
    <w:pPr>
      <w:spacing w:after="0" w:line="240" w:lineRule="auto"/>
    </w:pPr>
    <w:rPr>
      <w:rFonts w:eastAsiaTheme="minorHAnsi" w:cs="Arial"/>
      <w:sz w:val="20"/>
      <w:szCs w:val="20"/>
      <w:lang w:eastAsia="en-US"/>
    </w:rPr>
  </w:style>
  <w:style w:type="paragraph" w:customStyle="1" w:styleId="156E20101E064B81807EFA7FB86344113">
    <w:name w:val="156E20101E064B81807EFA7FB86344113"/>
    <w:rsid w:val="00DC7CD6"/>
    <w:pPr>
      <w:spacing w:after="0" w:line="240" w:lineRule="auto"/>
    </w:pPr>
    <w:rPr>
      <w:rFonts w:eastAsiaTheme="minorHAnsi" w:cs="Arial"/>
      <w:sz w:val="20"/>
      <w:szCs w:val="20"/>
      <w:lang w:eastAsia="en-US"/>
    </w:rPr>
  </w:style>
  <w:style w:type="paragraph" w:customStyle="1" w:styleId="9C5D53B3F7BA4354B4D1D9CAEDA0F8B2">
    <w:name w:val="9C5D53B3F7BA4354B4D1D9CAEDA0F8B2"/>
    <w:rsid w:val="001A78B9"/>
  </w:style>
  <w:style w:type="paragraph" w:customStyle="1" w:styleId="E311EAC58A3C4442B761729338DF24F8">
    <w:name w:val="E311EAC58A3C4442B761729338DF24F8"/>
    <w:rsid w:val="001A78B9"/>
  </w:style>
  <w:style w:type="paragraph" w:customStyle="1" w:styleId="FF99BA0AAACE41E985BECA17BD6BBE2E">
    <w:name w:val="FF99BA0AAACE41E985BECA17BD6BBE2E"/>
    <w:rsid w:val="001A78B9"/>
  </w:style>
  <w:style w:type="paragraph" w:customStyle="1" w:styleId="BEDD9DC0B72D4E5EBFB641C88D838A20">
    <w:name w:val="BEDD9DC0B72D4E5EBFB641C88D838A20"/>
    <w:rsid w:val="001A78B9"/>
  </w:style>
  <w:style w:type="paragraph" w:customStyle="1" w:styleId="EBBF4AA688174B7DAAE344344AC17E7F">
    <w:name w:val="EBBF4AA688174B7DAAE344344AC17E7F"/>
    <w:rsid w:val="001A78B9"/>
  </w:style>
  <w:style w:type="paragraph" w:customStyle="1" w:styleId="87B660588C3D4276A5B1AED31263656D">
    <w:name w:val="87B660588C3D4276A5B1AED31263656D"/>
    <w:rsid w:val="001E6CB4"/>
  </w:style>
  <w:style w:type="paragraph" w:customStyle="1" w:styleId="25A6BDA2D9044689AB5D04C6530D9859">
    <w:name w:val="25A6BDA2D9044689AB5D04C6530D9859"/>
    <w:rsid w:val="001E6CB4"/>
  </w:style>
  <w:style w:type="paragraph" w:customStyle="1" w:styleId="C2F1BBC06B7348BBA11BCA15A36AF5A7">
    <w:name w:val="C2F1BBC06B7348BBA11BCA15A36AF5A7"/>
    <w:rsid w:val="001E6CB4"/>
  </w:style>
  <w:style w:type="paragraph" w:customStyle="1" w:styleId="A2BB7EFFE6E14D4DAAFF24BC51203D6F">
    <w:name w:val="A2BB7EFFE6E14D4DAAFF24BC51203D6F"/>
    <w:rsid w:val="001E6CB4"/>
  </w:style>
  <w:style w:type="paragraph" w:customStyle="1" w:styleId="9101875DEF024C8DA3AF65DFEEF7B397">
    <w:name w:val="9101875DEF024C8DA3AF65DFEEF7B397"/>
    <w:rsid w:val="001E6CB4"/>
  </w:style>
  <w:style w:type="paragraph" w:customStyle="1" w:styleId="63B60F7B6D2B4CF98391CB255118D1FD">
    <w:name w:val="63B60F7B6D2B4CF98391CB255118D1FD"/>
    <w:rsid w:val="001E6CB4"/>
  </w:style>
  <w:style w:type="paragraph" w:customStyle="1" w:styleId="51B7D9CE81BB4599BF57C1CC12EF99F0">
    <w:name w:val="51B7D9CE81BB4599BF57C1CC12EF99F0"/>
    <w:rsid w:val="001E6CB4"/>
  </w:style>
  <w:style w:type="paragraph" w:customStyle="1" w:styleId="A0A782773AD546098F301572FFF95931">
    <w:name w:val="A0A782773AD546098F301572FFF95931"/>
    <w:rsid w:val="001E6CB4"/>
  </w:style>
  <w:style w:type="paragraph" w:customStyle="1" w:styleId="56C08E20BA414451B29B28D1A71B3517">
    <w:name w:val="56C08E20BA414451B29B28D1A71B3517"/>
    <w:rsid w:val="001E6CB4"/>
  </w:style>
  <w:style w:type="paragraph" w:customStyle="1" w:styleId="8996DD0305ED4167946CE20F82133301">
    <w:name w:val="8996DD0305ED4167946CE20F82133301"/>
    <w:rsid w:val="001E6CB4"/>
  </w:style>
  <w:style w:type="paragraph" w:customStyle="1" w:styleId="C732F8CD1BC14B3699542051C00C8E10">
    <w:name w:val="C732F8CD1BC14B3699542051C00C8E10"/>
    <w:rsid w:val="001E6CB4"/>
  </w:style>
  <w:style w:type="paragraph" w:customStyle="1" w:styleId="7C227C092DBA4DD1B786B5EB627388F4">
    <w:name w:val="7C227C092DBA4DD1B786B5EB627388F4"/>
    <w:rsid w:val="001E6CB4"/>
  </w:style>
  <w:style w:type="paragraph" w:customStyle="1" w:styleId="923789EE21AE4FD89EC0D25B4FB0A0AC">
    <w:name w:val="923789EE21AE4FD89EC0D25B4FB0A0AC"/>
    <w:rsid w:val="001E6CB4"/>
  </w:style>
  <w:style w:type="paragraph" w:customStyle="1" w:styleId="8DAC1D495BF54389B473468A0FDB8727">
    <w:name w:val="8DAC1D495BF54389B473468A0FDB8727"/>
    <w:rsid w:val="001E6CB4"/>
  </w:style>
  <w:style w:type="paragraph" w:customStyle="1" w:styleId="EFF1EABE33D8470DAE9FE3BEB6FC43D9">
    <w:name w:val="EFF1EABE33D8470DAE9FE3BEB6FC43D9"/>
    <w:rsid w:val="001E6CB4"/>
  </w:style>
  <w:style w:type="paragraph" w:customStyle="1" w:styleId="15603BE121A941A89743415DFD0F80D0">
    <w:name w:val="15603BE121A941A89743415DFD0F80D0"/>
    <w:rsid w:val="001E6CB4"/>
  </w:style>
  <w:style w:type="paragraph" w:customStyle="1" w:styleId="1548F39F03764CC296BA87C2DF1603BA">
    <w:name w:val="1548F39F03764CC296BA87C2DF1603BA"/>
    <w:rsid w:val="001E6CB4"/>
  </w:style>
  <w:style w:type="paragraph" w:customStyle="1" w:styleId="2984A6C5F73A4EF9AC238CFF6668423C">
    <w:name w:val="2984A6C5F73A4EF9AC238CFF6668423C"/>
    <w:rsid w:val="001E6CB4"/>
  </w:style>
  <w:style w:type="paragraph" w:customStyle="1" w:styleId="9A57B762A95B4E07BC892ED2115587AE">
    <w:name w:val="9A57B762A95B4E07BC892ED2115587AE"/>
    <w:rsid w:val="001E6CB4"/>
  </w:style>
  <w:style w:type="paragraph" w:customStyle="1" w:styleId="0A2B516102314037A54FFD46692788AC">
    <w:name w:val="0A2B516102314037A54FFD46692788AC"/>
    <w:rsid w:val="001E6CB4"/>
  </w:style>
  <w:style w:type="paragraph" w:customStyle="1" w:styleId="F9C906E253BE44629A91C19860BB6795">
    <w:name w:val="F9C906E253BE44629A91C19860BB6795"/>
    <w:rsid w:val="001E6CB4"/>
  </w:style>
  <w:style w:type="paragraph" w:customStyle="1" w:styleId="2377FF6468EC4181A999FB47D86E5EA6">
    <w:name w:val="2377FF6468EC4181A999FB47D86E5EA6"/>
    <w:rsid w:val="001E6CB4"/>
  </w:style>
  <w:style w:type="paragraph" w:customStyle="1" w:styleId="6A7FD761CEC64F0DB72973FB19AE8524">
    <w:name w:val="6A7FD761CEC64F0DB72973FB19AE8524"/>
    <w:rsid w:val="001E6CB4"/>
  </w:style>
  <w:style w:type="paragraph" w:customStyle="1" w:styleId="2079ACECBDA84503B1F15F1A9E1228DD">
    <w:name w:val="2079ACECBDA84503B1F15F1A9E1228DD"/>
    <w:rsid w:val="001E6CB4"/>
  </w:style>
  <w:style w:type="paragraph" w:customStyle="1" w:styleId="23E13D6CDF56455ABDE3A03DCCD1AEFA">
    <w:name w:val="23E13D6CDF56455ABDE3A03DCCD1AEFA"/>
    <w:rsid w:val="001E6CB4"/>
  </w:style>
  <w:style w:type="paragraph" w:customStyle="1" w:styleId="0C9353227A684BD8AE4879BD846BD24F">
    <w:name w:val="0C9353227A684BD8AE4879BD846BD24F"/>
    <w:rsid w:val="001E6CB4"/>
  </w:style>
  <w:style w:type="paragraph" w:customStyle="1" w:styleId="17712FF50E3D4A63B5DA4BADB06C3C23">
    <w:name w:val="17712FF50E3D4A63B5DA4BADB06C3C23"/>
    <w:rsid w:val="001E6CB4"/>
  </w:style>
  <w:style w:type="paragraph" w:customStyle="1" w:styleId="4DD35FDAF15149318DC66DC45F6DE853">
    <w:name w:val="4DD35FDAF15149318DC66DC45F6DE853"/>
    <w:rsid w:val="001E6CB4"/>
  </w:style>
  <w:style w:type="paragraph" w:customStyle="1" w:styleId="B404CC652959403E82538E7B126EBE6D">
    <w:name w:val="B404CC652959403E82538E7B126EBE6D"/>
    <w:rsid w:val="001E6CB4"/>
  </w:style>
  <w:style w:type="paragraph" w:customStyle="1" w:styleId="48E67ACEB201424A880226C4F183EC03">
    <w:name w:val="48E67ACEB201424A880226C4F183EC03"/>
    <w:rsid w:val="001E6CB4"/>
  </w:style>
  <w:style w:type="paragraph" w:customStyle="1" w:styleId="711BAE8DA1C944AAA0D9AFF657859620">
    <w:name w:val="711BAE8DA1C944AAA0D9AFF657859620"/>
    <w:rsid w:val="001E6CB4"/>
  </w:style>
  <w:style w:type="paragraph" w:customStyle="1" w:styleId="884B9CAA0F684FDD83FB7FCB151FF1B7">
    <w:name w:val="884B9CAA0F684FDD83FB7FCB151FF1B7"/>
    <w:rsid w:val="001E6CB4"/>
  </w:style>
  <w:style w:type="paragraph" w:customStyle="1" w:styleId="921E3F710CA549D7BE5E4D90EDFA8CA6">
    <w:name w:val="921E3F710CA549D7BE5E4D90EDFA8CA6"/>
    <w:rsid w:val="001E6CB4"/>
  </w:style>
  <w:style w:type="paragraph" w:customStyle="1" w:styleId="95DC082592AD4BA795DCEEE40A0D11D2">
    <w:name w:val="95DC082592AD4BA795DCEEE40A0D11D2"/>
    <w:rsid w:val="001E6CB4"/>
  </w:style>
  <w:style w:type="paragraph" w:customStyle="1" w:styleId="152C2C8EE6D24F1288238B734ACA0942">
    <w:name w:val="152C2C8EE6D24F1288238B734ACA0942"/>
    <w:rsid w:val="001E6CB4"/>
  </w:style>
  <w:style w:type="paragraph" w:customStyle="1" w:styleId="A9DF857A4DD34AB494DD961BF06F9711">
    <w:name w:val="A9DF857A4DD34AB494DD961BF06F9711"/>
    <w:rsid w:val="001E6CB4"/>
  </w:style>
  <w:style w:type="paragraph" w:customStyle="1" w:styleId="FD737E08457340F792FEDE65C866088A">
    <w:name w:val="FD737E08457340F792FEDE65C866088A"/>
    <w:rsid w:val="001E6CB4"/>
  </w:style>
  <w:style w:type="paragraph" w:customStyle="1" w:styleId="6B87834E41844BAAB656C23AE43A9A5C">
    <w:name w:val="6B87834E41844BAAB656C23AE43A9A5C"/>
    <w:rsid w:val="001E6CB4"/>
  </w:style>
  <w:style w:type="paragraph" w:customStyle="1" w:styleId="1106065E96764754867DFF7BD7087B54">
    <w:name w:val="1106065E96764754867DFF7BD7087B54"/>
    <w:rsid w:val="001E6CB4"/>
  </w:style>
  <w:style w:type="paragraph" w:customStyle="1" w:styleId="D523F7BA0E5046729ADF0C0CFD76FFE6">
    <w:name w:val="D523F7BA0E5046729ADF0C0CFD76FFE6"/>
    <w:rsid w:val="001E6CB4"/>
  </w:style>
  <w:style w:type="paragraph" w:customStyle="1" w:styleId="0E16DD256F134E1199073F5054743AE9">
    <w:name w:val="0E16DD256F134E1199073F5054743AE9"/>
    <w:rsid w:val="001E6CB4"/>
  </w:style>
  <w:style w:type="paragraph" w:customStyle="1" w:styleId="B6DD07C9A9344759A2042096B8B103C8">
    <w:name w:val="B6DD07C9A9344759A2042096B8B103C8"/>
    <w:rsid w:val="001E6CB4"/>
  </w:style>
  <w:style w:type="paragraph" w:customStyle="1" w:styleId="50E373DBB92443449C0C703863F2E427">
    <w:name w:val="50E373DBB92443449C0C703863F2E427"/>
    <w:rsid w:val="001E6CB4"/>
  </w:style>
  <w:style w:type="paragraph" w:customStyle="1" w:styleId="72888F5AF7314C6F98F79615F6B5D926">
    <w:name w:val="72888F5AF7314C6F98F79615F6B5D926"/>
    <w:rsid w:val="001E6CB4"/>
  </w:style>
  <w:style w:type="paragraph" w:customStyle="1" w:styleId="A5C64D032EA341E0A9AD6BE18E1BC7F1">
    <w:name w:val="A5C64D032EA341E0A9AD6BE18E1BC7F1"/>
    <w:rsid w:val="001E6CB4"/>
  </w:style>
  <w:style w:type="paragraph" w:customStyle="1" w:styleId="9C53164C2A4F4280B1B4228EB9BAFCE9">
    <w:name w:val="9C53164C2A4F4280B1B4228EB9BAFCE9"/>
    <w:rsid w:val="001E6CB4"/>
  </w:style>
  <w:style w:type="paragraph" w:customStyle="1" w:styleId="420C688EB8E54BB5967FCE5C7C1B0135">
    <w:name w:val="420C688EB8E54BB5967FCE5C7C1B0135"/>
    <w:rsid w:val="001E6CB4"/>
  </w:style>
  <w:style w:type="paragraph" w:customStyle="1" w:styleId="21195D66E9AC4894AF2A2A72AED2E5DB">
    <w:name w:val="21195D66E9AC4894AF2A2A72AED2E5DB"/>
    <w:rsid w:val="001E6CB4"/>
  </w:style>
  <w:style w:type="paragraph" w:customStyle="1" w:styleId="01F8DD26814E4398A8CB4D275EA8FD7B">
    <w:name w:val="01F8DD26814E4398A8CB4D275EA8FD7B"/>
    <w:rsid w:val="001E6CB4"/>
  </w:style>
  <w:style w:type="paragraph" w:customStyle="1" w:styleId="B337A0BA03C448738A8A720F62F7A808">
    <w:name w:val="B337A0BA03C448738A8A720F62F7A808"/>
    <w:rsid w:val="001E6CB4"/>
  </w:style>
  <w:style w:type="paragraph" w:customStyle="1" w:styleId="A0334D73AC6A42CBB3B812CDB85C44C6">
    <w:name w:val="A0334D73AC6A42CBB3B812CDB85C44C6"/>
    <w:rsid w:val="001E6CB4"/>
  </w:style>
  <w:style w:type="paragraph" w:customStyle="1" w:styleId="F654A02DF5714DBEB030F5A0CA6DBE74">
    <w:name w:val="F654A02DF5714DBEB030F5A0CA6DBE74"/>
    <w:rsid w:val="001E6CB4"/>
  </w:style>
  <w:style w:type="paragraph" w:customStyle="1" w:styleId="7D84664859424B94B6DF581652655747">
    <w:name w:val="7D84664859424B94B6DF581652655747"/>
    <w:rsid w:val="00F269C5"/>
  </w:style>
  <w:style w:type="paragraph" w:customStyle="1" w:styleId="11B6CDC23F14444F9E078EF00C476FE3">
    <w:name w:val="11B6CDC23F14444F9E078EF00C476FE3"/>
    <w:rsid w:val="00F269C5"/>
  </w:style>
  <w:style w:type="paragraph" w:customStyle="1" w:styleId="1D36528F2CDA40DDA8D0DC8B89D59930">
    <w:name w:val="1D36528F2CDA40DDA8D0DC8B89D59930"/>
    <w:rsid w:val="00F269C5"/>
  </w:style>
  <w:style w:type="paragraph" w:customStyle="1" w:styleId="5FAD50758BC24D1B901D48382FF6E92D">
    <w:name w:val="5FAD50758BC24D1B901D48382FF6E92D"/>
    <w:rsid w:val="00F269C5"/>
  </w:style>
  <w:style w:type="paragraph" w:customStyle="1" w:styleId="E14685037872489096ABD44D3442D12F">
    <w:name w:val="E14685037872489096ABD44D3442D12F"/>
    <w:rsid w:val="00F269C5"/>
  </w:style>
  <w:style w:type="paragraph" w:customStyle="1" w:styleId="2F1CB6811EF649F784D5D556CD6774B9">
    <w:name w:val="2F1CB6811EF649F784D5D556CD6774B9"/>
    <w:rsid w:val="00F269C5"/>
  </w:style>
  <w:style w:type="paragraph" w:customStyle="1" w:styleId="36E4B881456B45B39D4775DA25D4375A">
    <w:name w:val="36E4B881456B45B39D4775DA25D4375A"/>
    <w:rsid w:val="00F269C5"/>
  </w:style>
  <w:style w:type="paragraph" w:customStyle="1" w:styleId="4F7DF22B88CB4AB293A959AB62612A9C">
    <w:name w:val="4F7DF22B88CB4AB293A959AB62612A9C"/>
    <w:rsid w:val="00F269C5"/>
  </w:style>
  <w:style w:type="paragraph" w:customStyle="1" w:styleId="70E872F293974524A335AB5626FBB141">
    <w:name w:val="70E872F293974524A335AB5626FBB141"/>
    <w:rsid w:val="00F269C5"/>
  </w:style>
  <w:style w:type="paragraph" w:customStyle="1" w:styleId="AE8F45D9C69F41068306312403DC03FE">
    <w:name w:val="AE8F45D9C69F41068306312403DC03FE"/>
    <w:rsid w:val="00F269C5"/>
  </w:style>
  <w:style w:type="paragraph" w:customStyle="1" w:styleId="9828E611C0E0483BBBC3250E18A5BBA4">
    <w:name w:val="9828E611C0E0483BBBC3250E18A5BBA4"/>
    <w:rsid w:val="00F269C5"/>
  </w:style>
  <w:style w:type="paragraph" w:customStyle="1" w:styleId="B5DBEE1071144FB8905D04A015B5624E">
    <w:name w:val="B5DBEE1071144FB8905D04A015B5624E"/>
    <w:rsid w:val="00F269C5"/>
  </w:style>
  <w:style w:type="paragraph" w:customStyle="1" w:styleId="7A3AAD9C5AA843419C08D8D82255618B">
    <w:name w:val="7A3AAD9C5AA843419C08D8D82255618B"/>
    <w:rsid w:val="00F269C5"/>
  </w:style>
  <w:style w:type="paragraph" w:customStyle="1" w:styleId="C496C6CA0A124F77B08F8E61A58839D8">
    <w:name w:val="C496C6CA0A124F77B08F8E61A58839D8"/>
    <w:rsid w:val="00F269C5"/>
  </w:style>
  <w:style w:type="paragraph" w:customStyle="1" w:styleId="D8D9DA32ED3B4329B04931B963DAC999">
    <w:name w:val="D8D9DA32ED3B4329B04931B963DAC999"/>
    <w:rsid w:val="00F269C5"/>
  </w:style>
  <w:style w:type="paragraph" w:customStyle="1" w:styleId="D40F758DB3F243D18164C9D53ED1EE19">
    <w:name w:val="D40F758DB3F243D18164C9D53ED1EE19"/>
    <w:rsid w:val="00F269C5"/>
  </w:style>
  <w:style w:type="paragraph" w:customStyle="1" w:styleId="DC7A5B67147C461EB883C07112111D97">
    <w:name w:val="DC7A5B67147C461EB883C07112111D97"/>
    <w:rsid w:val="00F269C5"/>
  </w:style>
  <w:style w:type="paragraph" w:customStyle="1" w:styleId="FD99720785D44A70A78F1CEC1407504C">
    <w:name w:val="FD99720785D44A70A78F1CEC1407504C"/>
    <w:rsid w:val="00F269C5"/>
  </w:style>
  <w:style w:type="paragraph" w:customStyle="1" w:styleId="6CE20794513F485081E5D79FDB505A61">
    <w:name w:val="6CE20794513F485081E5D79FDB505A61"/>
    <w:rsid w:val="00F269C5"/>
  </w:style>
  <w:style w:type="paragraph" w:customStyle="1" w:styleId="E39570807E0C411D9ACEE4BBAA9B341F">
    <w:name w:val="E39570807E0C411D9ACEE4BBAA9B341F"/>
    <w:rsid w:val="00F269C5"/>
  </w:style>
  <w:style w:type="paragraph" w:customStyle="1" w:styleId="AD85751384C14C3EABBAECDDC8FEFFDA">
    <w:name w:val="AD85751384C14C3EABBAECDDC8FEFFDA"/>
    <w:rsid w:val="00F269C5"/>
  </w:style>
  <w:style w:type="paragraph" w:customStyle="1" w:styleId="2D46ABB548814240B0E4B651CB7CDD9E">
    <w:name w:val="2D46ABB548814240B0E4B651CB7CDD9E"/>
    <w:rsid w:val="00F269C5"/>
  </w:style>
  <w:style w:type="paragraph" w:customStyle="1" w:styleId="03C0774CA2A24B89B0596D1244D88A07">
    <w:name w:val="03C0774CA2A24B89B0596D1244D88A07"/>
    <w:rsid w:val="00F269C5"/>
  </w:style>
  <w:style w:type="paragraph" w:customStyle="1" w:styleId="8ADEB9EBB2974599AFD3F5E863B68F7F">
    <w:name w:val="8ADEB9EBB2974599AFD3F5E863B68F7F"/>
    <w:rsid w:val="00F269C5"/>
  </w:style>
  <w:style w:type="paragraph" w:customStyle="1" w:styleId="5CBAA22D7C49481EBF64DCEA5E1C8B1F">
    <w:name w:val="5CBAA22D7C49481EBF64DCEA5E1C8B1F"/>
    <w:rsid w:val="00F269C5"/>
  </w:style>
  <w:style w:type="paragraph" w:customStyle="1" w:styleId="8414702D88754DB99972B297133BC339">
    <w:name w:val="8414702D88754DB99972B297133BC339"/>
    <w:rsid w:val="00F269C5"/>
  </w:style>
  <w:style w:type="paragraph" w:customStyle="1" w:styleId="948DA9DF9B6C44699B7CEA3D684C9896">
    <w:name w:val="948DA9DF9B6C44699B7CEA3D684C9896"/>
    <w:rsid w:val="00F269C5"/>
  </w:style>
  <w:style w:type="paragraph" w:customStyle="1" w:styleId="89A512006F154A8697566373CAB62D68">
    <w:name w:val="89A512006F154A8697566373CAB62D68"/>
    <w:rsid w:val="00F269C5"/>
  </w:style>
  <w:style w:type="paragraph" w:customStyle="1" w:styleId="44F431070F024AB8ABBE563BCD94C7E4">
    <w:name w:val="44F431070F024AB8ABBE563BCD94C7E4"/>
    <w:rsid w:val="00F269C5"/>
  </w:style>
  <w:style w:type="paragraph" w:customStyle="1" w:styleId="BDC9DAEC46AA4FC58AF4872B97D24859">
    <w:name w:val="BDC9DAEC46AA4FC58AF4872B97D24859"/>
    <w:rsid w:val="00F269C5"/>
  </w:style>
  <w:style w:type="paragraph" w:customStyle="1" w:styleId="EB63779517F0436B96E1EEC9967B68A9">
    <w:name w:val="EB63779517F0436B96E1EEC9967B68A9"/>
    <w:rsid w:val="00F269C5"/>
  </w:style>
  <w:style w:type="paragraph" w:customStyle="1" w:styleId="5CFFE99E47F548E298CC6A9605FBEA5D">
    <w:name w:val="5CFFE99E47F548E298CC6A9605FBEA5D"/>
    <w:rsid w:val="00F269C5"/>
  </w:style>
  <w:style w:type="paragraph" w:customStyle="1" w:styleId="F53A4A8258F1461BB1722E17313F090C">
    <w:name w:val="F53A4A8258F1461BB1722E17313F090C"/>
    <w:rsid w:val="00F269C5"/>
  </w:style>
  <w:style w:type="paragraph" w:customStyle="1" w:styleId="563B07DFC2AE4B7CB3E3425545E7120F">
    <w:name w:val="563B07DFC2AE4B7CB3E3425545E7120F"/>
    <w:rsid w:val="00F269C5"/>
  </w:style>
  <w:style w:type="paragraph" w:customStyle="1" w:styleId="73DD7B1D5F9847E7A4E29874252D252B">
    <w:name w:val="73DD7B1D5F9847E7A4E29874252D252B"/>
    <w:rsid w:val="00F269C5"/>
  </w:style>
  <w:style w:type="paragraph" w:customStyle="1" w:styleId="AB2C77C7713D4066BE021B2A71C734C1">
    <w:name w:val="AB2C77C7713D4066BE021B2A71C734C1"/>
    <w:rsid w:val="00F269C5"/>
  </w:style>
  <w:style w:type="paragraph" w:customStyle="1" w:styleId="E13592F288334070B409DB68127DF13B">
    <w:name w:val="E13592F288334070B409DB68127DF13B"/>
    <w:rsid w:val="00F269C5"/>
  </w:style>
  <w:style w:type="paragraph" w:customStyle="1" w:styleId="DA87B05677934D15B33A08C2CBE4483A">
    <w:name w:val="DA87B05677934D15B33A08C2CBE4483A"/>
    <w:rsid w:val="00F269C5"/>
  </w:style>
  <w:style w:type="paragraph" w:customStyle="1" w:styleId="66C061D717D346C086E34D4974179C40">
    <w:name w:val="66C061D717D346C086E34D4974179C40"/>
    <w:rsid w:val="00F269C5"/>
  </w:style>
  <w:style w:type="paragraph" w:customStyle="1" w:styleId="22775D0BB6A749BBAFA6F33BD11C3629">
    <w:name w:val="22775D0BB6A749BBAFA6F33BD11C3629"/>
    <w:rsid w:val="00F269C5"/>
  </w:style>
  <w:style w:type="paragraph" w:customStyle="1" w:styleId="FB65DAB51BFA436095C8FA5F6B2B843A">
    <w:name w:val="FB65DAB51BFA436095C8FA5F6B2B843A"/>
    <w:rsid w:val="00F269C5"/>
  </w:style>
  <w:style w:type="paragraph" w:customStyle="1" w:styleId="74F619ABD4F645528A53FC89D49F26D3">
    <w:name w:val="74F619ABD4F645528A53FC89D49F26D3"/>
    <w:rsid w:val="00F269C5"/>
  </w:style>
  <w:style w:type="paragraph" w:customStyle="1" w:styleId="05E4D9919775475DADA436B6C0D00E00">
    <w:name w:val="05E4D9919775475DADA436B6C0D00E00"/>
    <w:rsid w:val="00F269C5"/>
  </w:style>
  <w:style w:type="paragraph" w:customStyle="1" w:styleId="EF8F98767ADB4D7DB92274AE9EF35F85">
    <w:name w:val="EF8F98767ADB4D7DB92274AE9EF35F85"/>
    <w:rsid w:val="00F269C5"/>
  </w:style>
  <w:style w:type="paragraph" w:customStyle="1" w:styleId="E3E1CA6E0B6B4692B0A3F13888F02A4A">
    <w:name w:val="E3E1CA6E0B6B4692B0A3F13888F02A4A"/>
    <w:rsid w:val="00F269C5"/>
  </w:style>
  <w:style w:type="paragraph" w:customStyle="1" w:styleId="72739AA66A2C4D41A885424BBF71B56A">
    <w:name w:val="72739AA66A2C4D41A885424BBF71B56A"/>
    <w:rsid w:val="00F269C5"/>
  </w:style>
  <w:style w:type="paragraph" w:customStyle="1" w:styleId="A0F3B4FBC87A4D98A7DCE6AF9FDC17FD">
    <w:name w:val="A0F3B4FBC87A4D98A7DCE6AF9FDC17FD"/>
    <w:rsid w:val="00F269C5"/>
  </w:style>
  <w:style w:type="paragraph" w:customStyle="1" w:styleId="6CAB6FC137104BF8A462FF95B71C521E">
    <w:name w:val="6CAB6FC137104BF8A462FF95B71C521E"/>
    <w:rsid w:val="00F3457F"/>
  </w:style>
  <w:style w:type="paragraph" w:customStyle="1" w:styleId="4D8404189A754AF383C85EA351304F27">
    <w:name w:val="4D8404189A754AF383C85EA351304F27"/>
    <w:rsid w:val="00F3457F"/>
  </w:style>
  <w:style w:type="paragraph" w:customStyle="1" w:styleId="6D14E8D33CA84D3CB8067E9A9538DB41">
    <w:name w:val="6D14E8D33CA84D3CB8067E9A9538DB41"/>
    <w:rsid w:val="00F3457F"/>
  </w:style>
  <w:style w:type="paragraph" w:customStyle="1" w:styleId="10BBB057A1BA49309B1297EE477BC981">
    <w:name w:val="10BBB057A1BA49309B1297EE477BC981"/>
    <w:rsid w:val="00F3457F"/>
  </w:style>
  <w:style w:type="paragraph" w:customStyle="1" w:styleId="225F8BB69E5546E195D7EA61CB50D129">
    <w:name w:val="225F8BB69E5546E195D7EA61CB50D129"/>
    <w:rsid w:val="00F3457F"/>
  </w:style>
  <w:style w:type="paragraph" w:customStyle="1" w:styleId="86046D446ED04CC6A26E5574616AF602">
    <w:name w:val="86046D446ED04CC6A26E5574616AF602"/>
    <w:rsid w:val="00F3457F"/>
  </w:style>
  <w:style w:type="paragraph" w:customStyle="1" w:styleId="363CD6800CCD4A6482C6FC6DDE8C0AB2">
    <w:name w:val="363CD6800CCD4A6482C6FC6DDE8C0AB2"/>
    <w:rsid w:val="00F3457F"/>
  </w:style>
  <w:style w:type="paragraph" w:customStyle="1" w:styleId="F4BB2AF563134A50B578FF761FDCA59F">
    <w:name w:val="F4BB2AF563134A50B578FF761FDCA59F"/>
    <w:rsid w:val="00F3457F"/>
  </w:style>
  <w:style w:type="paragraph" w:customStyle="1" w:styleId="2A2F04B4B67F4DC3A558D36A2CBD2256">
    <w:name w:val="2A2F04B4B67F4DC3A558D36A2CBD2256"/>
    <w:rsid w:val="00F3457F"/>
  </w:style>
  <w:style w:type="paragraph" w:customStyle="1" w:styleId="99DC8AF32B574638BB6FBA5B800EF865">
    <w:name w:val="99DC8AF32B574638BB6FBA5B800EF865"/>
    <w:rsid w:val="00F3457F"/>
  </w:style>
  <w:style w:type="paragraph" w:customStyle="1" w:styleId="96F734E1257E4474A60FA52E7E7AD92C">
    <w:name w:val="96F734E1257E4474A60FA52E7E7AD92C"/>
    <w:rsid w:val="00F3457F"/>
  </w:style>
  <w:style w:type="paragraph" w:customStyle="1" w:styleId="01893A30A6A14B4FAF5CEAB219E7B44D">
    <w:name w:val="01893A30A6A14B4FAF5CEAB219E7B44D"/>
    <w:rsid w:val="00F3457F"/>
  </w:style>
  <w:style w:type="paragraph" w:customStyle="1" w:styleId="75E323CA6E5D4086B84FE9F5EAB1104F">
    <w:name w:val="75E323CA6E5D4086B84FE9F5EAB1104F"/>
    <w:rsid w:val="00F3457F"/>
  </w:style>
  <w:style w:type="paragraph" w:customStyle="1" w:styleId="6FDBDF5144304BC4ADC8870C84C07F16">
    <w:name w:val="6FDBDF5144304BC4ADC8870C84C07F16"/>
    <w:rsid w:val="00F3457F"/>
  </w:style>
  <w:style w:type="paragraph" w:customStyle="1" w:styleId="F7672E9BFA7A4D619A298A1FD871BC7E">
    <w:name w:val="F7672E9BFA7A4D619A298A1FD871BC7E"/>
    <w:rsid w:val="00F3457F"/>
  </w:style>
  <w:style w:type="paragraph" w:customStyle="1" w:styleId="0ED3A9DD864A42EE87A5382CE0B7D9AE">
    <w:name w:val="0ED3A9DD864A42EE87A5382CE0B7D9AE"/>
    <w:rsid w:val="00F3457F"/>
  </w:style>
  <w:style w:type="paragraph" w:customStyle="1" w:styleId="84508C839CAB49C69C6C6A5D6351A869">
    <w:name w:val="84508C839CAB49C69C6C6A5D6351A869"/>
    <w:rsid w:val="00F3457F"/>
  </w:style>
  <w:style w:type="paragraph" w:customStyle="1" w:styleId="E6F1BA5D98F64A76B6332B03737A92B3">
    <w:name w:val="E6F1BA5D98F64A76B6332B03737A92B3"/>
    <w:rsid w:val="00F3457F"/>
  </w:style>
  <w:style w:type="paragraph" w:customStyle="1" w:styleId="F40945716BA6479D8E9C7FE6DB9B2B98">
    <w:name w:val="F40945716BA6479D8E9C7FE6DB9B2B98"/>
    <w:rsid w:val="00F3457F"/>
  </w:style>
  <w:style w:type="paragraph" w:customStyle="1" w:styleId="FAC841555D5A4895B5C028CDED804D62">
    <w:name w:val="FAC841555D5A4895B5C028CDED804D62"/>
    <w:rsid w:val="00F3457F"/>
  </w:style>
  <w:style w:type="paragraph" w:customStyle="1" w:styleId="4617078C74B34635AAE2F3CC07C513CC">
    <w:name w:val="4617078C74B34635AAE2F3CC07C513CC"/>
    <w:rsid w:val="00F3457F"/>
  </w:style>
  <w:style w:type="paragraph" w:customStyle="1" w:styleId="ABFD9AE3A43A411AAB4F966770E3C1F9">
    <w:name w:val="ABFD9AE3A43A411AAB4F966770E3C1F9"/>
    <w:rsid w:val="00F3457F"/>
  </w:style>
  <w:style w:type="paragraph" w:customStyle="1" w:styleId="8E60F503FF914CC6BA4A19795248F884">
    <w:name w:val="8E60F503FF914CC6BA4A19795248F884"/>
    <w:rsid w:val="00F3457F"/>
  </w:style>
  <w:style w:type="paragraph" w:customStyle="1" w:styleId="3858BF22CC3E458887E2ABBAE7112013">
    <w:name w:val="3858BF22CC3E458887E2ABBAE7112013"/>
    <w:rsid w:val="00F3457F"/>
  </w:style>
  <w:style w:type="paragraph" w:customStyle="1" w:styleId="2507E7E9361A4EB2AF517FEC981A04F3">
    <w:name w:val="2507E7E9361A4EB2AF517FEC981A04F3"/>
    <w:rsid w:val="00F3457F"/>
  </w:style>
  <w:style w:type="paragraph" w:customStyle="1" w:styleId="6E3DC5EDB0D6487CB168FAA532A0F75A">
    <w:name w:val="6E3DC5EDB0D6487CB168FAA532A0F75A"/>
    <w:rsid w:val="00F3457F"/>
  </w:style>
  <w:style w:type="paragraph" w:customStyle="1" w:styleId="0F1949B67543440E94BAE28625F26D33">
    <w:name w:val="0F1949B67543440E94BAE28625F26D33"/>
    <w:rsid w:val="00F3457F"/>
  </w:style>
  <w:style w:type="paragraph" w:customStyle="1" w:styleId="EDED38634E7B4DBBBF1525F3094F142A">
    <w:name w:val="EDED38634E7B4DBBBF1525F3094F142A"/>
    <w:rsid w:val="00F3457F"/>
  </w:style>
  <w:style w:type="paragraph" w:customStyle="1" w:styleId="AD508FCFCE9B4F31B6E5F70CC07A5650">
    <w:name w:val="AD508FCFCE9B4F31B6E5F70CC07A5650"/>
    <w:rsid w:val="00F3457F"/>
  </w:style>
  <w:style w:type="paragraph" w:customStyle="1" w:styleId="A07F7B39655B40F5B8FF65B1E836704C">
    <w:name w:val="A07F7B39655B40F5B8FF65B1E836704C"/>
    <w:rsid w:val="00F3457F"/>
  </w:style>
  <w:style w:type="paragraph" w:customStyle="1" w:styleId="476F56FF70E64855A1E66F8ABF5E5E14">
    <w:name w:val="476F56FF70E64855A1E66F8ABF5E5E14"/>
    <w:rsid w:val="00F3457F"/>
  </w:style>
  <w:style w:type="paragraph" w:customStyle="1" w:styleId="368524A1D73B4A35B1111683847F0F0D">
    <w:name w:val="368524A1D73B4A35B1111683847F0F0D"/>
    <w:rsid w:val="00F3457F"/>
  </w:style>
  <w:style w:type="paragraph" w:customStyle="1" w:styleId="1FFB05DF9AF044209809151A9A6D28C2">
    <w:name w:val="1FFB05DF9AF044209809151A9A6D28C2"/>
    <w:rsid w:val="00F3457F"/>
  </w:style>
  <w:style w:type="paragraph" w:customStyle="1" w:styleId="ADEA148EE6CF4B53BFEE0DA557876ED0">
    <w:name w:val="ADEA148EE6CF4B53BFEE0DA557876ED0"/>
    <w:rsid w:val="00F3457F"/>
  </w:style>
  <w:style w:type="paragraph" w:customStyle="1" w:styleId="DAD886F8B2C44E5BA5185B27132ED8F6">
    <w:name w:val="DAD886F8B2C44E5BA5185B27132ED8F6"/>
    <w:rsid w:val="00F3457F"/>
  </w:style>
  <w:style w:type="paragraph" w:customStyle="1" w:styleId="8AFA66CB729B422E9C03EE3AD2075EA5">
    <w:name w:val="8AFA66CB729B422E9C03EE3AD2075EA5"/>
    <w:rsid w:val="00F3457F"/>
  </w:style>
  <w:style w:type="paragraph" w:customStyle="1" w:styleId="7DB201C1B04A481BA93AD44DF0B44FB8">
    <w:name w:val="7DB201C1B04A481BA93AD44DF0B44FB8"/>
    <w:rsid w:val="00F3457F"/>
  </w:style>
  <w:style w:type="paragraph" w:customStyle="1" w:styleId="26EC3333ADEA42D7AAB25E84F5116E60">
    <w:name w:val="26EC3333ADEA42D7AAB25E84F5116E60"/>
    <w:rsid w:val="00F3457F"/>
  </w:style>
  <w:style w:type="paragraph" w:customStyle="1" w:styleId="DD0F553A59634F11888CB45349F6154D">
    <w:name w:val="DD0F553A59634F11888CB45349F6154D"/>
    <w:rsid w:val="00F3457F"/>
  </w:style>
  <w:style w:type="paragraph" w:customStyle="1" w:styleId="F7C5230AD73448DF855AAF6ED27BD6D5">
    <w:name w:val="F7C5230AD73448DF855AAF6ED27BD6D5"/>
    <w:rsid w:val="00F3457F"/>
  </w:style>
  <w:style w:type="paragraph" w:customStyle="1" w:styleId="0EB2456F285442DBA0523595E831FAA5">
    <w:name w:val="0EB2456F285442DBA0523595E831FAA5"/>
    <w:rsid w:val="00F3457F"/>
  </w:style>
  <w:style w:type="paragraph" w:customStyle="1" w:styleId="BADB05A31D52455497AC1D005372B66C">
    <w:name w:val="BADB05A31D52455497AC1D005372B66C"/>
    <w:rsid w:val="00F3457F"/>
  </w:style>
  <w:style w:type="paragraph" w:customStyle="1" w:styleId="6C733F057A2144EAA390EF444C76BE62">
    <w:name w:val="6C733F057A2144EAA390EF444C76BE62"/>
    <w:rsid w:val="00F3457F"/>
  </w:style>
  <w:style w:type="paragraph" w:customStyle="1" w:styleId="A88281C4CC564C45925024529C1B6627">
    <w:name w:val="A88281C4CC564C45925024529C1B6627"/>
    <w:rsid w:val="00F3457F"/>
  </w:style>
  <w:style w:type="paragraph" w:customStyle="1" w:styleId="7F28E5CE77634374800912F1003DB6EA">
    <w:name w:val="7F28E5CE77634374800912F1003DB6EA"/>
    <w:rsid w:val="00F3457F"/>
  </w:style>
  <w:style w:type="paragraph" w:customStyle="1" w:styleId="792E640A613A4882828C5E4F15908003">
    <w:name w:val="792E640A613A4882828C5E4F15908003"/>
    <w:rsid w:val="00F3457F"/>
  </w:style>
  <w:style w:type="paragraph" w:customStyle="1" w:styleId="39E5786B649E48B2816E3B604EB756CD">
    <w:name w:val="39E5786B649E48B2816E3B604EB756CD"/>
    <w:rsid w:val="00F3457F"/>
  </w:style>
  <w:style w:type="paragraph" w:customStyle="1" w:styleId="C8C2ACA9083E4978AA745F73076B204B">
    <w:name w:val="C8C2ACA9083E4978AA745F73076B204B"/>
    <w:rsid w:val="00F3457F"/>
  </w:style>
  <w:style w:type="paragraph" w:customStyle="1" w:styleId="F62F3038795248B7B1816944FFB0EDB7">
    <w:name w:val="F62F3038795248B7B1816944FFB0EDB7"/>
    <w:rsid w:val="00F3457F"/>
  </w:style>
  <w:style w:type="paragraph" w:customStyle="1" w:styleId="B9BB53D1A5B14323B17205C5A43540ED">
    <w:name w:val="B9BB53D1A5B14323B17205C5A43540ED"/>
    <w:rsid w:val="00F3457F"/>
  </w:style>
  <w:style w:type="paragraph" w:customStyle="1" w:styleId="35B425EB3D6F4C0295CE2D303123192D">
    <w:name w:val="35B425EB3D6F4C0295CE2D303123192D"/>
    <w:rsid w:val="00F3457F"/>
  </w:style>
  <w:style w:type="paragraph" w:customStyle="1" w:styleId="7E21F49644704D7DBC05AB2ACE42E9C3">
    <w:name w:val="7E21F49644704D7DBC05AB2ACE42E9C3"/>
    <w:rsid w:val="00F3457F"/>
  </w:style>
  <w:style w:type="paragraph" w:customStyle="1" w:styleId="4907FEF797C440C1BFDFB5D7C92208DC">
    <w:name w:val="4907FEF797C440C1BFDFB5D7C92208DC"/>
    <w:rsid w:val="00F3457F"/>
  </w:style>
  <w:style w:type="paragraph" w:customStyle="1" w:styleId="6B8A06FE41C24819B3DB3B00550745C4">
    <w:name w:val="6B8A06FE41C24819B3DB3B00550745C4"/>
    <w:rsid w:val="00F3457F"/>
  </w:style>
  <w:style w:type="paragraph" w:customStyle="1" w:styleId="2E6D854A83B54AE9B4D4CB9E1B8AA09D">
    <w:name w:val="2E6D854A83B54AE9B4D4CB9E1B8AA09D"/>
    <w:rsid w:val="00F3457F"/>
  </w:style>
  <w:style w:type="paragraph" w:customStyle="1" w:styleId="885F9D4354914B00B63BE776EEBBDA78">
    <w:name w:val="885F9D4354914B00B63BE776EEBBDA78"/>
    <w:rsid w:val="00F3457F"/>
  </w:style>
  <w:style w:type="paragraph" w:customStyle="1" w:styleId="B91EB3ECE3054477AFDDC1EED1C9D865">
    <w:name w:val="B91EB3ECE3054477AFDDC1EED1C9D865"/>
    <w:rsid w:val="00F3457F"/>
  </w:style>
  <w:style w:type="paragraph" w:customStyle="1" w:styleId="CFA6B749B2E74EB48F266BD0B3EDCFB6">
    <w:name w:val="CFA6B749B2E74EB48F266BD0B3EDCFB6"/>
    <w:rsid w:val="00F3457F"/>
  </w:style>
  <w:style w:type="paragraph" w:customStyle="1" w:styleId="8136BC8F7F56438DAE2E0333F27A3FAB">
    <w:name w:val="8136BC8F7F56438DAE2E0333F27A3FAB"/>
    <w:rsid w:val="00F3457F"/>
  </w:style>
  <w:style w:type="paragraph" w:customStyle="1" w:styleId="711F160AF8234FC1A87E8E2255715C46">
    <w:name w:val="711F160AF8234FC1A87E8E2255715C46"/>
    <w:rsid w:val="00F3457F"/>
  </w:style>
  <w:style w:type="paragraph" w:customStyle="1" w:styleId="E4515C49731A43038DB37088406AC2A2">
    <w:name w:val="E4515C49731A43038DB37088406AC2A2"/>
    <w:rsid w:val="00F3457F"/>
  </w:style>
  <w:style w:type="paragraph" w:customStyle="1" w:styleId="DD0A2DBE3AA34FD4A7AD6740D158E009">
    <w:name w:val="DD0A2DBE3AA34FD4A7AD6740D158E009"/>
    <w:rsid w:val="00F3457F"/>
  </w:style>
  <w:style w:type="paragraph" w:customStyle="1" w:styleId="4A45CAED487D452795EDF4630CD98B9F">
    <w:name w:val="4A45CAED487D452795EDF4630CD98B9F"/>
    <w:rsid w:val="00F3457F"/>
  </w:style>
  <w:style w:type="paragraph" w:customStyle="1" w:styleId="3BCB6DCA9DF54AF5AB47A06D2B77D461">
    <w:name w:val="3BCB6DCA9DF54AF5AB47A06D2B77D461"/>
    <w:rsid w:val="00F3457F"/>
  </w:style>
  <w:style w:type="paragraph" w:customStyle="1" w:styleId="3E6CD504413B4DFA82AC35976FF8FD7C">
    <w:name w:val="3E6CD504413B4DFA82AC35976FF8FD7C"/>
    <w:rsid w:val="00F3457F"/>
  </w:style>
  <w:style w:type="paragraph" w:customStyle="1" w:styleId="4F5AE92ADF634F9D9FC222244142A76A">
    <w:name w:val="4F5AE92ADF634F9D9FC222244142A76A"/>
    <w:rsid w:val="00F3457F"/>
  </w:style>
  <w:style w:type="paragraph" w:customStyle="1" w:styleId="F7224D84ADD64749ADF8DE6E46A884CD">
    <w:name w:val="F7224D84ADD64749ADF8DE6E46A884CD"/>
    <w:rsid w:val="00F3457F"/>
  </w:style>
  <w:style w:type="paragraph" w:customStyle="1" w:styleId="6E86E448596D452EAF4D572A3D3B1075">
    <w:name w:val="6E86E448596D452EAF4D572A3D3B1075"/>
    <w:rsid w:val="00F3457F"/>
  </w:style>
  <w:style w:type="paragraph" w:customStyle="1" w:styleId="1A77A14565394F7F948235800765301F">
    <w:name w:val="1A77A14565394F7F948235800765301F"/>
    <w:rsid w:val="00F3457F"/>
  </w:style>
  <w:style w:type="paragraph" w:customStyle="1" w:styleId="19F38272D7CF480C8960AFBA830185C4">
    <w:name w:val="19F38272D7CF480C8960AFBA830185C4"/>
    <w:rsid w:val="00F3457F"/>
  </w:style>
  <w:style w:type="paragraph" w:customStyle="1" w:styleId="E015903028EF4F3E855EA8DCEBB1B351">
    <w:name w:val="E015903028EF4F3E855EA8DCEBB1B351"/>
    <w:rsid w:val="00F3457F"/>
  </w:style>
  <w:style w:type="paragraph" w:customStyle="1" w:styleId="0220A88E24E94C178ABC85F1CCC6742F">
    <w:name w:val="0220A88E24E94C178ABC85F1CCC6742F"/>
    <w:rsid w:val="00F3457F"/>
  </w:style>
  <w:style w:type="paragraph" w:customStyle="1" w:styleId="603158700BBD488492A9C2B17E90409F">
    <w:name w:val="603158700BBD488492A9C2B17E90409F"/>
    <w:rsid w:val="00F3457F"/>
  </w:style>
  <w:style w:type="paragraph" w:customStyle="1" w:styleId="39F707AFD364475B81F56CEEEC52F866">
    <w:name w:val="39F707AFD364475B81F56CEEEC52F866"/>
    <w:rsid w:val="00F3457F"/>
  </w:style>
  <w:style w:type="paragraph" w:customStyle="1" w:styleId="5983C437BD8F4C2F924A7F9DEDB768DD">
    <w:name w:val="5983C437BD8F4C2F924A7F9DEDB768DD"/>
    <w:rsid w:val="00F3457F"/>
  </w:style>
  <w:style w:type="paragraph" w:customStyle="1" w:styleId="1D2B2EAE30294EEFBF5B3D64F337681F">
    <w:name w:val="1D2B2EAE30294EEFBF5B3D64F337681F"/>
    <w:rsid w:val="00F3457F"/>
  </w:style>
  <w:style w:type="paragraph" w:customStyle="1" w:styleId="5AB938D39F5B40688E9ADF7AEE38380F">
    <w:name w:val="5AB938D39F5B40688E9ADF7AEE38380F"/>
    <w:rsid w:val="00F3457F"/>
  </w:style>
  <w:style w:type="paragraph" w:customStyle="1" w:styleId="8778168700A1483D98390D198B2E840A">
    <w:name w:val="8778168700A1483D98390D198B2E840A"/>
    <w:rsid w:val="00F3457F"/>
  </w:style>
  <w:style w:type="paragraph" w:customStyle="1" w:styleId="6C85593EB7FA4268A82947F748B91185">
    <w:name w:val="6C85593EB7FA4268A82947F748B91185"/>
    <w:rsid w:val="00F3457F"/>
  </w:style>
  <w:style w:type="paragraph" w:customStyle="1" w:styleId="A99836B40D654A4A91E9CFF7E68BAEF1">
    <w:name w:val="A99836B40D654A4A91E9CFF7E68BAEF1"/>
    <w:rsid w:val="00F3457F"/>
  </w:style>
  <w:style w:type="paragraph" w:customStyle="1" w:styleId="4ADB4AD2361342B4B36BFB456BBA8B9C">
    <w:name w:val="4ADB4AD2361342B4B36BFB456BBA8B9C"/>
    <w:rsid w:val="00F3457F"/>
  </w:style>
  <w:style w:type="paragraph" w:customStyle="1" w:styleId="C9F07F0663384B9DA9624542DA8C9B44">
    <w:name w:val="C9F07F0663384B9DA9624542DA8C9B44"/>
    <w:rsid w:val="00F3457F"/>
  </w:style>
  <w:style w:type="paragraph" w:customStyle="1" w:styleId="EBB6AA43EEF84403894714BAC3B34E14">
    <w:name w:val="EBB6AA43EEF84403894714BAC3B34E14"/>
    <w:rsid w:val="00F3457F"/>
  </w:style>
  <w:style w:type="paragraph" w:customStyle="1" w:styleId="1498136DEE0E49E28EE74428FE29572C">
    <w:name w:val="1498136DEE0E49E28EE74428FE29572C"/>
    <w:rsid w:val="00F3457F"/>
  </w:style>
  <w:style w:type="paragraph" w:customStyle="1" w:styleId="DEDDE36CFEFD4329A1502FF9585471C3">
    <w:name w:val="DEDDE36CFEFD4329A1502FF9585471C3"/>
    <w:rsid w:val="00F3457F"/>
  </w:style>
  <w:style w:type="paragraph" w:customStyle="1" w:styleId="2B463A4E9AE9459888043E530D364846">
    <w:name w:val="2B463A4E9AE9459888043E530D364846"/>
    <w:rsid w:val="00F3457F"/>
  </w:style>
  <w:style w:type="paragraph" w:customStyle="1" w:styleId="04E1637482944AB7B7C0A1DFF1532F98">
    <w:name w:val="04E1637482944AB7B7C0A1DFF1532F98"/>
    <w:rsid w:val="00F3457F"/>
  </w:style>
  <w:style w:type="paragraph" w:customStyle="1" w:styleId="5A72D74D61354BF28BDD0FDDE230F78D">
    <w:name w:val="5A72D74D61354BF28BDD0FDDE230F78D"/>
    <w:rsid w:val="00F3457F"/>
  </w:style>
  <w:style w:type="paragraph" w:customStyle="1" w:styleId="E9E4944E9CCB41078ED8917779808CA0">
    <w:name w:val="E9E4944E9CCB41078ED8917779808CA0"/>
    <w:rsid w:val="00F3457F"/>
  </w:style>
  <w:style w:type="paragraph" w:customStyle="1" w:styleId="ADE1005E017446A2A4E0B3179BC538FA">
    <w:name w:val="ADE1005E017446A2A4E0B3179BC538FA"/>
    <w:rsid w:val="00F3457F"/>
  </w:style>
  <w:style w:type="paragraph" w:customStyle="1" w:styleId="B564236261854DC2BE57EDEAEE4736CE">
    <w:name w:val="B564236261854DC2BE57EDEAEE4736CE"/>
    <w:rsid w:val="00F3457F"/>
  </w:style>
  <w:style w:type="paragraph" w:customStyle="1" w:styleId="A3222830D8814C3AABBDF8DEA928EB0B">
    <w:name w:val="A3222830D8814C3AABBDF8DEA928EB0B"/>
    <w:rsid w:val="00F3457F"/>
  </w:style>
  <w:style w:type="paragraph" w:customStyle="1" w:styleId="0C0E64062EEF46FD91D163B2E0F9B36B">
    <w:name w:val="0C0E64062EEF46FD91D163B2E0F9B36B"/>
    <w:rsid w:val="00F3457F"/>
  </w:style>
  <w:style w:type="paragraph" w:customStyle="1" w:styleId="1A6832ACCEA14FCB85C1385D677B2929">
    <w:name w:val="1A6832ACCEA14FCB85C1385D677B2929"/>
    <w:rsid w:val="00F3457F"/>
  </w:style>
  <w:style w:type="paragraph" w:customStyle="1" w:styleId="151CEE74CDC045DB812BD85B82CDE820">
    <w:name w:val="151CEE74CDC045DB812BD85B82CDE820"/>
    <w:rsid w:val="00F3457F"/>
  </w:style>
  <w:style w:type="paragraph" w:customStyle="1" w:styleId="BACE1FEBA443480184DC6E4E951DC30F">
    <w:name w:val="BACE1FEBA443480184DC6E4E951DC30F"/>
    <w:rsid w:val="00F3457F"/>
  </w:style>
  <w:style w:type="paragraph" w:customStyle="1" w:styleId="9DC8AC2A14A041A190DE016B73042C64">
    <w:name w:val="9DC8AC2A14A041A190DE016B73042C64"/>
    <w:rsid w:val="00F3457F"/>
  </w:style>
  <w:style w:type="paragraph" w:customStyle="1" w:styleId="6047C3E94BE34B1AA5BB59ACCEFC4ABF">
    <w:name w:val="6047C3E94BE34B1AA5BB59ACCEFC4ABF"/>
    <w:rsid w:val="00F3457F"/>
  </w:style>
  <w:style w:type="paragraph" w:customStyle="1" w:styleId="D42533E095BD4F309E14ABE1C8FC486A">
    <w:name w:val="D42533E095BD4F309E14ABE1C8FC486A"/>
    <w:rsid w:val="00F3457F"/>
  </w:style>
  <w:style w:type="paragraph" w:customStyle="1" w:styleId="90FD8785959545A89493E9761FC2D245">
    <w:name w:val="90FD8785959545A89493E9761FC2D245"/>
    <w:rsid w:val="00F3457F"/>
  </w:style>
  <w:style w:type="paragraph" w:customStyle="1" w:styleId="26A3107A37D1494FA79171EC4031B4F6">
    <w:name w:val="26A3107A37D1494FA79171EC4031B4F6"/>
    <w:rsid w:val="00F3457F"/>
  </w:style>
  <w:style w:type="paragraph" w:customStyle="1" w:styleId="4AAB2622E3B8483691428A1C051E3996">
    <w:name w:val="4AAB2622E3B8483691428A1C051E3996"/>
    <w:rsid w:val="00F3457F"/>
  </w:style>
  <w:style w:type="paragraph" w:customStyle="1" w:styleId="4C587810A27449749D77A8CAF1DDC092">
    <w:name w:val="4C587810A27449749D77A8CAF1DDC092"/>
    <w:rsid w:val="00F3457F"/>
  </w:style>
  <w:style w:type="paragraph" w:customStyle="1" w:styleId="FB441E9CECA34CDDA5B39B30B4679EAA">
    <w:name w:val="FB441E9CECA34CDDA5B39B30B4679EAA"/>
    <w:rsid w:val="00F3457F"/>
  </w:style>
  <w:style w:type="paragraph" w:customStyle="1" w:styleId="C54060EB4CB14E829F7EB572632FB92F">
    <w:name w:val="C54060EB4CB14E829F7EB572632FB92F"/>
    <w:rsid w:val="00F3457F"/>
  </w:style>
  <w:style w:type="paragraph" w:customStyle="1" w:styleId="EB0E9043EB1C438F880D9F67F3E51FC9">
    <w:name w:val="EB0E9043EB1C438F880D9F67F3E51FC9"/>
    <w:rsid w:val="00F3457F"/>
  </w:style>
  <w:style w:type="paragraph" w:customStyle="1" w:styleId="A58985746617450EBB7D5E9D1127D6C5">
    <w:name w:val="A58985746617450EBB7D5E9D1127D6C5"/>
    <w:rsid w:val="00F3457F"/>
  </w:style>
  <w:style w:type="paragraph" w:customStyle="1" w:styleId="49FF01EF16C64E7AB717CE3F704E0798">
    <w:name w:val="49FF01EF16C64E7AB717CE3F704E0798"/>
    <w:rsid w:val="00F3457F"/>
  </w:style>
  <w:style w:type="paragraph" w:customStyle="1" w:styleId="5A9DB053E14F4DC6922710F4D01A8220">
    <w:name w:val="5A9DB053E14F4DC6922710F4D01A8220"/>
    <w:rsid w:val="00F3457F"/>
  </w:style>
  <w:style w:type="paragraph" w:customStyle="1" w:styleId="B9EFC9D82A214774BE105657E2DEA200">
    <w:name w:val="B9EFC9D82A214774BE105657E2DEA200"/>
    <w:rsid w:val="00F3457F"/>
  </w:style>
  <w:style w:type="paragraph" w:customStyle="1" w:styleId="1F9FB964E6224754B4BFB1F23892C8E3">
    <w:name w:val="1F9FB964E6224754B4BFB1F23892C8E3"/>
    <w:rsid w:val="00F3457F"/>
  </w:style>
  <w:style w:type="paragraph" w:customStyle="1" w:styleId="0E1D3EFE6EED4227B7CBB13FEA3F5A43">
    <w:name w:val="0E1D3EFE6EED4227B7CBB13FEA3F5A43"/>
    <w:rsid w:val="00F3457F"/>
  </w:style>
  <w:style w:type="paragraph" w:customStyle="1" w:styleId="D38E41429307472087AF6F9183785FE9">
    <w:name w:val="D38E41429307472087AF6F9183785FE9"/>
    <w:rsid w:val="00F3457F"/>
  </w:style>
  <w:style w:type="paragraph" w:customStyle="1" w:styleId="3A898C53B74A4D6C830219FCC676F246">
    <w:name w:val="3A898C53B74A4D6C830219FCC676F246"/>
    <w:rsid w:val="00F3457F"/>
  </w:style>
  <w:style w:type="paragraph" w:customStyle="1" w:styleId="F22608231F86459C85F2D87C817EA539">
    <w:name w:val="F22608231F86459C85F2D87C817EA539"/>
    <w:rsid w:val="00F3457F"/>
  </w:style>
  <w:style w:type="paragraph" w:customStyle="1" w:styleId="833C9469B0ED4EA0B2C7E130142AC6DC">
    <w:name w:val="833C9469B0ED4EA0B2C7E130142AC6DC"/>
    <w:rsid w:val="00F3457F"/>
  </w:style>
  <w:style w:type="paragraph" w:customStyle="1" w:styleId="C590314EA106467EB658DC4E621CAA14">
    <w:name w:val="C590314EA106467EB658DC4E621CAA14"/>
    <w:rsid w:val="00F3457F"/>
  </w:style>
  <w:style w:type="paragraph" w:customStyle="1" w:styleId="B6ACD7A10AD941FD97C281217E0A4061">
    <w:name w:val="B6ACD7A10AD941FD97C281217E0A4061"/>
    <w:rsid w:val="00F3457F"/>
  </w:style>
  <w:style w:type="paragraph" w:customStyle="1" w:styleId="EBB6EBC569BD47DE859E13488333D88E">
    <w:name w:val="EBB6EBC569BD47DE859E13488333D88E"/>
    <w:rsid w:val="00F3457F"/>
  </w:style>
  <w:style w:type="paragraph" w:customStyle="1" w:styleId="B17AF4F890BE484E835C7A5ACACB04B5">
    <w:name w:val="B17AF4F890BE484E835C7A5ACACB04B5"/>
    <w:rsid w:val="00F3457F"/>
  </w:style>
  <w:style w:type="paragraph" w:customStyle="1" w:styleId="CB3ED9437CEB4B7997723E2F49BBA16A">
    <w:name w:val="CB3ED9437CEB4B7997723E2F49BBA16A"/>
    <w:rsid w:val="00F3457F"/>
  </w:style>
  <w:style w:type="paragraph" w:customStyle="1" w:styleId="019C9A85759341C0A85806D33DD562DC">
    <w:name w:val="019C9A85759341C0A85806D33DD562DC"/>
    <w:rsid w:val="00F3457F"/>
  </w:style>
  <w:style w:type="paragraph" w:customStyle="1" w:styleId="1364040B0E974DEF8FF12D912A6B1438">
    <w:name w:val="1364040B0E974DEF8FF12D912A6B1438"/>
    <w:rsid w:val="00F3457F"/>
  </w:style>
  <w:style w:type="paragraph" w:customStyle="1" w:styleId="0C52E3BD401F4952B21622449F2269A5">
    <w:name w:val="0C52E3BD401F4952B21622449F2269A5"/>
    <w:rsid w:val="00F3457F"/>
  </w:style>
  <w:style w:type="paragraph" w:customStyle="1" w:styleId="DDA7440370B845DFB6D5B6B12EA0A9DA">
    <w:name w:val="DDA7440370B845DFB6D5B6B12EA0A9DA"/>
    <w:rsid w:val="00F3457F"/>
  </w:style>
  <w:style w:type="paragraph" w:customStyle="1" w:styleId="C1C5312B6754459E8FA2A2E5E4127582">
    <w:name w:val="C1C5312B6754459E8FA2A2E5E4127582"/>
    <w:rsid w:val="00F3457F"/>
  </w:style>
  <w:style w:type="paragraph" w:customStyle="1" w:styleId="000D167086E0445D94DE40581DD9709D">
    <w:name w:val="000D167086E0445D94DE40581DD9709D"/>
    <w:rsid w:val="00F3457F"/>
  </w:style>
  <w:style w:type="paragraph" w:customStyle="1" w:styleId="3EE5F578DC1E4BACA1A840FFECF8AACE">
    <w:name w:val="3EE5F578DC1E4BACA1A840FFECF8AACE"/>
    <w:rsid w:val="00F3457F"/>
  </w:style>
  <w:style w:type="paragraph" w:customStyle="1" w:styleId="F44A43C0293041C5B10BA40BDF449E14">
    <w:name w:val="F44A43C0293041C5B10BA40BDF449E14"/>
    <w:rsid w:val="00F3457F"/>
  </w:style>
  <w:style w:type="paragraph" w:customStyle="1" w:styleId="5D0D6362CE274B77A1B53F1C8D7DD04B">
    <w:name w:val="5D0D6362CE274B77A1B53F1C8D7DD04B"/>
    <w:rsid w:val="00F3457F"/>
  </w:style>
  <w:style w:type="paragraph" w:customStyle="1" w:styleId="EBE48F375E92435F964176E2BFDD4BBD">
    <w:name w:val="EBE48F375E92435F964176E2BFDD4BBD"/>
    <w:rsid w:val="00F3457F"/>
  </w:style>
  <w:style w:type="paragraph" w:customStyle="1" w:styleId="EAD207E370BC403D86345B2ACAB26887">
    <w:name w:val="EAD207E370BC403D86345B2ACAB26887"/>
    <w:rsid w:val="00F3457F"/>
  </w:style>
  <w:style w:type="paragraph" w:customStyle="1" w:styleId="9C83271E37764C40AB6D895D9D1E4083">
    <w:name w:val="9C83271E37764C40AB6D895D9D1E4083"/>
    <w:rsid w:val="00F3457F"/>
  </w:style>
  <w:style w:type="paragraph" w:customStyle="1" w:styleId="EB419A76CD474B7AADF1A70FCFA10A94">
    <w:name w:val="EB419A76CD474B7AADF1A70FCFA10A94"/>
    <w:rsid w:val="00F3457F"/>
  </w:style>
  <w:style w:type="paragraph" w:customStyle="1" w:styleId="4B2A381886654B879887CE4D2C557139">
    <w:name w:val="4B2A381886654B879887CE4D2C557139"/>
    <w:rsid w:val="00F3457F"/>
  </w:style>
  <w:style w:type="paragraph" w:customStyle="1" w:styleId="AC2D32896B6249008C9B099F62DA097C">
    <w:name w:val="AC2D32896B6249008C9B099F62DA097C"/>
    <w:rsid w:val="00F3457F"/>
  </w:style>
  <w:style w:type="paragraph" w:customStyle="1" w:styleId="E191959B8C0142BD99FD511DCB2BAAAC">
    <w:name w:val="E191959B8C0142BD99FD511DCB2BAAAC"/>
    <w:rsid w:val="00F3457F"/>
  </w:style>
  <w:style w:type="paragraph" w:customStyle="1" w:styleId="0A32411CDB274E26A6968506C7F7DF83">
    <w:name w:val="0A32411CDB274E26A6968506C7F7DF83"/>
    <w:rsid w:val="00F3457F"/>
  </w:style>
  <w:style w:type="paragraph" w:customStyle="1" w:styleId="71608E1C2F0E4D2FAE93EAC65EB055AB">
    <w:name w:val="71608E1C2F0E4D2FAE93EAC65EB055AB"/>
    <w:rsid w:val="00F3457F"/>
  </w:style>
  <w:style w:type="paragraph" w:customStyle="1" w:styleId="2F08B9DB89DE492091545A95FEE917E6">
    <w:name w:val="2F08B9DB89DE492091545A95FEE917E6"/>
    <w:rsid w:val="00F3457F"/>
  </w:style>
  <w:style w:type="paragraph" w:customStyle="1" w:styleId="2762FADE402D4C688E9758F09394634B">
    <w:name w:val="2762FADE402D4C688E9758F09394634B"/>
    <w:rsid w:val="00F3457F"/>
  </w:style>
  <w:style w:type="paragraph" w:customStyle="1" w:styleId="A82431C0326C4805A671BC3DFA913358">
    <w:name w:val="A82431C0326C4805A671BC3DFA913358"/>
    <w:rsid w:val="00F3457F"/>
  </w:style>
  <w:style w:type="paragraph" w:customStyle="1" w:styleId="D8FA4D38A6CA41C2AF03618CAEE8D284">
    <w:name w:val="D8FA4D38A6CA41C2AF03618CAEE8D284"/>
    <w:rsid w:val="00F3457F"/>
  </w:style>
  <w:style w:type="paragraph" w:customStyle="1" w:styleId="10297889F58C4B3A8080846A280ACE8C">
    <w:name w:val="10297889F58C4B3A8080846A280ACE8C"/>
    <w:rsid w:val="00F3457F"/>
  </w:style>
  <w:style w:type="paragraph" w:customStyle="1" w:styleId="E26005156E8545939553C34CD8837794">
    <w:name w:val="E26005156E8545939553C34CD8837794"/>
    <w:rsid w:val="00F3457F"/>
  </w:style>
  <w:style w:type="paragraph" w:customStyle="1" w:styleId="A7E3EF5A4D3948899DEDB898782A4822">
    <w:name w:val="A7E3EF5A4D3948899DEDB898782A4822"/>
    <w:rsid w:val="00F3457F"/>
  </w:style>
  <w:style w:type="paragraph" w:customStyle="1" w:styleId="81786021E8CD4BBE95493C133EF2F2DD">
    <w:name w:val="81786021E8CD4BBE95493C133EF2F2DD"/>
    <w:rsid w:val="00F3457F"/>
  </w:style>
  <w:style w:type="paragraph" w:customStyle="1" w:styleId="1CC7D8CA67AC4B58BFCF30A3F0B5318B">
    <w:name w:val="1CC7D8CA67AC4B58BFCF30A3F0B5318B"/>
    <w:rsid w:val="00F3457F"/>
  </w:style>
  <w:style w:type="paragraph" w:customStyle="1" w:styleId="3B3C7D393CA04BDDA03473B8793F6364">
    <w:name w:val="3B3C7D393CA04BDDA03473B8793F6364"/>
    <w:rsid w:val="00F3457F"/>
  </w:style>
  <w:style w:type="paragraph" w:customStyle="1" w:styleId="E91F0BBFA8AE4A96BD6E4BA68F9E69B8">
    <w:name w:val="E91F0BBFA8AE4A96BD6E4BA68F9E69B8"/>
    <w:rsid w:val="00F3457F"/>
  </w:style>
  <w:style w:type="paragraph" w:customStyle="1" w:styleId="D855F6BF290742DDB6675051ADEB05C4">
    <w:name w:val="D855F6BF290742DDB6675051ADEB05C4"/>
    <w:rsid w:val="00F3457F"/>
  </w:style>
  <w:style w:type="paragraph" w:customStyle="1" w:styleId="0ABC60C76E374A90B69A1491A18CC0F7">
    <w:name w:val="0ABC60C76E374A90B69A1491A18CC0F7"/>
    <w:rsid w:val="00F3457F"/>
  </w:style>
  <w:style w:type="paragraph" w:customStyle="1" w:styleId="F8188280AF754A3593160C75A168807F">
    <w:name w:val="F8188280AF754A3593160C75A168807F"/>
    <w:rsid w:val="00F3457F"/>
  </w:style>
  <w:style w:type="paragraph" w:customStyle="1" w:styleId="FA782311CA124196A807ABEC047D10B7">
    <w:name w:val="FA782311CA124196A807ABEC047D10B7"/>
    <w:rsid w:val="00F3457F"/>
  </w:style>
  <w:style w:type="paragraph" w:customStyle="1" w:styleId="AC1F54C0A6E748439D0594B8C91F28EC">
    <w:name w:val="AC1F54C0A6E748439D0594B8C91F28EC"/>
    <w:rsid w:val="00F3457F"/>
  </w:style>
  <w:style w:type="paragraph" w:customStyle="1" w:styleId="A07F1C8268E54E6DAC7651D3ABF583D8">
    <w:name w:val="A07F1C8268E54E6DAC7651D3ABF583D8"/>
    <w:rsid w:val="00F3457F"/>
  </w:style>
  <w:style w:type="paragraph" w:customStyle="1" w:styleId="3AD90E0BB3564BBFB3669381FCEEC354">
    <w:name w:val="3AD90E0BB3564BBFB3669381FCEEC354"/>
    <w:rsid w:val="00F3457F"/>
  </w:style>
  <w:style w:type="paragraph" w:customStyle="1" w:styleId="3B4C35573FCA4056846D07760552114F">
    <w:name w:val="3B4C35573FCA4056846D07760552114F"/>
    <w:rsid w:val="00F3457F"/>
  </w:style>
  <w:style w:type="paragraph" w:customStyle="1" w:styleId="68CE78B4F6D24A44BB1127ACAEFC2737">
    <w:name w:val="68CE78B4F6D24A44BB1127ACAEFC2737"/>
    <w:rsid w:val="00F3457F"/>
  </w:style>
  <w:style w:type="paragraph" w:customStyle="1" w:styleId="27EB3C8B504243F4AF1AA9A49B0DB30D">
    <w:name w:val="27EB3C8B504243F4AF1AA9A49B0DB30D"/>
    <w:rsid w:val="00F3457F"/>
  </w:style>
  <w:style w:type="paragraph" w:customStyle="1" w:styleId="AE2E37B4FDA0439EB89552DFF4116843">
    <w:name w:val="AE2E37B4FDA0439EB89552DFF4116843"/>
    <w:rsid w:val="00F3457F"/>
  </w:style>
  <w:style w:type="paragraph" w:customStyle="1" w:styleId="63803B65104F450884BF7CEAE6E5328D">
    <w:name w:val="63803B65104F450884BF7CEAE6E5328D"/>
    <w:rsid w:val="00F3457F"/>
  </w:style>
  <w:style w:type="paragraph" w:customStyle="1" w:styleId="09283C5DF8C049488F75AC6E057EBCCA">
    <w:name w:val="09283C5DF8C049488F75AC6E057EBCCA"/>
    <w:rsid w:val="00F3457F"/>
  </w:style>
  <w:style w:type="paragraph" w:customStyle="1" w:styleId="7BC921776E364C26881777E6045DC20E">
    <w:name w:val="7BC921776E364C26881777E6045DC20E"/>
    <w:rsid w:val="00F3457F"/>
  </w:style>
  <w:style w:type="paragraph" w:customStyle="1" w:styleId="E8E913217E3F4B61911F69E6E7632BEB">
    <w:name w:val="E8E913217E3F4B61911F69E6E7632BEB"/>
    <w:rsid w:val="00F3457F"/>
  </w:style>
  <w:style w:type="paragraph" w:customStyle="1" w:styleId="FCD408924ECC4E129CF02E14392809DE">
    <w:name w:val="FCD408924ECC4E129CF02E14392809DE"/>
    <w:rsid w:val="00F3457F"/>
  </w:style>
  <w:style w:type="paragraph" w:customStyle="1" w:styleId="65745C43835B4B398883364028BBEC6F">
    <w:name w:val="65745C43835B4B398883364028BBEC6F"/>
    <w:rsid w:val="00F3457F"/>
  </w:style>
  <w:style w:type="paragraph" w:customStyle="1" w:styleId="773C229F91964766AC75C03CB6A5842F">
    <w:name w:val="773C229F91964766AC75C03CB6A5842F"/>
    <w:rsid w:val="00F3457F"/>
  </w:style>
  <w:style w:type="paragraph" w:customStyle="1" w:styleId="862B00A1E23142B9A65D85AB06B5202C">
    <w:name w:val="862B00A1E23142B9A65D85AB06B5202C"/>
    <w:rsid w:val="00F3457F"/>
  </w:style>
  <w:style w:type="paragraph" w:customStyle="1" w:styleId="8083FD99D06D4B5B91C212C6C2DF144B">
    <w:name w:val="8083FD99D06D4B5B91C212C6C2DF144B"/>
    <w:rsid w:val="00F3457F"/>
  </w:style>
  <w:style w:type="paragraph" w:customStyle="1" w:styleId="8DD9CCB8DF404BFEB14DFB7FD9553CD9">
    <w:name w:val="8DD9CCB8DF404BFEB14DFB7FD9553CD9"/>
    <w:rsid w:val="00F3457F"/>
  </w:style>
  <w:style w:type="paragraph" w:customStyle="1" w:styleId="F91B1D8FB2F24014983DC1F0D940266B">
    <w:name w:val="F91B1D8FB2F24014983DC1F0D940266B"/>
    <w:rsid w:val="00F3457F"/>
  </w:style>
  <w:style w:type="paragraph" w:customStyle="1" w:styleId="C451CB40417943F0896A7F74FB5652B3">
    <w:name w:val="C451CB40417943F0896A7F74FB5652B3"/>
    <w:rsid w:val="00F3457F"/>
  </w:style>
  <w:style w:type="paragraph" w:customStyle="1" w:styleId="B57C4F5FEBD648EB9E136826F11B5DDD">
    <w:name w:val="B57C4F5FEBD648EB9E136826F11B5DDD"/>
    <w:rsid w:val="00F3457F"/>
  </w:style>
  <w:style w:type="paragraph" w:customStyle="1" w:styleId="3984F19701BC46E981CB45C26B4C9706">
    <w:name w:val="3984F19701BC46E981CB45C26B4C9706"/>
    <w:rsid w:val="00F3457F"/>
  </w:style>
  <w:style w:type="paragraph" w:customStyle="1" w:styleId="C145249C15FA4328AC0CA9D437578A6D">
    <w:name w:val="C145249C15FA4328AC0CA9D437578A6D"/>
    <w:rsid w:val="00F3457F"/>
  </w:style>
  <w:style w:type="paragraph" w:customStyle="1" w:styleId="F191A512EA0F45038A0EB95F7F6CCEDB">
    <w:name w:val="F191A512EA0F45038A0EB95F7F6CCEDB"/>
    <w:rsid w:val="00F3457F"/>
  </w:style>
  <w:style w:type="paragraph" w:customStyle="1" w:styleId="C680E0E1192C44A89452476AB65FC639">
    <w:name w:val="C680E0E1192C44A89452476AB65FC639"/>
    <w:rsid w:val="00F3457F"/>
  </w:style>
  <w:style w:type="paragraph" w:customStyle="1" w:styleId="47867782FDDE4A5CB01D8961D24684C9">
    <w:name w:val="47867782FDDE4A5CB01D8961D24684C9"/>
    <w:rsid w:val="00F3457F"/>
  </w:style>
  <w:style w:type="paragraph" w:customStyle="1" w:styleId="A473ED404FEA491CAFF227264217C956">
    <w:name w:val="A473ED404FEA491CAFF227264217C956"/>
    <w:rsid w:val="00F3457F"/>
  </w:style>
  <w:style w:type="paragraph" w:customStyle="1" w:styleId="F49C1CC62C8744FC92E54545EB15B90A">
    <w:name w:val="F49C1CC62C8744FC92E54545EB15B90A"/>
    <w:rsid w:val="00F3457F"/>
  </w:style>
  <w:style w:type="paragraph" w:customStyle="1" w:styleId="0D51750D91354D49B57F8116EA86ECFB">
    <w:name w:val="0D51750D91354D49B57F8116EA86ECFB"/>
    <w:rsid w:val="00F3457F"/>
  </w:style>
  <w:style w:type="paragraph" w:customStyle="1" w:styleId="163370C2B20D407EACACF4BBA4E67686">
    <w:name w:val="163370C2B20D407EACACF4BBA4E67686"/>
    <w:rsid w:val="00F3457F"/>
  </w:style>
  <w:style w:type="paragraph" w:customStyle="1" w:styleId="C8047D38480342B0B61FEF342A86DF53">
    <w:name w:val="C8047D38480342B0B61FEF342A86DF53"/>
    <w:rsid w:val="00F3457F"/>
  </w:style>
  <w:style w:type="paragraph" w:customStyle="1" w:styleId="8DA3F2541B5F44D1A5B24502BF27187F">
    <w:name w:val="8DA3F2541B5F44D1A5B24502BF27187F"/>
    <w:rsid w:val="00F3457F"/>
  </w:style>
  <w:style w:type="paragraph" w:customStyle="1" w:styleId="6C5F89AF1C054F7F96EE875B8FE5E6BB">
    <w:name w:val="6C5F89AF1C054F7F96EE875B8FE5E6BB"/>
    <w:rsid w:val="00F3457F"/>
  </w:style>
  <w:style w:type="paragraph" w:customStyle="1" w:styleId="D0C0A700A0634FE7832E2C2FD63A2E69">
    <w:name w:val="D0C0A700A0634FE7832E2C2FD63A2E69"/>
    <w:rsid w:val="00F3457F"/>
  </w:style>
  <w:style w:type="paragraph" w:customStyle="1" w:styleId="8D8B0DB115AC473E87C6A1E2421A00B3">
    <w:name w:val="8D8B0DB115AC473E87C6A1E2421A00B3"/>
    <w:rsid w:val="00F3457F"/>
  </w:style>
  <w:style w:type="paragraph" w:customStyle="1" w:styleId="ED94A53DA89D488290EAE184AE46969E">
    <w:name w:val="ED94A53DA89D488290EAE184AE46969E"/>
    <w:rsid w:val="00F3457F"/>
  </w:style>
  <w:style w:type="paragraph" w:customStyle="1" w:styleId="DAABC2F2674E4B8F9271F65B24A173D0">
    <w:name w:val="DAABC2F2674E4B8F9271F65B24A173D0"/>
    <w:rsid w:val="00F3457F"/>
  </w:style>
  <w:style w:type="paragraph" w:customStyle="1" w:styleId="71298064C5714F248A3E6E54DAB5BC9E">
    <w:name w:val="71298064C5714F248A3E6E54DAB5BC9E"/>
    <w:rsid w:val="00F3457F"/>
  </w:style>
  <w:style w:type="paragraph" w:customStyle="1" w:styleId="51268E76C78741E7AB1197E2108D60BD">
    <w:name w:val="51268E76C78741E7AB1197E2108D60BD"/>
    <w:rsid w:val="00F3457F"/>
  </w:style>
  <w:style w:type="paragraph" w:customStyle="1" w:styleId="8A0F43A18FC043419B181DE192C9C6DE">
    <w:name w:val="8A0F43A18FC043419B181DE192C9C6DE"/>
    <w:rsid w:val="00F3457F"/>
  </w:style>
  <w:style w:type="paragraph" w:customStyle="1" w:styleId="96E8CF4E339345D995C6C1FFCAF9A651">
    <w:name w:val="96E8CF4E339345D995C6C1FFCAF9A651"/>
    <w:rsid w:val="00F3457F"/>
  </w:style>
  <w:style w:type="paragraph" w:customStyle="1" w:styleId="152F7B9A464144B6857F50FE0435F928">
    <w:name w:val="152F7B9A464144B6857F50FE0435F928"/>
    <w:rsid w:val="00F3457F"/>
  </w:style>
  <w:style w:type="paragraph" w:customStyle="1" w:styleId="BFD26F1F57274E768944AF20DB0B080C">
    <w:name w:val="BFD26F1F57274E768944AF20DB0B080C"/>
    <w:rsid w:val="00F3457F"/>
  </w:style>
  <w:style w:type="paragraph" w:customStyle="1" w:styleId="AAAEE0C1412D4CF093244724F04A1E21">
    <w:name w:val="AAAEE0C1412D4CF093244724F04A1E21"/>
    <w:rsid w:val="00F3457F"/>
  </w:style>
  <w:style w:type="paragraph" w:customStyle="1" w:styleId="AD5B1C1B592F4808A028E4F940FA948F">
    <w:name w:val="AD5B1C1B592F4808A028E4F940FA948F"/>
    <w:rsid w:val="00F3457F"/>
  </w:style>
  <w:style w:type="paragraph" w:customStyle="1" w:styleId="D27893634D3C43EE92166977D177CE24">
    <w:name w:val="D27893634D3C43EE92166977D177CE24"/>
    <w:rsid w:val="00F3457F"/>
  </w:style>
  <w:style w:type="paragraph" w:customStyle="1" w:styleId="4AAE14FAE506424FA2EBDB02675EDE0D">
    <w:name w:val="4AAE14FAE506424FA2EBDB02675EDE0D"/>
    <w:rsid w:val="00F3457F"/>
  </w:style>
  <w:style w:type="paragraph" w:customStyle="1" w:styleId="C0027BD12E33401EB8D0C5B516C91E37">
    <w:name w:val="C0027BD12E33401EB8D0C5B516C91E37"/>
    <w:rsid w:val="00F3457F"/>
  </w:style>
  <w:style w:type="paragraph" w:customStyle="1" w:styleId="73FE29D8771A4FB4A60700BD47F59474">
    <w:name w:val="73FE29D8771A4FB4A60700BD47F59474"/>
    <w:rsid w:val="00F3457F"/>
  </w:style>
  <w:style w:type="paragraph" w:customStyle="1" w:styleId="64EFFF18FEEE42B88CC4225959147DB4">
    <w:name w:val="64EFFF18FEEE42B88CC4225959147DB4"/>
    <w:rsid w:val="00F3457F"/>
  </w:style>
  <w:style w:type="paragraph" w:customStyle="1" w:styleId="6310E95286784272B44F3B4BAAEE861D">
    <w:name w:val="6310E95286784272B44F3B4BAAEE861D"/>
    <w:rsid w:val="00F3457F"/>
  </w:style>
  <w:style w:type="paragraph" w:customStyle="1" w:styleId="FFE2DEE147414154AED5C78138EB6627">
    <w:name w:val="FFE2DEE147414154AED5C78138EB6627"/>
    <w:rsid w:val="00F3457F"/>
  </w:style>
  <w:style w:type="paragraph" w:customStyle="1" w:styleId="46914D9E6004447D85643CD6DD9614E2">
    <w:name w:val="46914D9E6004447D85643CD6DD9614E2"/>
    <w:rsid w:val="00F3457F"/>
  </w:style>
  <w:style w:type="paragraph" w:customStyle="1" w:styleId="F7F3DB0E58694297998CCE618D2D33EE">
    <w:name w:val="F7F3DB0E58694297998CCE618D2D33EE"/>
    <w:rsid w:val="00F3457F"/>
  </w:style>
  <w:style w:type="paragraph" w:customStyle="1" w:styleId="B4008071B5204F02B69F769A5895190C">
    <w:name w:val="B4008071B5204F02B69F769A5895190C"/>
    <w:rsid w:val="00F3457F"/>
  </w:style>
  <w:style w:type="paragraph" w:customStyle="1" w:styleId="836A95B4FD5F41CB8559B97CA5A7A50F">
    <w:name w:val="836A95B4FD5F41CB8559B97CA5A7A50F"/>
    <w:rsid w:val="00F3457F"/>
  </w:style>
  <w:style w:type="paragraph" w:customStyle="1" w:styleId="8160007C5522492B897EC4A0BF120AA5">
    <w:name w:val="8160007C5522492B897EC4A0BF120AA5"/>
    <w:rsid w:val="00F3457F"/>
  </w:style>
  <w:style w:type="paragraph" w:customStyle="1" w:styleId="13D083818E07420C9CE432F8BC9EDC6B">
    <w:name w:val="13D083818E07420C9CE432F8BC9EDC6B"/>
    <w:rsid w:val="00F3457F"/>
  </w:style>
  <w:style w:type="paragraph" w:customStyle="1" w:styleId="481831E1757A4FB8B8567CBB4AF45617">
    <w:name w:val="481831E1757A4FB8B8567CBB4AF45617"/>
    <w:rsid w:val="00F3457F"/>
  </w:style>
  <w:style w:type="paragraph" w:customStyle="1" w:styleId="E31EC3E67E584157B42BA64821CE091B">
    <w:name w:val="E31EC3E67E584157B42BA64821CE091B"/>
    <w:rsid w:val="00F3457F"/>
  </w:style>
  <w:style w:type="paragraph" w:customStyle="1" w:styleId="C413C10A6D7D41FA8F7A84F29E0BCB22">
    <w:name w:val="C413C10A6D7D41FA8F7A84F29E0BCB22"/>
    <w:rsid w:val="00F3457F"/>
  </w:style>
  <w:style w:type="paragraph" w:customStyle="1" w:styleId="10B4643D0E03449493607E9BA5DFF39B">
    <w:name w:val="10B4643D0E03449493607E9BA5DFF39B"/>
    <w:rsid w:val="00F3457F"/>
  </w:style>
  <w:style w:type="paragraph" w:customStyle="1" w:styleId="15A428DF49564059A309AD38FA9E6022">
    <w:name w:val="15A428DF49564059A309AD38FA9E6022"/>
    <w:rsid w:val="00F3457F"/>
  </w:style>
  <w:style w:type="paragraph" w:customStyle="1" w:styleId="BDEEF2240A8740A499A65420579BA1A1">
    <w:name w:val="BDEEF2240A8740A499A65420579BA1A1"/>
    <w:rsid w:val="00F3457F"/>
  </w:style>
  <w:style w:type="paragraph" w:customStyle="1" w:styleId="0EBB7160760F48A59030AFD422681157">
    <w:name w:val="0EBB7160760F48A59030AFD422681157"/>
    <w:rsid w:val="00F3457F"/>
  </w:style>
  <w:style w:type="paragraph" w:customStyle="1" w:styleId="C200029070EC417999EEEAF022BDE0E8">
    <w:name w:val="C200029070EC417999EEEAF022BDE0E8"/>
    <w:rsid w:val="00F3457F"/>
  </w:style>
  <w:style w:type="paragraph" w:customStyle="1" w:styleId="63F6ED90D1994D07B2DB3BB8D433301C">
    <w:name w:val="63F6ED90D1994D07B2DB3BB8D433301C"/>
    <w:rsid w:val="00F3457F"/>
  </w:style>
  <w:style w:type="paragraph" w:customStyle="1" w:styleId="33A854808A70421CB09DFD65F18FF016">
    <w:name w:val="33A854808A70421CB09DFD65F18FF016"/>
    <w:rsid w:val="00F3457F"/>
  </w:style>
  <w:style w:type="paragraph" w:customStyle="1" w:styleId="82711D892EFB417EA99F97900D90A944">
    <w:name w:val="82711D892EFB417EA99F97900D90A944"/>
    <w:rsid w:val="00F3457F"/>
  </w:style>
  <w:style w:type="paragraph" w:customStyle="1" w:styleId="1DAC859F610F4577A9D24D48B8E740A4">
    <w:name w:val="1DAC859F610F4577A9D24D48B8E740A4"/>
    <w:rsid w:val="00F3457F"/>
  </w:style>
  <w:style w:type="paragraph" w:customStyle="1" w:styleId="6EC1955B41DA4C518A4ECE59508B4D72">
    <w:name w:val="6EC1955B41DA4C518A4ECE59508B4D72"/>
    <w:rsid w:val="00F3457F"/>
  </w:style>
  <w:style w:type="paragraph" w:customStyle="1" w:styleId="8CF754305E9F4852B015B75C0953C1BD">
    <w:name w:val="8CF754305E9F4852B015B75C0953C1BD"/>
    <w:rsid w:val="00F3457F"/>
  </w:style>
  <w:style w:type="paragraph" w:customStyle="1" w:styleId="5E079307ABE745DF8B61F1808B45402D">
    <w:name w:val="5E079307ABE745DF8B61F1808B45402D"/>
    <w:rsid w:val="00F3457F"/>
  </w:style>
  <w:style w:type="paragraph" w:customStyle="1" w:styleId="4DAFEA995CFB413190D3CE1AC4A47F41">
    <w:name w:val="4DAFEA995CFB413190D3CE1AC4A47F41"/>
    <w:rsid w:val="00F3457F"/>
  </w:style>
  <w:style w:type="paragraph" w:customStyle="1" w:styleId="83B6D692E12149AC9C959837600C02A6">
    <w:name w:val="83B6D692E12149AC9C959837600C02A6"/>
    <w:rsid w:val="00F3457F"/>
  </w:style>
  <w:style w:type="paragraph" w:customStyle="1" w:styleId="1DE8198943804C7DB5A5F1E69874A1F0">
    <w:name w:val="1DE8198943804C7DB5A5F1E69874A1F0"/>
    <w:rsid w:val="00F3457F"/>
  </w:style>
  <w:style w:type="paragraph" w:customStyle="1" w:styleId="82E4DF1564C843A69FE734E9A5682E2E">
    <w:name w:val="82E4DF1564C843A69FE734E9A5682E2E"/>
    <w:rsid w:val="00F3457F"/>
  </w:style>
  <w:style w:type="paragraph" w:customStyle="1" w:styleId="C781E0BE386E4C8DB345DD32965268F0">
    <w:name w:val="C781E0BE386E4C8DB345DD32965268F0"/>
    <w:rsid w:val="00F3457F"/>
  </w:style>
  <w:style w:type="paragraph" w:customStyle="1" w:styleId="3EEDC81A7355496F98C0681A3E237ABF">
    <w:name w:val="3EEDC81A7355496F98C0681A3E237ABF"/>
    <w:rsid w:val="00F3457F"/>
  </w:style>
  <w:style w:type="paragraph" w:customStyle="1" w:styleId="E4FAC3D92B7A4F71805B04F46CCC5929">
    <w:name w:val="E4FAC3D92B7A4F71805B04F46CCC5929"/>
    <w:rsid w:val="00F3457F"/>
  </w:style>
  <w:style w:type="paragraph" w:customStyle="1" w:styleId="BC178F8E57D74586876559388BD1117C">
    <w:name w:val="BC178F8E57D74586876559388BD1117C"/>
    <w:rsid w:val="00F3457F"/>
  </w:style>
  <w:style w:type="paragraph" w:customStyle="1" w:styleId="A0A442E9B3484BE298A93B2980133589">
    <w:name w:val="A0A442E9B3484BE298A93B2980133589"/>
    <w:rsid w:val="00F3457F"/>
  </w:style>
  <w:style w:type="paragraph" w:customStyle="1" w:styleId="5650E4853028414E80A3931103B949F3">
    <w:name w:val="5650E4853028414E80A3931103B949F3"/>
    <w:rsid w:val="00F3457F"/>
  </w:style>
  <w:style w:type="paragraph" w:customStyle="1" w:styleId="66B0FA0B8B6E41399CD533631DB35C07">
    <w:name w:val="66B0FA0B8B6E41399CD533631DB35C07"/>
    <w:rsid w:val="00F3457F"/>
  </w:style>
  <w:style w:type="paragraph" w:customStyle="1" w:styleId="8474DD96B0DB47AEB90B748296C44105">
    <w:name w:val="8474DD96B0DB47AEB90B748296C44105"/>
    <w:rsid w:val="00F3457F"/>
  </w:style>
  <w:style w:type="paragraph" w:customStyle="1" w:styleId="309A0571C55744DAB0A43F1CDC69F375">
    <w:name w:val="309A0571C55744DAB0A43F1CDC69F375"/>
    <w:rsid w:val="00F3457F"/>
  </w:style>
  <w:style w:type="paragraph" w:customStyle="1" w:styleId="D7950EA42EEA47AEBEC8BF21607BA8B7">
    <w:name w:val="D7950EA42EEA47AEBEC8BF21607BA8B7"/>
    <w:rsid w:val="00F3457F"/>
  </w:style>
  <w:style w:type="paragraph" w:customStyle="1" w:styleId="687C0E3EAA9849B3A0113AE2106901A0">
    <w:name w:val="687C0E3EAA9849B3A0113AE2106901A0"/>
    <w:rsid w:val="006E3034"/>
  </w:style>
  <w:style w:type="paragraph" w:customStyle="1" w:styleId="A7243B42ABDF47E890A4F353CE830AAE">
    <w:name w:val="A7243B42ABDF47E890A4F353CE830AAE"/>
    <w:rsid w:val="006E3034"/>
  </w:style>
  <w:style w:type="paragraph" w:customStyle="1" w:styleId="9BDD9CE3564A42ADBB99C58384CCC70A">
    <w:name w:val="9BDD9CE3564A42ADBB99C58384CCC70A"/>
    <w:rsid w:val="006E3034"/>
  </w:style>
  <w:style w:type="paragraph" w:customStyle="1" w:styleId="EFD8AD4BC0704ADE81E7A2FAF8421A7F">
    <w:name w:val="EFD8AD4BC0704ADE81E7A2FAF8421A7F"/>
    <w:rsid w:val="006E3034"/>
  </w:style>
  <w:style w:type="paragraph" w:customStyle="1" w:styleId="EE15547B9F9B49FA904C8C1E3D19AB70">
    <w:name w:val="EE15547B9F9B49FA904C8C1E3D19AB70"/>
    <w:rsid w:val="006E3034"/>
  </w:style>
  <w:style w:type="paragraph" w:customStyle="1" w:styleId="4C2206D391314C25BD5BA2D2AC93229F">
    <w:name w:val="4C2206D391314C25BD5BA2D2AC93229F"/>
    <w:rsid w:val="006E3034"/>
  </w:style>
  <w:style w:type="paragraph" w:customStyle="1" w:styleId="617AD65E111B4E2E80D125E3D1A309B0">
    <w:name w:val="617AD65E111B4E2E80D125E3D1A309B0"/>
    <w:rsid w:val="006E3034"/>
  </w:style>
  <w:style w:type="paragraph" w:customStyle="1" w:styleId="389352FA23B04C0A9D47CBFCDA09BF9A">
    <w:name w:val="389352FA23B04C0A9D47CBFCDA09BF9A"/>
    <w:rsid w:val="006E3034"/>
  </w:style>
  <w:style w:type="paragraph" w:customStyle="1" w:styleId="251E2E0F8F334D799F6940B588C043BA">
    <w:name w:val="251E2E0F8F334D799F6940B588C043BA"/>
    <w:rsid w:val="006E3034"/>
  </w:style>
  <w:style w:type="paragraph" w:customStyle="1" w:styleId="DDF2F720FAC94933A1A1181907CE5014">
    <w:name w:val="DDF2F720FAC94933A1A1181907CE5014"/>
    <w:rsid w:val="006E3034"/>
  </w:style>
  <w:style w:type="paragraph" w:customStyle="1" w:styleId="ED4EC1C7DCF34CD7878A0F7E1E07AD75">
    <w:name w:val="ED4EC1C7DCF34CD7878A0F7E1E07AD75"/>
    <w:rsid w:val="006E3034"/>
  </w:style>
  <w:style w:type="paragraph" w:customStyle="1" w:styleId="92B4C532F9E3478A90490CE9926F11CD">
    <w:name w:val="92B4C532F9E3478A90490CE9926F11CD"/>
    <w:rsid w:val="006E3034"/>
  </w:style>
  <w:style w:type="paragraph" w:customStyle="1" w:styleId="A497C2BB8713453CA8CF0E66DD093FD6">
    <w:name w:val="A497C2BB8713453CA8CF0E66DD093FD6"/>
    <w:rsid w:val="006E3034"/>
  </w:style>
  <w:style w:type="paragraph" w:customStyle="1" w:styleId="B7652D02B65B4B7B906C50904DEF0F4E">
    <w:name w:val="B7652D02B65B4B7B906C50904DEF0F4E"/>
    <w:rsid w:val="00075F9F"/>
  </w:style>
  <w:style w:type="paragraph" w:customStyle="1" w:styleId="06394844A8A34AC5B7BBC214940C483A">
    <w:name w:val="06394844A8A34AC5B7BBC214940C483A"/>
    <w:rsid w:val="00075F9F"/>
  </w:style>
  <w:style w:type="paragraph" w:customStyle="1" w:styleId="5532F44AB2CB442F897B577CD5438D50">
    <w:name w:val="5532F44AB2CB442F897B577CD5438D50"/>
    <w:rsid w:val="00075F9F"/>
  </w:style>
  <w:style w:type="paragraph" w:customStyle="1" w:styleId="2D051AFC10C64385A17D7345E2CAF9E3">
    <w:name w:val="2D051AFC10C64385A17D7345E2CAF9E3"/>
    <w:rsid w:val="00075F9F"/>
  </w:style>
  <w:style w:type="paragraph" w:customStyle="1" w:styleId="06970A64A3CE4979B16DE9A3F86DA37A">
    <w:name w:val="06970A64A3CE4979B16DE9A3F86DA37A"/>
    <w:rsid w:val="00075F9F"/>
  </w:style>
  <w:style w:type="paragraph" w:customStyle="1" w:styleId="4BD929E2CE194A8E8ABE6E3756E7CFCA">
    <w:name w:val="4BD929E2CE194A8E8ABE6E3756E7CFCA"/>
    <w:rsid w:val="00075F9F"/>
  </w:style>
  <w:style w:type="paragraph" w:customStyle="1" w:styleId="452AC8D7CD6543CD8FA9562DF10A844E">
    <w:name w:val="452AC8D7CD6543CD8FA9562DF10A844E"/>
    <w:rsid w:val="00075F9F"/>
  </w:style>
  <w:style w:type="paragraph" w:customStyle="1" w:styleId="DFF11500ACA448DE9763F3CB75C024D7">
    <w:name w:val="DFF11500ACA448DE9763F3CB75C024D7"/>
    <w:rsid w:val="00075F9F"/>
  </w:style>
  <w:style w:type="paragraph" w:customStyle="1" w:styleId="089DB61B3DF74C4999A8094B174524D9">
    <w:name w:val="089DB61B3DF74C4999A8094B174524D9"/>
    <w:rsid w:val="00075F9F"/>
  </w:style>
  <w:style w:type="paragraph" w:customStyle="1" w:styleId="88C0BD0FB58C462B9417B4E0D33A3E48">
    <w:name w:val="88C0BD0FB58C462B9417B4E0D33A3E48"/>
    <w:rsid w:val="00075F9F"/>
  </w:style>
  <w:style w:type="paragraph" w:customStyle="1" w:styleId="074068F67AC04372BB857E23709BEF61">
    <w:name w:val="074068F67AC04372BB857E23709BEF61"/>
    <w:rsid w:val="005B412C"/>
  </w:style>
  <w:style w:type="paragraph" w:customStyle="1" w:styleId="DCB89BBEAB654A95923B398189034004">
    <w:name w:val="DCB89BBEAB654A95923B398189034004"/>
    <w:rsid w:val="005B412C"/>
  </w:style>
  <w:style w:type="paragraph" w:customStyle="1" w:styleId="12A48903A60E4942AD0BE3EBDE37C4A4">
    <w:name w:val="12A48903A60E4942AD0BE3EBDE37C4A4"/>
    <w:rsid w:val="005B412C"/>
  </w:style>
  <w:style w:type="paragraph" w:customStyle="1" w:styleId="D6BA8A45289B4997A84E4DEE71D24069">
    <w:name w:val="D6BA8A45289B4997A84E4DEE71D24069"/>
    <w:rsid w:val="005B412C"/>
  </w:style>
  <w:style w:type="paragraph" w:customStyle="1" w:styleId="56F7C3196387497F8A1E9CEF9731851A">
    <w:name w:val="56F7C3196387497F8A1E9CEF9731851A"/>
    <w:rsid w:val="005B412C"/>
  </w:style>
  <w:style w:type="paragraph" w:customStyle="1" w:styleId="50807298F28C482598B20B9BB27B9563">
    <w:name w:val="50807298F28C482598B20B9BB27B9563"/>
    <w:rsid w:val="005B412C"/>
  </w:style>
  <w:style w:type="paragraph" w:customStyle="1" w:styleId="D093B79D1A7542D19881B59AC49F3594">
    <w:name w:val="D093B79D1A7542D19881B59AC49F3594"/>
    <w:rsid w:val="005B412C"/>
  </w:style>
  <w:style w:type="paragraph" w:customStyle="1" w:styleId="A88383094EBE4CBBB9C740252F1C4250">
    <w:name w:val="A88383094EBE4CBBB9C740252F1C4250"/>
    <w:rsid w:val="005B412C"/>
  </w:style>
  <w:style w:type="paragraph" w:customStyle="1" w:styleId="7A1966C339DD458D878861681D4553C1">
    <w:name w:val="7A1966C339DD458D878861681D4553C1"/>
    <w:rsid w:val="005B412C"/>
  </w:style>
  <w:style w:type="paragraph" w:customStyle="1" w:styleId="3BF88E98E4A749C8B80C94E2143E7F8D">
    <w:name w:val="3BF88E98E4A749C8B80C94E2143E7F8D"/>
    <w:rsid w:val="005B412C"/>
  </w:style>
  <w:style w:type="paragraph" w:customStyle="1" w:styleId="2E800E2A17334F918A5F628FB3AE3790">
    <w:name w:val="2E800E2A17334F918A5F628FB3AE3790"/>
    <w:rsid w:val="005B412C"/>
  </w:style>
  <w:style w:type="paragraph" w:customStyle="1" w:styleId="3FCCBD97413C4301B5CFAEC38580128B">
    <w:name w:val="3FCCBD97413C4301B5CFAEC38580128B"/>
    <w:rsid w:val="005B412C"/>
  </w:style>
  <w:style w:type="paragraph" w:customStyle="1" w:styleId="0AE766F012BB46E9B947027107E8824B">
    <w:name w:val="0AE766F012BB46E9B947027107E8824B"/>
    <w:rsid w:val="005B412C"/>
  </w:style>
  <w:style w:type="paragraph" w:customStyle="1" w:styleId="65B09187A7A747858BA7F648F3297156">
    <w:name w:val="65B09187A7A747858BA7F648F3297156"/>
    <w:rsid w:val="005B412C"/>
  </w:style>
  <w:style w:type="paragraph" w:customStyle="1" w:styleId="3E39E5D120D14581BCAD6FC0E2EF6E04">
    <w:name w:val="3E39E5D120D14581BCAD6FC0E2EF6E04"/>
    <w:rsid w:val="005B412C"/>
  </w:style>
  <w:style w:type="paragraph" w:customStyle="1" w:styleId="ADC34631D48D48B58B5B2DBF6020EA13">
    <w:name w:val="ADC34631D48D48B58B5B2DBF6020EA13"/>
    <w:rsid w:val="005B412C"/>
  </w:style>
  <w:style w:type="paragraph" w:customStyle="1" w:styleId="4BD0FAF162E8434F93F3660476A1E6E7">
    <w:name w:val="4BD0FAF162E8434F93F3660476A1E6E7"/>
    <w:rsid w:val="005B412C"/>
  </w:style>
  <w:style w:type="paragraph" w:customStyle="1" w:styleId="C3E3079B0D99489293A8E3CD3638BBB8">
    <w:name w:val="C3E3079B0D99489293A8E3CD3638BBB8"/>
    <w:rsid w:val="00061422"/>
  </w:style>
  <w:style w:type="paragraph" w:customStyle="1" w:styleId="B02FE86E493A437E8EDF994A535BE4C0">
    <w:name w:val="B02FE86E493A437E8EDF994A535BE4C0"/>
    <w:rsid w:val="00061422"/>
  </w:style>
  <w:style w:type="paragraph" w:customStyle="1" w:styleId="C244D979EC8B447BB85ED0B0CF0EBA87">
    <w:name w:val="C244D979EC8B447BB85ED0B0CF0EBA87"/>
    <w:rsid w:val="0083411C"/>
  </w:style>
  <w:style w:type="paragraph" w:customStyle="1" w:styleId="6A072969BF424CF8BFCFF0FC542318BE">
    <w:name w:val="6A072969BF424CF8BFCFF0FC542318BE"/>
    <w:rsid w:val="0083411C"/>
  </w:style>
  <w:style w:type="paragraph" w:customStyle="1" w:styleId="5650E4853028414E80A3931103B949F31">
    <w:name w:val="5650E4853028414E80A3931103B949F31"/>
    <w:rsid w:val="0083411C"/>
    <w:pPr>
      <w:spacing w:after="0" w:line="240" w:lineRule="auto"/>
    </w:pPr>
    <w:rPr>
      <w:rFonts w:eastAsiaTheme="minorHAnsi" w:cs="Arial"/>
      <w:sz w:val="20"/>
      <w:szCs w:val="20"/>
      <w:lang w:eastAsia="en-US"/>
    </w:rPr>
  </w:style>
  <w:style w:type="paragraph" w:customStyle="1" w:styleId="0A1FF2AD8ABD4C169AC4B581C870FB3E">
    <w:name w:val="0A1FF2AD8ABD4C169AC4B581C870FB3E"/>
    <w:rsid w:val="0083411C"/>
  </w:style>
  <w:style w:type="paragraph" w:customStyle="1" w:styleId="E9099C28AD07499FBF5B73C9B928054C">
    <w:name w:val="E9099C28AD07499FBF5B73C9B928054C"/>
    <w:rsid w:val="0083411C"/>
  </w:style>
  <w:style w:type="paragraph" w:customStyle="1" w:styleId="A4FA754EA3424C21A23F230D8C9D3659">
    <w:name w:val="A4FA754EA3424C21A23F230D8C9D3659"/>
    <w:rsid w:val="0083411C"/>
  </w:style>
  <w:style w:type="paragraph" w:customStyle="1" w:styleId="FCF498255D544FF794DF49B036589E33">
    <w:name w:val="FCF498255D544FF794DF49B036589E33"/>
    <w:rsid w:val="0083411C"/>
  </w:style>
  <w:style w:type="paragraph" w:customStyle="1" w:styleId="9AE10BE5CFA440AB9E4D9C9A6D202701">
    <w:name w:val="9AE10BE5CFA440AB9E4D9C9A6D202701"/>
    <w:rsid w:val="0083411C"/>
  </w:style>
  <w:style w:type="paragraph" w:customStyle="1" w:styleId="4188DADAC43741A99DB3176E0406655E">
    <w:name w:val="4188DADAC43741A99DB3176E0406655E"/>
    <w:rsid w:val="0083411C"/>
  </w:style>
  <w:style w:type="paragraph" w:customStyle="1" w:styleId="2C33F8547C8048ED9BED0AA8A107ACEE">
    <w:name w:val="2C33F8547C8048ED9BED0AA8A107ACEE"/>
    <w:rsid w:val="00C5121E"/>
  </w:style>
  <w:style w:type="paragraph" w:customStyle="1" w:styleId="234A57D760734BD5B3CCED13FDCDBE75">
    <w:name w:val="234A57D760734BD5B3CCED13FDCDBE75"/>
    <w:rsid w:val="00C5121E"/>
  </w:style>
  <w:style w:type="paragraph" w:customStyle="1" w:styleId="007CDDBE7DA742A89638910FFE917B78">
    <w:name w:val="007CDDBE7DA742A89638910FFE917B78"/>
    <w:rsid w:val="00C5121E"/>
  </w:style>
  <w:style w:type="paragraph" w:customStyle="1" w:styleId="D5CE6E214E824A8DAFFD137D393AD8FA">
    <w:name w:val="D5CE6E214E824A8DAFFD137D393AD8FA"/>
    <w:rsid w:val="00C5121E"/>
  </w:style>
  <w:style w:type="paragraph" w:customStyle="1" w:styleId="454FEB9526464DCC93DB5F05FC556A1F">
    <w:name w:val="454FEB9526464DCC93DB5F05FC556A1F"/>
    <w:rsid w:val="00C5121E"/>
  </w:style>
  <w:style w:type="paragraph" w:customStyle="1" w:styleId="0A05CA46F74D4CF2A8E7223FBAC8172B">
    <w:name w:val="0A05CA46F74D4CF2A8E7223FBAC8172B"/>
    <w:rsid w:val="00C5121E"/>
  </w:style>
  <w:style w:type="paragraph" w:customStyle="1" w:styleId="DE317031C6914CDD98F6D2EDE0511EE7">
    <w:name w:val="DE317031C6914CDD98F6D2EDE0511EE7"/>
    <w:rsid w:val="00C5121E"/>
  </w:style>
  <w:style w:type="paragraph" w:customStyle="1" w:styleId="43CE712A15624D39A6FF91C08A4870B7">
    <w:name w:val="43CE712A15624D39A6FF91C08A4870B7"/>
    <w:rsid w:val="00C5121E"/>
  </w:style>
  <w:style w:type="paragraph" w:customStyle="1" w:styleId="D38209CE84DC48EF87ED63D453D8B8DA">
    <w:name w:val="D38209CE84DC48EF87ED63D453D8B8DA"/>
    <w:rsid w:val="00C5121E"/>
  </w:style>
  <w:style w:type="paragraph" w:customStyle="1" w:styleId="B26DFA7B9DB34833B0F1B4EA3AA5730D">
    <w:name w:val="B26DFA7B9DB34833B0F1B4EA3AA5730D"/>
    <w:rsid w:val="00C5121E"/>
  </w:style>
  <w:style w:type="paragraph" w:customStyle="1" w:styleId="1C83118585EF4C72AE3700D903C15A92">
    <w:name w:val="1C83118585EF4C72AE3700D903C15A92"/>
    <w:rsid w:val="00C5121E"/>
  </w:style>
  <w:style w:type="paragraph" w:customStyle="1" w:styleId="C81CE50FADD344438546FC07AA1B9554">
    <w:name w:val="C81CE50FADD344438546FC07AA1B9554"/>
    <w:rsid w:val="00C5121E"/>
  </w:style>
  <w:style w:type="paragraph" w:customStyle="1" w:styleId="3AD43CFEF2E9446E806CDBCF65BAF0F0">
    <w:name w:val="3AD43CFEF2E9446E806CDBCF65BAF0F0"/>
    <w:rsid w:val="00C5121E"/>
  </w:style>
  <w:style w:type="paragraph" w:customStyle="1" w:styleId="DD5ADE67EDBC41C1A539B82CD549890F">
    <w:name w:val="DD5ADE67EDBC41C1A539B82CD549890F"/>
    <w:rsid w:val="00C5121E"/>
  </w:style>
  <w:style w:type="paragraph" w:customStyle="1" w:styleId="485534B836CB49A4903C2C2B4E211B60">
    <w:name w:val="485534B836CB49A4903C2C2B4E211B60"/>
    <w:rsid w:val="00C5121E"/>
  </w:style>
  <w:style w:type="paragraph" w:customStyle="1" w:styleId="D78D4EF0AD0E4D979C16EC29BF50BAE0">
    <w:name w:val="D78D4EF0AD0E4D979C16EC29BF50BAE0"/>
    <w:rsid w:val="00C5121E"/>
  </w:style>
  <w:style w:type="paragraph" w:customStyle="1" w:styleId="5E59258FE85545929F6C2B4B9EDB0AB3">
    <w:name w:val="5E59258FE85545929F6C2B4B9EDB0AB3"/>
    <w:rsid w:val="00C5121E"/>
  </w:style>
  <w:style w:type="paragraph" w:customStyle="1" w:styleId="8F2D42C9EA274F7198269988111C04F1">
    <w:name w:val="8F2D42C9EA274F7198269988111C04F1"/>
    <w:rsid w:val="00C5121E"/>
  </w:style>
  <w:style w:type="paragraph" w:customStyle="1" w:styleId="7ADABFE443B44E1AB83E7E4079E21D50">
    <w:name w:val="7ADABFE443B44E1AB83E7E4079E21D50"/>
    <w:rsid w:val="00C5121E"/>
  </w:style>
  <w:style w:type="paragraph" w:customStyle="1" w:styleId="59D66E336CC04ADBAAB05D97EE01DB21">
    <w:name w:val="59D66E336CC04ADBAAB05D97EE01DB21"/>
    <w:rsid w:val="00C5121E"/>
  </w:style>
  <w:style w:type="paragraph" w:customStyle="1" w:styleId="9AB10BD12C2F4AFD8E715345C9F004AA">
    <w:name w:val="9AB10BD12C2F4AFD8E715345C9F004AA"/>
    <w:rsid w:val="00C5121E"/>
  </w:style>
  <w:style w:type="paragraph" w:customStyle="1" w:styleId="6BDDBC9BE9D34D0CB95891012F10DF04">
    <w:name w:val="6BDDBC9BE9D34D0CB95891012F10DF04"/>
    <w:rsid w:val="00C5121E"/>
  </w:style>
  <w:style w:type="paragraph" w:customStyle="1" w:styleId="2E6AD3FF7783478692DA23F9AAEA32E4">
    <w:name w:val="2E6AD3FF7783478692DA23F9AAEA32E4"/>
    <w:rsid w:val="00C5121E"/>
  </w:style>
  <w:style w:type="paragraph" w:customStyle="1" w:styleId="4655D45F3EE44DC8B4C97B7830C74596">
    <w:name w:val="4655D45F3EE44DC8B4C97B7830C74596"/>
    <w:rsid w:val="00C5121E"/>
  </w:style>
  <w:style w:type="paragraph" w:customStyle="1" w:styleId="153076AC77B544BFA214AC3293AC1CF6">
    <w:name w:val="153076AC77B544BFA214AC3293AC1CF6"/>
    <w:rsid w:val="00C5121E"/>
  </w:style>
  <w:style w:type="paragraph" w:customStyle="1" w:styleId="D154B430D6DA477680701764EA988CCD">
    <w:name w:val="D154B430D6DA477680701764EA988CCD"/>
    <w:rsid w:val="00C5121E"/>
  </w:style>
  <w:style w:type="paragraph" w:customStyle="1" w:styleId="BC5C95C3F2AD4828A4E6835F0C0E7EBE">
    <w:name w:val="BC5C95C3F2AD4828A4E6835F0C0E7EBE"/>
    <w:rsid w:val="00C5121E"/>
  </w:style>
  <w:style w:type="paragraph" w:customStyle="1" w:styleId="857D75BE263E4352A596C01699C1A54B">
    <w:name w:val="857D75BE263E4352A596C01699C1A54B"/>
    <w:rsid w:val="00C5121E"/>
  </w:style>
  <w:style w:type="paragraph" w:customStyle="1" w:styleId="BBFB55BED5F04E5FAA34FC001AB31CFD">
    <w:name w:val="BBFB55BED5F04E5FAA34FC001AB31CFD"/>
    <w:rsid w:val="00C5121E"/>
  </w:style>
  <w:style w:type="paragraph" w:customStyle="1" w:styleId="5E0CD206C7FB4150BDF6DD9E4042D071">
    <w:name w:val="5E0CD206C7FB4150BDF6DD9E4042D071"/>
    <w:rsid w:val="00C5121E"/>
  </w:style>
  <w:style w:type="paragraph" w:customStyle="1" w:styleId="2F66EBEAC8A54228AF79886366E8200E">
    <w:name w:val="2F66EBEAC8A54228AF79886366E8200E"/>
    <w:rsid w:val="00C5121E"/>
  </w:style>
  <w:style w:type="paragraph" w:customStyle="1" w:styleId="9986D51722E646948AC17AFE2339CCC9">
    <w:name w:val="9986D51722E646948AC17AFE2339CCC9"/>
    <w:rsid w:val="00C5121E"/>
  </w:style>
  <w:style w:type="paragraph" w:customStyle="1" w:styleId="A76DE93EFCA8484CA56984CA346AE589">
    <w:name w:val="A76DE93EFCA8484CA56984CA346AE589"/>
    <w:rsid w:val="00C5121E"/>
  </w:style>
  <w:style w:type="paragraph" w:customStyle="1" w:styleId="CA61FEA4213A40B9807A393B2F4DB0B9">
    <w:name w:val="CA61FEA4213A40B9807A393B2F4DB0B9"/>
    <w:rsid w:val="00C5121E"/>
  </w:style>
  <w:style w:type="paragraph" w:customStyle="1" w:styleId="9C24E807AAA94D199C916CE9C43A38E3">
    <w:name w:val="9C24E807AAA94D199C916CE9C43A38E3"/>
    <w:rsid w:val="00593C32"/>
  </w:style>
  <w:style w:type="paragraph" w:customStyle="1" w:styleId="E9ED1E7EB8A5442B832027062F3E2775">
    <w:name w:val="E9ED1E7EB8A5442B832027062F3E2775"/>
    <w:rsid w:val="00593C32"/>
  </w:style>
  <w:style w:type="paragraph" w:customStyle="1" w:styleId="79710E05B47040B4B5CC8F4B68774825">
    <w:name w:val="79710E05B47040B4B5CC8F4B68774825"/>
    <w:rsid w:val="00593C32"/>
  </w:style>
  <w:style w:type="paragraph" w:customStyle="1" w:styleId="29499535E8CE41EB8ED75CD3D404C8AB">
    <w:name w:val="29499535E8CE41EB8ED75CD3D404C8AB"/>
    <w:rsid w:val="00593C32"/>
  </w:style>
  <w:style w:type="paragraph" w:customStyle="1" w:styleId="50BFD039E1E34276B5B120051C8C54D4">
    <w:name w:val="50BFD039E1E34276B5B120051C8C54D4"/>
    <w:rsid w:val="00593C32"/>
  </w:style>
  <w:style w:type="paragraph" w:customStyle="1" w:styleId="2E5EC25FD3EF49B5955E4CBAD74F47B6">
    <w:name w:val="2E5EC25FD3EF49B5955E4CBAD74F47B6"/>
    <w:rsid w:val="00593C32"/>
  </w:style>
  <w:style w:type="paragraph" w:customStyle="1" w:styleId="213BAFE1E9B740119BFDAB0633C524A8">
    <w:name w:val="213BAFE1E9B740119BFDAB0633C524A8"/>
    <w:rsid w:val="00593C32"/>
  </w:style>
  <w:style w:type="paragraph" w:customStyle="1" w:styleId="F4F7FA806B8544FE8024C589C59CD4C7">
    <w:name w:val="F4F7FA806B8544FE8024C589C59CD4C7"/>
    <w:rsid w:val="00593C32"/>
  </w:style>
  <w:style w:type="paragraph" w:customStyle="1" w:styleId="381773689E174ED08D493F25D66519BD">
    <w:name w:val="381773689E174ED08D493F25D66519BD"/>
    <w:rsid w:val="00593C32"/>
  </w:style>
  <w:style w:type="paragraph" w:customStyle="1" w:styleId="2820A38242864534A93EED208DCBD836">
    <w:name w:val="2820A38242864534A93EED208DCBD836"/>
    <w:rsid w:val="002A3C22"/>
  </w:style>
  <w:style w:type="paragraph" w:customStyle="1" w:styleId="8C3FAD54685E4C2AA91405CE2952CD61">
    <w:name w:val="8C3FAD54685E4C2AA91405CE2952CD61"/>
    <w:rsid w:val="002A3C22"/>
  </w:style>
  <w:style w:type="paragraph" w:customStyle="1" w:styleId="F80B5C460BFF417E9E3E8B6522369447">
    <w:name w:val="F80B5C460BFF417E9E3E8B6522369447"/>
    <w:rsid w:val="002A3C22"/>
  </w:style>
  <w:style w:type="paragraph" w:customStyle="1" w:styleId="A98C618368BD4AA99EEC123605E2BA7A">
    <w:name w:val="A98C618368BD4AA99EEC123605E2BA7A"/>
    <w:rsid w:val="002A3C22"/>
  </w:style>
  <w:style w:type="paragraph" w:customStyle="1" w:styleId="6A9DB3CD4EAF46D39891FF5256296A0F">
    <w:name w:val="6A9DB3CD4EAF46D39891FF5256296A0F"/>
    <w:rsid w:val="00457D1E"/>
  </w:style>
  <w:style w:type="paragraph" w:customStyle="1" w:styleId="0307807542E74FD1A09E2BCA37BF7A20">
    <w:name w:val="0307807542E74FD1A09E2BCA37BF7A20"/>
    <w:rsid w:val="00457D1E"/>
  </w:style>
  <w:style w:type="paragraph" w:customStyle="1" w:styleId="E9900BE47BC84E37B8B555BE8EF87789">
    <w:name w:val="E9900BE47BC84E37B8B555BE8EF87789"/>
    <w:rsid w:val="00457D1E"/>
  </w:style>
  <w:style w:type="paragraph" w:customStyle="1" w:styleId="9AE188C385C9457887F214D1BAC124D7">
    <w:name w:val="9AE188C385C9457887F214D1BAC124D7"/>
    <w:rsid w:val="00457D1E"/>
  </w:style>
  <w:style w:type="paragraph" w:customStyle="1" w:styleId="2577E27AA69D42699DCC95D5E26DCCF8">
    <w:name w:val="2577E27AA69D42699DCC95D5E26DCCF8"/>
    <w:rsid w:val="001D357F"/>
  </w:style>
  <w:style w:type="paragraph" w:customStyle="1" w:styleId="887938C36E8348668CE6ED683463A786">
    <w:name w:val="887938C36E8348668CE6ED683463A786"/>
    <w:rsid w:val="001D357F"/>
  </w:style>
  <w:style w:type="paragraph" w:customStyle="1" w:styleId="9E9B1D28FDEA47A3A598362485FB7EA3">
    <w:name w:val="9E9B1D28FDEA47A3A598362485FB7EA3"/>
    <w:rsid w:val="001D357F"/>
  </w:style>
  <w:style w:type="paragraph" w:customStyle="1" w:styleId="935E28CE18D046C6B03EE807C27C174B">
    <w:name w:val="935E28CE18D046C6B03EE807C27C174B"/>
    <w:rsid w:val="001D357F"/>
  </w:style>
  <w:style w:type="paragraph" w:customStyle="1" w:styleId="7054FF36CE304B419656533BDAA75933">
    <w:name w:val="7054FF36CE304B419656533BDAA75933"/>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3BAD694183FC4F8D91B331AFB78345A6">
    <w:name w:val="3BAD694183FC4F8D91B331AFB78345A6"/>
    <w:rsid w:val="001D357F"/>
  </w:style>
  <w:style w:type="paragraph" w:customStyle="1" w:styleId="21C3EAFF75D040B0BEC72BEB3FF37BAA">
    <w:name w:val="21C3EAFF75D040B0BEC72BEB3FF37BAA"/>
    <w:rsid w:val="001D357F"/>
  </w:style>
  <w:style w:type="paragraph" w:customStyle="1" w:styleId="7054FF36CE304B419656533BDAA759331">
    <w:name w:val="7054FF36CE304B419656533BDAA759331"/>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
    <w:name w:val="4201EE30D1E54AF68927A1414A2A5842"/>
    <w:rsid w:val="001D357F"/>
    <w:pPr>
      <w:spacing w:after="0" w:line="240" w:lineRule="auto"/>
    </w:pPr>
    <w:rPr>
      <w:rFonts w:eastAsiaTheme="minorHAnsi" w:cs="Arial"/>
      <w:sz w:val="20"/>
      <w:szCs w:val="20"/>
      <w:lang w:eastAsia="en-US"/>
    </w:rPr>
  </w:style>
  <w:style w:type="paragraph" w:customStyle="1" w:styleId="7054FF36CE304B419656533BDAA759332">
    <w:name w:val="7054FF36CE304B419656533BDAA759332"/>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1">
    <w:name w:val="4201EE30D1E54AF68927A1414A2A58421"/>
    <w:rsid w:val="001D357F"/>
    <w:pPr>
      <w:spacing w:after="0" w:line="240" w:lineRule="auto"/>
    </w:pPr>
    <w:rPr>
      <w:rFonts w:eastAsiaTheme="minorHAnsi" w:cs="Arial"/>
      <w:sz w:val="20"/>
      <w:szCs w:val="20"/>
      <w:lang w:eastAsia="en-US"/>
    </w:rPr>
  </w:style>
  <w:style w:type="paragraph" w:customStyle="1" w:styleId="5AC37271A7234950A8216D59F04D4EA0">
    <w:name w:val="5AC37271A7234950A8216D59F04D4EA0"/>
    <w:rsid w:val="001D357F"/>
  </w:style>
  <w:style w:type="paragraph" w:customStyle="1" w:styleId="523E19479ADD4396AF40A2556BF811D1">
    <w:name w:val="523E19479ADD4396AF40A2556BF811D1"/>
    <w:rsid w:val="001D357F"/>
  </w:style>
  <w:style w:type="paragraph" w:customStyle="1" w:styleId="57572E7B126B423885406A77E60B7645">
    <w:name w:val="57572E7B126B423885406A77E60B7645"/>
    <w:rsid w:val="001D357F"/>
  </w:style>
  <w:style w:type="paragraph" w:customStyle="1" w:styleId="3ABE19CFDB0A4474B3CCB59859F78DE0">
    <w:name w:val="3ABE19CFDB0A4474B3CCB59859F78DE0"/>
    <w:rsid w:val="001D357F"/>
  </w:style>
  <w:style w:type="paragraph" w:customStyle="1" w:styleId="D5D73A4E06A84874A95B47D9DF24BF4A">
    <w:name w:val="D5D73A4E06A84874A95B47D9DF24BF4A"/>
    <w:rsid w:val="001D357F"/>
  </w:style>
  <w:style w:type="paragraph" w:customStyle="1" w:styleId="CAF177A70CC1435995F39A5DA766F59D">
    <w:name w:val="CAF177A70CC1435995F39A5DA766F59D"/>
    <w:rsid w:val="001D357F"/>
  </w:style>
  <w:style w:type="paragraph" w:customStyle="1" w:styleId="6A5B135E59A244DD949CEFE801B897EB">
    <w:name w:val="6A5B135E59A244DD949CEFE801B897EB"/>
    <w:rsid w:val="001D357F"/>
  </w:style>
  <w:style w:type="paragraph" w:customStyle="1" w:styleId="FD3C3A0154084201A334CB997112D06A">
    <w:name w:val="FD3C3A0154084201A334CB997112D06A"/>
    <w:rsid w:val="001D357F"/>
  </w:style>
  <w:style w:type="paragraph" w:customStyle="1" w:styleId="F543687E85FD48489749A7DF9A112CC6">
    <w:name w:val="F543687E85FD48489749A7DF9A112CC6"/>
    <w:rsid w:val="001D357F"/>
  </w:style>
  <w:style w:type="paragraph" w:customStyle="1" w:styleId="1A00BDBA4B22439885557E075A191AAD">
    <w:name w:val="1A00BDBA4B22439885557E075A191AAD"/>
    <w:rsid w:val="001D357F"/>
  </w:style>
  <w:style w:type="paragraph" w:customStyle="1" w:styleId="D7436E88F4FB49C79E45E97FDD6A5B9E">
    <w:name w:val="D7436E88F4FB49C79E45E97FDD6A5B9E"/>
    <w:rsid w:val="001D357F"/>
  </w:style>
  <w:style w:type="paragraph" w:customStyle="1" w:styleId="A9236F72BAC24E33830940E5E6927295">
    <w:name w:val="A9236F72BAC24E33830940E5E6927295"/>
    <w:rsid w:val="001D357F"/>
  </w:style>
  <w:style w:type="paragraph" w:customStyle="1" w:styleId="B9AFF166D3C148EF84DAC50EB7468A35">
    <w:name w:val="B9AFF166D3C148EF84DAC50EB7468A35"/>
    <w:rsid w:val="001D357F"/>
  </w:style>
  <w:style w:type="paragraph" w:customStyle="1" w:styleId="CB7638F678604BE982F1C0B372A4D4E7">
    <w:name w:val="CB7638F678604BE982F1C0B372A4D4E7"/>
    <w:rsid w:val="001D357F"/>
  </w:style>
  <w:style w:type="paragraph" w:customStyle="1" w:styleId="C9447C8C42714969AEDDB58AA5362B75">
    <w:name w:val="C9447C8C42714969AEDDB58AA5362B75"/>
    <w:rsid w:val="001D357F"/>
  </w:style>
  <w:style w:type="paragraph" w:customStyle="1" w:styleId="7054FF36CE304B419656533BDAA759333">
    <w:name w:val="7054FF36CE304B419656533BDAA759333"/>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
    <w:name w:val="792070D29EAE498AA7567B350365B2BE"/>
    <w:rsid w:val="001D357F"/>
    <w:pPr>
      <w:spacing w:after="0" w:line="240" w:lineRule="auto"/>
    </w:pPr>
    <w:rPr>
      <w:rFonts w:eastAsiaTheme="minorHAnsi" w:cs="Arial"/>
      <w:sz w:val="20"/>
      <w:szCs w:val="20"/>
      <w:lang w:eastAsia="en-US"/>
    </w:rPr>
  </w:style>
  <w:style w:type="paragraph" w:customStyle="1" w:styleId="5AC37271A7234950A8216D59F04D4EA01">
    <w:name w:val="5AC37271A7234950A8216D59F04D4EA01"/>
    <w:rsid w:val="001D357F"/>
    <w:pPr>
      <w:spacing w:after="0" w:line="240" w:lineRule="auto"/>
    </w:pPr>
    <w:rPr>
      <w:rFonts w:eastAsiaTheme="minorHAnsi" w:cs="Arial"/>
      <w:sz w:val="20"/>
      <w:szCs w:val="20"/>
      <w:lang w:eastAsia="en-US"/>
    </w:rPr>
  </w:style>
  <w:style w:type="paragraph" w:customStyle="1" w:styleId="523E19479ADD4396AF40A2556BF811D11">
    <w:name w:val="523E19479ADD4396AF40A2556BF811D11"/>
    <w:rsid w:val="001D357F"/>
    <w:pPr>
      <w:spacing w:after="0" w:line="240" w:lineRule="auto"/>
    </w:pPr>
    <w:rPr>
      <w:rFonts w:eastAsiaTheme="minorHAnsi" w:cs="Arial"/>
      <w:sz w:val="20"/>
      <w:szCs w:val="20"/>
      <w:lang w:eastAsia="en-US"/>
    </w:rPr>
  </w:style>
  <w:style w:type="paragraph" w:customStyle="1" w:styleId="57572E7B126B423885406A77E60B76451">
    <w:name w:val="57572E7B126B423885406A77E60B76451"/>
    <w:rsid w:val="001D357F"/>
    <w:pPr>
      <w:spacing w:after="0" w:line="240" w:lineRule="auto"/>
    </w:pPr>
    <w:rPr>
      <w:rFonts w:eastAsiaTheme="minorHAnsi" w:cs="Arial"/>
      <w:sz w:val="20"/>
      <w:szCs w:val="20"/>
      <w:lang w:eastAsia="en-US"/>
    </w:rPr>
  </w:style>
  <w:style w:type="paragraph" w:customStyle="1" w:styleId="069E6B36C22F42CFBC10CBDDAFFBD66A">
    <w:name w:val="069E6B36C22F42CFBC10CBDDAFFBD66A"/>
    <w:rsid w:val="001D357F"/>
    <w:pPr>
      <w:spacing w:after="0" w:line="240" w:lineRule="auto"/>
    </w:pPr>
    <w:rPr>
      <w:rFonts w:eastAsiaTheme="minorHAnsi" w:cs="Arial"/>
      <w:sz w:val="20"/>
      <w:szCs w:val="20"/>
      <w:lang w:eastAsia="en-US"/>
    </w:rPr>
  </w:style>
  <w:style w:type="paragraph" w:customStyle="1" w:styleId="3ABE19CFDB0A4474B3CCB59859F78DE01">
    <w:name w:val="3ABE19CFDB0A4474B3CCB59859F78DE01"/>
    <w:rsid w:val="001D357F"/>
    <w:pPr>
      <w:spacing w:after="0" w:line="240" w:lineRule="auto"/>
    </w:pPr>
    <w:rPr>
      <w:rFonts w:eastAsiaTheme="minorHAnsi" w:cs="Arial"/>
      <w:sz w:val="20"/>
      <w:szCs w:val="20"/>
      <w:lang w:eastAsia="en-US"/>
    </w:rPr>
  </w:style>
  <w:style w:type="paragraph" w:customStyle="1" w:styleId="D5D73A4E06A84874A95B47D9DF24BF4A1">
    <w:name w:val="D5D73A4E06A84874A95B47D9DF24BF4A1"/>
    <w:rsid w:val="001D357F"/>
    <w:pPr>
      <w:spacing w:after="0" w:line="240" w:lineRule="auto"/>
    </w:pPr>
    <w:rPr>
      <w:rFonts w:eastAsiaTheme="minorHAnsi" w:cs="Arial"/>
      <w:sz w:val="20"/>
      <w:szCs w:val="20"/>
      <w:lang w:eastAsia="en-US"/>
    </w:rPr>
  </w:style>
  <w:style w:type="paragraph" w:customStyle="1" w:styleId="CAF177A70CC1435995F39A5DA766F59D1">
    <w:name w:val="CAF177A70CC1435995F39A5DA766F59D1"/>
    <w:rsid w:val="001D357F"/>
    <w:pPr>
      <w:spacing w:after="0" w:line="240" w:lineRule="auto"/>
    </w:pPr>
    <w:rPr>
      <w:rFonts w:eastAsiaTheme="minorHAnsi" w:cs="Arial"/>
      <w:sz w:val="20"/>
      <w:szCs w:val="20"/>
      <w:lang w:eastAsia="en-US"/>
    </w:rPr>
  </w:style>
  <w:style w:type="paragraph" w:customStyle="1" w:styleId="6A5B135E59A244DD949CEFE801B897EB1">
    <w:name w:val="6A5B135E59A244DD949CEFE801B897EB1"/>
    <w:rsid w:val="001D357F"/>
    <w:pPr>
      <w:spacing w:after="0" w:line="240" w:lineRule="auto"/>
    </w:pPr>
    <w:rPr>
      <w:rFonts w:eastAsiaTheme="minorHAnsi" w:cs="Arial"/>
      <w:sz w:val="20"/>
      <w:szCs w:val="20"/>
      <w:lang w:eastAsia="en-US"/>
    </w:rPr>
  </w:style>
  <w:style w:type="paragraph" w:customStyle="1" w:styleId="FD3C3A0154084201A334CB997112D06A1">
    <w:name w:val="FD3C3A0154084201A334CB997112D06A1"/>
    <w:rsid w:val="001D357F"/>
    <w:pPr>
      <w:spacing w:after="0" w:line="240" w:lineRule="auto"/>
    </w:pPr>
    <w:rPr>
      <w:rFonts w:eastAsiaTheme="minorHAnsi" w:cs="Arial"/>
      <w:sz w:val="20"/>
      <w:szCs w:val="20"/>
      <w:lang w:eastAsia="en-US"/>
    </w:rPr>
  </w:style>
  <w:style w:type="paragraph" w:customStyle="1" w:styleId="F543687E85FD48489749A7DF9A112CC61">
    <w:name w:val="F543687E85FD48489749A7DF9A112CC61"/>
    <w:rsid w:val="001D357F"/>
    <w:pPr>
      <w:spacing w:after="0" w:line="240" w:lineRule="auto"/>
    </w:pPr>
    <w:rPr>
      <w:rFonts w:eastAsiaTheme="minorHAnsi" w:cs="Arial"/>
      <w:sz w:val="20"/>
      <w:szCs w:val="20"/>
      <w:lang w:eastAsia="en-US"/>
    </w:rPr>
  </w:style>
  <w:style w:type="paragraph" w:customStyle="1" w:styleId="1A00BDBA4B22439885557E075A191AAD1">
    <w:name w:val="1A00BDBA4B22439885557E075A191AAD1"/>
    <w:rsid w:val="001D357F"/>
    <w:pPr>
      <w:spacing w:after="0" w:line="240" w:lineRule="auto"/>
    </w:pPr>
    <w:rPr>
      <w:rFonts w:eastAsiaTheme="minorHAnsi" w:cs="Arial"/>
      <w:sz w:val="20"/>
      <w:szCs w:val="20"/>
      <w:lang w:eastAsia="en-US"/>
    </w:rPr>
  </w:style>
  <w:style w:type="paragraph" w:customStyle="1" w:styleId="D7436E88F4FB49C79E45E97FDD6A5B9E1">
    <w:name w:val="D7436E88F4FB49C79E45E97FDD6A5B9E1"/>
    <w:rsid w:val="001D357F"/>
    <w:pPr>
      <w:spacing w:after="0" w:line="240" w:lineRule="auto"/>
    </w:pPr>
    <w:rPr>
      <w:rFonts w:eastAsiaTheme="minorHAnsi" w:cs="Arial"/>
      <w:sz w:val="20"/>
      <w:szCs w:val="20"/>
      <w:lang w:eastAsia="en-US"/>
    </w:rPr>
  </w:style>
  <w:style w:type="paragraph" w:customStyle="1" w:styleId="A9236F72BAC24E33830940E5E69272951">
    <w:name w:val="A9236F72BAC24E33830940E5E69272951"/>
    <w:rsid w:val="001D357F"/>
    <w:pPr>
      <w:spacing w:after="0" w:line="240" w:lineRule="auto"/>
    </w:pPr>
    <w:rPr>
      <w:rFonts w:eastAsiaTheme="minorHAnsi" w:cs="Arial"/>
      <w:sz w:val="20"/>
      <w:szCs w:val="20"/>
      <w:lang w:eastAsia="en-US"/>
    </w:rPr>
  </w:style>
  <w:style w:type="paragraph" w:customStyle="1" w:styleId="B9AFF166D3C148EF84DAC50EB7468A351">
    <w:name w:val="B9AFF166D3C148EF84DAC50EB7468A351"/>
    <w:rsid w:val="001D357F"/>
    <w:pPr>
      <w:spacing w:after="0" w:line="240" w:lineRule="auto"/>
    </w:pPr>
    <w:rPr>
      <w:rFonts w:eastAsiaTheme="minorHAnsi" w:cs="Arial"/>
      <w:sz w:val="20"/>
      <w:szCs w:val="20"/>
      <w:lang w:eastAsia="en-US"/>
    </w:rPr>
  </w:style>
  <w:style w:type="paragraph" w:customStyle="1" w:styleId="CB7638F678604BE982F1C0B372A4D4E71">
    <w:name w:val="CB7638F678604BE982F1C0B372A4D4E71"/>
    <w:rsid w:val="001D357F"/>
    <w:pPr>
      <w:spacing w:after="0" w:line="240" w:lineRule="auto"/>
    </w:pPr>
    <w:rPr>
      <w:rFonts w:eastAsiaTheme="minorHAnsi" w:cs="Arial"/>
      <w:sz w:val="20"/>
      <w:szCs w:val="20"/>
      <w:lang w:eastAsia="en-US"/>
    </w:rPr>
  </w:style>
  <w:style w:type="paragraph" w:customStyle="1" w:styleId="C9447C8C42714969AEDDB58AA5362B751">
    <w:name w:val="C9447C8C42714969AEDDB58AA5362B751"/>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4201EE30D1E54AF68927A1414A2A58422">
    <w:name w:val="4201EE30D1E54AF68927A1414A2A58422"/>
    <w:rsid w:val="001D357F"/>
    <w:pPr>
      <w:spacing w:after="0" w:line="240" w:lineRule="auto"/>
    </w:pPr>
    <w:rPr>
      <w:rFonts w:eastAsiaTheme="minorHAnsi" w:cs="Arial"/>
      <w:sz w:val="20"/>
      <w:szCs w:val="20"/>
      <w:lang w:eastAsia="en-US"/>
    </w:rPr>
  </w:style>
  <w:style w:type="paragraph" w:customStyle="1" w:styleId="D93E31C6933446588DC02E97D5BB7230">
    <w:name w:val="D93E31C6933446588DC02E97D5BB7230"/>
    <w:rsid w:val="001D357F"/>
  </w:style>
  <w:style w:type="paragraph" w:customStyle="1" w:styleId="5D2962ECC21B4323A49DD3B6EF218D8C">
    <w:name w:val="5D2962ECC21B4323A49DD3B6EF218D8C"/>
    <w:rsid w:val="001D357F"/>
  </w:style>
  <w:style w:type="paragraph" w:customStyle="1" w:styleId="C18E77B6EF9744E3B280B7B8604741BD">
    <w:name w:val="C18E77B6EF9744E3B280B7B8604741BD"/>
    <w:rsid w:val="001D357F"/>
  </w:style>
  <w:style w:type="paragraph" w:customStyle="1" w:styleId="3D765F66C1DE4EB48A166E3E549D172C">
    <w:name w:val="3D765F66C1DE4EB48A166E3E549D172C"/>
    <w:rsid w:val="001D357F"/>
  </w:style>
  <w:style w:type="paragraph" w:customStyle="1" w:styleId="A64E147ED135466B9C53D2F3BEE84552">
    <w:name w:val="A64E147ED135466B9C53D2F3BEE84552"/>
    <w:rsid w:val="001D357F"/>
  </w:style>
  <w:style w:type="paragraph" w:customStyle="1" w:styleId="6BD3BF8F845C4CE2925E11595ABB44E1">
    <w:name w:val="6BD3BF8F845C4CE2925E11595ABB44E1"/>
    <w:rsid w:val="001D357F"/>
  </w:style>
  <w:style w:type="paragraph" w:customStyle="1" w:styleId="5E240B5774684D9D8BE8ECF79FEC228E">
    <w:name w:val="5E240B5774684D9D8BE8ECF79FEC228E"/>
    <w:rsid w:val="001D357F"/>
  </w:style>
  <w:style w:type="paragraph" w:customStyle="1" w:styleId="B477F587A1A344F4B1B5D8677186AAB1">
    <w:name w:val="B477F587A1A344F4B1B5D8677186AAB1"/>
    <w:rsid w:val="001D357F"/>
  </w:style>
  <w:style w:type="paragraph" w:customStyle="1" w:styleId="C3512F412EA246ACAB839F8F72C00554">
    <w:name w:val="C3512F412EA246ACAB839F8F72C00554"/>
    <w:rsid w:val="001D357F"/>
  </w:style>
  <w:style w:type="paragraph" w:customStyle="1" w:styleId="84E30727AAF54ED093A1D6CD1DC35F60">
    <w:name w:val="84E30727AAF54ED093A1D6CD1DC35F60"/>
    <w:rsid w:val="001D357F"/>
  </w:style>
  <w:style w:type="paragraph" w:customStyle="1" w:styleId="56B4F6D7215A4F4992627C979C2D4B6F">
    <w:name w:val="56B4F6D7215A4F4992627C979C2D4B6F"/>
    <w:rsid w:val="001D357F"/>
  </w:style>
  <w:style w:type="paragraph" w:customStyle="1" w:styleId="DCE1D6666D534E98B4A4E0BE7ABE0857">
    <w:name w:val="DCE1D6666D534E98B4A4E0BE7ABE0857"/>
    <w:rsid w:val="001D357F"/>
  </w:style>
  <w:style w:type="paragraph" w:customStyle="1" w:styleId="7054FF36CE304B419656533BDAA759334">
    <w:name w:val="7054FF36CE304B419656533BDAA759334"/>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1">
    <w:name w:val="792070D29EAE498AA7567B350365B2BE1"/>
    <w:rsid w:val="001D357F"/>
    <w:pPr>
      <w:spacing w:after="0" w:line="240" w:lineRule="auto"/>
    </w:pPr>
    <w:rPr>
      <w:rFonts w:eastAsiaTheme="minorHAnsi" w:cs="Arial"/>
      <w:sz w:val="20"/>
      <w:szCs w:val="20"/>
      <w:lang w:eastAsia="en-US"/>
    </w:rPr>
  </w:style>
  <w:style w:type="paragraph" w:customStyle="1" w:styleId="5AC37271A7234950A8216D59F04D4EA02">
    <w:name w:val="5AC37271A7234950A8216D59F04D4EA02"/>
    <w:rsid w:val="001D357F"/>
    <w:pPr>
      <w:spacing w:after="0" w:line="240" w:lineRule="auto"/>
    </w:pPr>
    <w:rPr>
      <w:rFonts w:eastAsiaTheme="minorHAnsi" w:cs="Arial"/>
      <w:sz w:val="20"/>
      <w:szCs w:val="20"/>
      <w:lang w:eastAsia="en-US"/>
    </w:rPr>
  </w:style>
  <w:style w:type="paragraph" w:customStyle="1" w:styleId="523E19479ADD4396AF40A2556BF811D12">
    <w:name w:val="523E19479ADD4396AF40A2556BF811D12"/>
    <w:rsid w:val="001D357F"/>
    <w:pPr>
      <w:spacing w:after="0" w:line="240" w:lineRule="auto"/>
    </w:pPr>
    <w:rPr>
      <w:rFonts w:eastAsiaTheme="minorHAnsi" w:cs="Arial"/>
      <w:sz w:val="20"/>
      <w:szCs w:val="20"/>
      <w:lang w:eastAsia="en-US"/>
    </w:rPr>
  </w:style>
  <w:style w:type="paragraph" w:customStyle="1" w:styleId="57572E7B126B423885406A77E60B76452">
    <w:name w:val="57572E7B126B423885406A77E60B76452"/>
    <w:rsid w:val="001D357F"/>
    <w:pPr>
      <w:spacing w:after="0" w:line="240" w:lineRule="auto"/>
    </w:pPr>
    <w:rPr>
      <w:rFonts w:eastAsiaTheme="minorHAnsi" w:cs="Arial"/>
      <w:sz w:val="20"/>
      <w:szCs w:val="20"/>
      <w:lang w:eastAsia="en-US"/>
    </w:rPr>
  </w:style>
  <w:style w:type="paragraph" w:customStyle="1" w:styleId="069E6B36C22F42CFBC10CBDDAFFBD66A1">
    <w:name w:val="069E6B36C22F42CFBC10CBDDAFFBD66A1"/>
    <w:rsid w:val="001D357F"/>
    <w:pPr>
      <w:spacing w:after="0" w:line="240" w:lineRule="auto"/>
    </w:pPr>
    <w:rPr>
      <w:rFonts w:eastAsiaTheme="minorHAnsi" w:cs="Arial"/>
      <w:sz w:val="20"/>
      <w:szCs w:val="20"/>
      <w:lang w:eastAsia="en-US"/>
    </w:rPr>
  </w:style>
  <w:style w:type="paragraph" w:customStyle="1" w:styleId="3ABE19CFDB0A4474B3CCB59859F78DE02">
    <w:name w:val="3ABE19CFDB0A4474B3CCB59859F78DE02"/>
    <w:rsid w:val="001D357F"/>
    <w:pPr>
      <w:spacing w:after="0" w:line="240" w:lineRule="auto"/>
    </w:pPr>
    <w:rPr>
      <w:rFonts w:eastAsiaTheme="minorHAnsi" w:cs="Arial"/>
      <w:sz w:val="20"/>
      <w:szCs w:val="20"/>
      <w:lang w:eastAsia="en-US"/>
    </w:rPr>
  </w:style>
  <w:style w:type="paragraph" w:customStyle="1" w:styleId="D5D73A4E06A84874A95B47D9DF24BF4A2">
    <w:name w:val="D5D73A4E06A84874A95B47D9DF24BF4A2"/>
    <w:rsid w:val="001D357F"/>
    <w:pPr>
      <w:spacing w:after="0" w:line="240" w:lineRule="auto"/>
    </w:pPr>
    <w:rPr>
      <w:rFonts w:eastAsiaTheme="minorHAnsi" w:cs="Arial"/>
      <w:sz w:val="20"/>
      <w:szCs w:val="20"/>
      <w:lang w:eastAsia="en-US"/>
    </w:rPr>
  </w:style>
  <w:style w:type="paragraph" w:customStyle="1" w:styleId="CAF177A70CC1435995F39A5DA766F59D2">
    <w:name w:val="CAF177A70CC1435995F39A5DA766F59D2"/>
    <w:rsid w:val="001D357F"/>
    <w:pPr>
      <w:spacing w:after="0" w:line="240" w:lineRule="auto"/>
    </w:pPr>
    <w:rPr>
      <w:rFonts w:eastAsiaTheme="minorHAnsi" w:cs="Arial"/>
      <w:sz w:val="20"/>
      <w:szCs w:val="20"/>
      <w:lang w:eastAsia="en-US"/>
    </w:rPr>
  </w:style>
  <w:style w:type="paragraph" w:customStyle="1" w:styleId="6A5B135E59A244DD949CEFE801B897EB2">
    <w:name w:val="6A5B135E59A244DD949CEFE801B897EB2"/>
    <w:rsid w:val="001D357F"/>
    <w:pPr>
      <w:spacing w:after="0" w:line="240" w:lineRule="auto"/>
    </w:pPr>
    <w:rPr>
      <w:rFonts w:eastAsiaTheme="minorHAnsi" w:cs="Arial"/>
      <w:sz w:val="20"/>
      <w:szCs w:val="20"/>
      <w:lang w:eastAsia="en-US"/>
    </w:rPr>
  </w:style>
  <w:style w:type="paragraph" w:customStyle="1" w:styleId="FD3C3A0154084201A334CB997112D06A2">
    <w:name w:val="FD3C3A0154084201A334CB997112D06A2"/>
    <w:rsid w:val="001D357F"/>
    <w:pPr>
      <w:spacing w:after="0" w:line="240" w:lineRule="auto"/>
    </w:pPr>
    <w:rPr>
      <w:rFonts w:eastAsiaTheme="minorHAnsi" w:cs="Arial"/>
      <w:sz w:val="20"/>
      <w:szCs w:val="20"/>
      <w:lang w:eastAsia="en-US"/>
    </w:rPr>
  </w:style>
  <w:style w:type="paragraph" w:customStyle="1" w:styleId="F543687E85FD48489749A7DF9A112CC62">
    <w:name w:val="F543687E85FD48489749A7DF9A112CC62"/>
    <w:rsid w:val="001D357F"/>
    <w:pPr>
      <w:spacing w:after="0" w:line="240" w:lineRule="auto"/>
    </w:pPr>
    <w:rPr>
      <w:rFonts w:eastAsiaTheme="minorHAnsi" w:cs="Arial"/>
      <w:sz w:val="20"/>
      <w:szCs w:val="20"/>
      <w:lang w:eastAsia="en-US"/>
    </w:rPr>
  </w:style>
  <w:style w:type="paragraph" w:customStyle="1" w:styleId="1A00BDBA4B22439885557E075A191AAD2">
    <w:name w:val="1A00BDBA4B22439885557E075A191AAD2"/>
    <w:rsid w:val="001D357F"/>
    <w:pPr>
      <w:spacing w:after="0" w:line="240" w:lineRule="auto"/>
    </w:pPr>
    <w:rPr>
      <w:rFonts w:eastAsiaTheme="minorHAnsi" w:cs="Arial"/>
      <w:sz w:val="20"/>
      <w:szCs w:val="20"/>
      <w:lang w:eastAsia="en-US"/>
    </w:rPr>
  </w:style>
  <w:style w:type="paragraph" w:customStyle="1" w:styleId="D7436E88F4FB49C79E45E97FDD6A5B9E2">
    <w:name w:val="D7436E88F4FB49C79E45E97FDD6A5B9E2"/>
    <w:rsid w:val="001D357F"/>
    <w:pPr>
      <w:spacing w:after="0" w:line="240" w:lineRule="auto"/>
    </w:pPr>
    <w:rPr>
      <w:rFonts w:eastAsiaTheme="minorHAnsi" w:cs="Arial"/>
      <w:sz w:val="20"/>
      <w:szCs w:val="20"/>
      <w:lang w:eastAsia="en-US"/>
    </w:rPr>
  </w:style>
  <w:style w:type="paragraph" w:customStyle="1" w:styleId="A9236F72BAC24E33830940E5E69272952">
    <w:name w:val="A9236F72BAC24E33830940E5E69272952"/>
    <w:rsid w:val="001D357F"/>
    <w:pPr>
      <w:spacing w:after="0" w:line="240" w:lineRule="auto"/>
    </w:pPr>
    <w:rPr>
      <w:rFonts w:eastAsiaTheme="minorHAnsi" w:cs="Arial"/>
      <w:sz w:val="20"/>
      <w:szCs w:val="20"/>
      <w:lang w:eastAsia="en-US"/>
    </w:rPr>
  </w:style>
  <w:style w:type="paragraph" w:customStyle="1" w:styleId="B9AFF166D3C148EF84DAC50EB7468A352">
    <w:name w:val="B9AFF166D3C148EF84DAC50EB7468A352"/>
    <w:rsid w:val="001D357F"/>
    <w:pPr>
      <w:spacing w:after="0" w:line="240" w:lineRule="auto"/>
    </w:pPr>
    <w:rPr>
      <w:rFonts w:eastAsiaTheme="minorHAnsi" w:cs="Arial"/>
      <w:sz w:val="20"/>
      <w:szCs w:val="20"/>
      <w:lang w:eastAsia="en-US"/>
    </w:rPr>
  </w:style>
  <w:style w:type="paragraph" w:customStyle="1" w:styleId="CB7638F678604BE982F1C0B372A4D4E72">
    <w:name w:val="CB7638F678604BE982F1C0B372A4D4E72"/>
    <w:rsid w:val="001D357F"/>
    <w:pPr>
      <w:spacing w:after="0" w:line="240" w:lineRule="auto"/>
    </w:pPr>
    <w:rPr>
      <w:rFonts w:eastAsiaTheme="minorHAnsi" w:cs="Arial"/>
      <w:sz w:val="20"/>
      <w:szCs w:val="20"/>
      <w:lang w:eastAsia="en-US"/>
    </w:rPr>
  </w:style>
  <w:style w:type="paragraph" w:customStyle="1" w:styleId="C18E77B6EF9744E3B280B7B8604741BD1">
    <w:name w:val="C18E77B6EF9744E3B280B7B8604741BD1"/>
    <w:rsid w:val="001D357F"/>
    <w:pPr>
      <w:spacing w:after="0" w:line="240" w:lineRule="auto"/>
    </w:pPr>
    <w:rPr>
      <w:rFonts w:eastAsiaTheme="minorHAnsi" w:cs="Arial"/>
      <w:sz w:val="20"/>
      <w:szCs w:val="20"/>
      <w:lang w:eastAsia="en-US"/>
    </w:rPr>
  </w:style>
  <w:style w:type="paragraph" w:customStyle="1" w:styleId="C3512F412EA246ACAB839F8F72C005541">
    <w:name w:val="C3512F412EA246ACAB839F8F72C005541"/>
    <w:rsid w:val="001D357F"/>
    <w:pPr>
      <w:spacing w:after="0" w:line="240" w:lineRule="auto"/>
    </w:pPr>
    <w:rPr>
      <w:rFonts w:eastAsiaTheme="minorHAnsi" w:cs="Arial"/>
      <w:sz w:val="20"/>
      <w:szCs w:val="20"/>
      <w:lang w:eastAsia="en-US"/>
    </w:rPr>
  </w:style>
  <w:style w:type="paragraph" w:customStyle="1" w:styleId="84E30727AAF54ED093A1D6CD1DC35F601">
    <w:name w:val="84E30727AAF54ED093A1D6CD1DC35F601"/>
    <w:rsid w:val="001D357F"/>
    <w:pPr>
      <w:spacing w:after="0" w:line="240" w:lineRule="auto"/>
    </w:pPr>
    <w:rPr>
      <w:rFonts w:eastAsiaTheme="minorHAnsi" w:cs="Arial"/>
      <w:sz w:val="20"/>
      <w:szCs w:val="20"/>
      <w:lang w:eastAsia="en-US"/>
    </w:rPr>
  </w:style>
  <w:style w:type="paragraph" w:customStyle="1" w:styleId="56B4F6D7215A4F4992627C979C2D4B6F1">
    <w:name w:val="56B4F6D7215A4F4992627C979C2D4B6F1"/>
    <w:rsid w:val="001D357F"/>
    <w:pPr>
      <w:spacing w:after="0" w:line="240" w:lineRule="auto"/>
    </w:pPr>
    <w:rPr>
      <w:rFonts w:eastAsiaTheme="minorHAnsi" w:cs="Arial"/>
      <w:sz w:val="20"/>
      <w:szCs w:val="20"/>
      <w:lang w:eastAsia="en-US"/>
    </w:rPr>
  </w:style>
  <w:style w:type="paragraph" w:customStyle="1" w:styleId="DCE1D6666D534E98B4A4E0BE7ABE08571">
    <w:name w:val="DCE1D6666D534E98B4A4E0BE7ABE08571"/>
    <w:rsid w:val="001D357F"/>
    <w:pPr>
      <w:spacing w:after="0" w:line="240" w:lineRule="auto"/>
    </w:pPr>
    <w:rPr>
      <w:rFonts w:eastAsiaTheme="minorHAnsi" w:cs="Arial"/>
      <w:sz w:val="20"/>
      <w:szCs w:val="20"/>
      <w:lang w:eastAsia="en-US"/>
    </w:rPr>
  </w:style>
  <w:style w:type="paragraph" w:customStyle="1" w:styleId="3D765F66C1DE4EB48A166E3E549D172C1">
    <w:name w:val="3D765F66C1DE4EB48A166E3E549D172C1"/>
    <w:rsid w:val="001D357F"/>
    <w:pPr>
      <w:spacing w:after="0" w:line="240" w:lineRule="auto"/>
    </w:pPr>
    <w:rPr>
      <w:rFonts w:eastAsiaTheme="minorHAnsi" w:cs="Arial"/>
      <w:sz w:val="20"/>
      <w:szCs w:val="20"/>
      <w:lang w:eastAsia="en-US"/>
    </w:rPr>
  </w:style>
  <w:style w:type="paragraph" w:customStyle="1" w:styleId="62F1AEB77B644165A094C7718A17E113">
    <w:name w:val="62F1AEB77B644165A094C7718A17E113"/>
    <w:rsid w:val="001D357F"/>
  </w:style>
  <w:style w:type="paragraph" w:customStyle="1" w:styleId="5097D9BDDFCD4032BDEC2106D51AB72F">
    <w:name w:val="5097D9BDDFCD4032BDEC2106D51AB72F"/>
    <w:rsid w:val="001D357F"/>
  </w:style>
  <w:style w:type="paragraph" w:customStyle="1" w:styleId="90DE5BDB389E4551BCE2A29A1C019B38">
    <w:name w:val="90DE5BDB389E4551BCE2A29A1C019B38"/>
    <w:rsid w:val="001D357F"/>
  </w:style>
  <w:style w:type="paragraph" w:customStyle="1" w:styleId="9725FB39E3484111B78AAE0085D10730">
    <w:name w:val="9725FB39E3484111B78AAE0085D10730"/>
    <w:rsid w:val="001D357F"/>
  </w:style>
  <w:style w:type="paragraph" w:customStyle="1" w:styleId="78804D0928EE428B8CD6CFBC37CF3073">
    <w:name w:val="78804D0928EE428B8CD6CFBC37CF3073"/>
    <w:rsid w:val="001D357F"/>
  </w:style>
  <w:style w:type="paragraph" w:customStyle="1" w:styleId="33CF6AD59BA046CCAA9D713DDE089429">
    <w:name w:val="33CF6AD59BA046CCAA9D713DDE089429"/>
    <w:rsid w:val="001D357F"/>
  </w:style>
  <w:style w:type="paragraph" w:customStyle="1" w:styleId="32B2645632964712B478C07E08B3F7F1">
    <w:name w:val="32B2645632964712B478C07E08B3F7F1"/>
    <w:rsid w:val="001D357F"/>
  </w:style>
  <w:style w:type="paragraph" w:customStyle="1" w:styleId="D54CCB7EA5BA4224B7D55193A1C1429D">
    <w:name w:val="D54CCB7EA5BA4224B7D55193A1C1429D"/>
    <w:rsid w:val="001D357F"/>
  </w:style>
  <w:style w:type="paragraph" w:customStyle="1" w:styleId="6E1E84A8683E485AB771116D8DAECB1A">
    <w:name w:val="6E1E84A8683E485AB771116D8DAECB1A"/>
    <w:rsid w:val="001D357F"/>
  </w:style>
  <w:style w:type="paragraph" w:customStyle="1" w:styleId="DA2C5FEC106C47A69BF8D4BA30AEE038">
    <w:name w:val="DA2C5FEC106C47A69BF8D4BA30AEE038"/>
    <w:rsid w:val="001D357F"/>
  </w:style>
  <w:style w:type="paragraph" w:customStyle="1" w:styleId="EFB2B7B9173F4B05933F71BA461B80ED">
    <w:name w:val="EFB2B7B9173F4B05933F71BA461B80ED"/>
    <w:rsid w:val="001D357F"/>
  </w:style>
  <w:style w:type="paragraph" w:customStyle="1" w:styleId="6FC832817F15459DA03A1C1890ED836D">
    <w:name w:val="6FC832817F15459DA03A1C1890ED836D"/>
    <w:rsid w:val="001D357F"/>
  </w:style>
  <w:style w:type="paragraph" w:customStyle="1" w:styleId="0A2A866E478E4D60889C218AA3804569">
    <w:name w:val="0A2A866E478E4D60889C218AA3804569"/>
    <w:rsid w:val="001D357F"/>
  </w:style>
  <w:style w:type="paragraph" w:customStyle="1" w:styleId="374A9B96250841BDA562CE8A2A99BA57">
    <w:name w:val="374A9B96250841BDA562CE8A2A99BA57"/>
    <w:rsid w:val="001D357F"/>
  </w:style>
  <w:style w:type="paragraph" w:customStyle="1" w:styleId="696895A5FB844ECBB148FA5D78E8AF54">
    <w:name w:val="696895A5FB844ECBB148FA5D78E8AF54"/>
    <w:rsid w:val="001D357F"/>
  </w:style>
  <w:style w:type="paragraph" w:customStyle="1" w:styleId="D92624853E74455EBE91241A9063F198">
    <w:name w:val="D92624853E74455EBE91241A9063F198"/>
    <w:rsid w:val="001D357F"/>
  </w:style>
  <w:style w:type="paragraph" w:customStyle="1" w:styleId="3DA68800DF1744B780E5F841CDE6777F">
    <w:name w:val="3DA68800DF1744B780E5F841CDE6777F"/>
    <w:rsid w:val="001D357F"/>
  </w:style>
  <w:style w:type="paragraph" w:customStyle="1" w:styleId="4CD8B193A22A4B6783636EDB90A66B4C">
    <w:name w:val="4CD8B193A22A4B6783636EDB90A66B4C"/>
    <w:rsid w:val="001D357F"/>
  </w:style>
  <w:style w:type="paragraph" w:customStyle="1" w:styleId="71BE1E1449AB4AC489F6413D4DC13B20">
    <w:name w:val="71BE1E1449AB4AC489F6413D4DC13B20"/>
    <w:rsid w:val="001D357F"/>
  </w:style>
  <w:style w:type="paragraph" w:customStyle="1" w:styleId="69C04C41A76A4EC1B78D5F29A28F966C">
    <w:name w:val="69C04C41A76A4EC1B78D5F29A28F966C"/>
    <w:rsid w:val="001D357F"/>
  </w:style>
  <w:style w:type="paragraph" w:customStyle="1" w:styleId="D7E1097BAE0F4678ADE3D6B3178A4B41">
    <w:name w:val="D7E1097BAE0F4678ADE3D6B3178A4B41"/>
    <w:rsid w:val="001D357F"/>
  </w:style>
  <w:style w:type="paragraph" w:customStyle="1" w:styleId="09916A6223CA40439A5343BF7DC834E2">
    <w:name w:val="09916A6223CA40439A5343BF7DC834E2"/>
    <w:rsid w:val="001D357F"/>
  </w:style>
  <w:style w:type="paragraph" w:customStyle="1" w:styleId="D12A02A0BB344D0BAC67A9FBB6B7643C">
    <w:name w:val="D12A02A0BB344D0BAC67A9FBB6B7643C"/>
    <w:rsid w:val="001D357F"/>
  </w:style>
  <w:style w:type="paragraph" w:customStyle="1" w:styleId="FE1F4C1E066244518BA13A748BBA69E0">
    <w:name w:val="FE1F4C1E066244518BA13A748BBA69E0"/>
    <w:rsid w:val="001D357F"/>
  </w:style>
  <w:style w:type="paragraph" w:customStyle="1" w:styleId="2DF2F2C6EB174A8A8196F30DBD981D43">
    <w:name w:val="2DF2F2C6EB174A8A8196F30DBD981D43"/>
    <w:rsid w:val="001D357F"/>
  </w:style>
  <w:style w:type="paragraph" w:customStyle="1" w:styleId="8825C25188D741CB8FF1EAB6338D3DC9">
    <w:name w:val="8825C25188D741CB8FF1EAB6338D3DC9"/>
    <w:rsid w:val="001D357F"/>
  </w:style>
  <w:style w:type="paragraph" w:customStyle="1" w:styleId="20AA67F735D94B7091BC2E8EF179D82F">
    <w:name w:val="20AA67F735D94B7091BC2E8EF179D82F"/>
    <w:rsid w:val="001D357F"/>
  </w:style>
  <w:style w:type="paragraph" w:customStyle="1" w:styleId="3AEE5007665044019943B696786D5534">
    <w:name w:val="3AEE5007665044019943B696786D5534"/>
    <w:rsid w:val="001D357F"/>
  </w:style>
  <w:style w:type="paragraph" w:customStyle="1" w:styleId="1C9D3FE921AF4F2B939B519EF7DDF503">
    <w:name w:val="1C9D3FE921AF4F2B939B519EF7DDF503"/>
    <w:rsid w:val="001D357F"/>
  </w:style>
  <w:style w:type="paragraph" w:customStyle="1" w:styleId="D137A8715F104ED4A3BBEAB6BFAA1BA4">
    <w:name w:val="D137A8715F104ED4A3BBEAB6BFAA1BA4"/>
    <w:rsid w:val="001D357F"/>
  </w:style>
  <w:style w:type="paragraph" w:customStyle="1" w:styleId="500D0471FE224A32BD8F040B8F5FF795">
    <w:name w:val="500D0471FE224A32BD8F040B8F5FF795"/>
    <w:rsid w:val="001D357F"/>
  </w:style>
  <w:style w:type="paragraph" w:customStyle="1" w:styleId="9E079D9730F449D29810A564C7113D62">
    <w:name w:val="9E079D9730F449D29810A564C7113D62"/>
    <w:rsid w:val="001D357F"/>
  </w:style>
  <w:style w:type="paragraph" w:customStyle="1" w:styleId="4C68FF4E723040E4A10E6E998083599E">
    <w:name w:val="4C68FF4E723040E4A10E6E998083599E"/>
    <w:rsid w:val="001D357F"/>
  </w:style>
  <w:style w:type="paragraph" w:customStyle="1" w:styleId="4C2BFA5FEBF1422A812BD5B729D6FC58">
    <w:name w:val="4C2BFA5FEBF1422A812BD5B729D6FC58"/>
    <w:rsid w:val="001D357F"/>
  </w:style>
  <w:style w:type="paragraph" w:customStyle="1" w:styleId="22B88595889D4FEEB9C9B0D1A9F1034F">
    <w:name w:val="22B88595889D4FEEB9C9B0D1A9F1034F"/>
    <w:rsid w:val="001D357F"/>
  </w:style>
  <w:style w:type="paragraph" w:customStyle="1" w:styleId="F94E2A2346C1411497BD699F5EB44471">
    <w:name w:val="F94E2A2346C1411497BD699F5EB44471"/>
    <w:rsid w:val="001D357F"/>
  </w:style>
  <w:style w:type="paragraph" w:customStyle="1" w:styleId="C902D46BF1F8489FAC660BA62464B9D2">
    <w:name w:val="C902D46BF1F8489FAC660BA62464B9D2"/>
    <w:rsid w:val="001D357F"/>
  </w:style>
  <w:style w:type="paragraph" w:customStyle="1" w:styleId="14CF3172F6BD47B2974C6ACF67605CEA">
    <w:name w:val="14CF3172F6BD47B2974C6ACF67605CEA"/>
    <w:rsid w:val="001D357F"/>
  </w:style>
  <w:style w:type="paragraph" w:customStyle="1" w:styleId="A3B17EF00EB242FFBD896C7D088A61D7">
    <w:name w:val="A3B17EF00EB242FFBD896C7D088A61D7"/>
    <w:rsid w:val="001D357F"/>
  </w:style>
  <w:style w:type="paragraph" w:customStyle="1" w:styleId="417B4E31DD5541B993120C462B99E4EC">
    <w:name w:val="417B4E31DD5541B993120C462B99E4EC"/>
    <w:rsid w:val="001D357F"/>
  </w:style>
  <w:style w:type="paragraph" w:customStyle="1" w:styleId="3E7B9606CFDB43E6A6CFDF345C65A329">
    <w:name w:val="3E7B9606CFDB43E6A6CFDF345C65A329"/>
    <w:rsid w:val="001D357F"/>
  </w:style>
  <w:style w:type="paragraph" w:customStyle="1" w:styleId="E88E54FA3D2F43BDB33482AF06709986">
    <w:name w:val="E88E54FA3D2F43BDB33482AF06709986"/>
    <w:rsid w:val="001D357F"/>
  </w:style>
  <w:style w:type="paragraph" w:customStyle="1" w:styleId="60A8F4053B55485C8CB6B4E79DA0435B">
    <w:name w:val="60A8F4053B55485C8CB6B4E79DA0435B"/>
    <w:rsid w:val="001D357F"/>
  </w:style>
  <w:style w:type="paragraph" w:customStyle="1" w:styleId="EEDA1F5BE9554F318159BE7F694F5A07">
    <w:name w:val="EEDA1F5BE9554F318159BE7F694F5A07"/>
    <w:rsid w:val="001D357F"/>
  </w:style>
  <w:style w:type="paragraph" w:customStyle="1" w:styleId="630A00A628C94D20B3773A9D2BAC4C8F">
    <w:name w:val="630A00A628C94D20B3773A9D2BAC4C8F"/>
    <w:rsid w:val="001D357F"/>
  </w:style>
  <w:style w:type="paragraph" w:customStyle="1" w:styleId="A7AE91449DED4DC0A7623683B4E1E215">
    <w:name w:val="A7AE91449DED4DC0A7623683B4E1E215"/>
    <w:rsid w:val="001D357F"/>
  </w:style>
  <w:style w:type="paragraph" w:customStyle="1" w:styleId="6E5908E725F4418292A88C24F8A9BC42">
    <w:name w:val="6E5908E725F4418292A88C24F8A9BC42"/>
    <w:rsid w:val="001D357F"/>
  </w:style>
  <w:style w:type="paragraph" w:customStyle="1" w:styleId="DF71D735026C45479C19EB1441E7FEB4">
    <w:name w:val="DF71D735026C45479C19EB1441E7FEB4"/>
    <w:rsid w:val="001D357F"/>
  </w:style>
  <w:style w:type="paragraph" w:customStyle="1" w:styleId="FE64238D269F4053B013C78CF4F67F14">
    <w:name w:val="FE64238D269F4053B013C78CF4F67F14"/>
    <w:rsid w:val="001D357F"/>
  </w:style>
  <w:style w:type="paragraph" w:customStyle="1" w:styleId="EB66F82A540E42B8B134928509976170">
    <w:name w:val="EB66F82A540E42B8B134928509976170"/>
    <w:rsid w:val="001D357F"/>
  </w:style>
  <w:style w:type="paragraph" w:customStyle="1" w:styleId="26413A3F33D4497D8352344353E5BBCA">
    <w:name w:val="26413A3F33D4497D8352344353E5BBCA"/>
    <w:rsid w:val="001D357F"/>
  </w:style>
  <w:style w:type="paragraph" w:customStyle="1" w:styleId="7929D3FC01C34573A55DFA85734CCDA1">
    <w:name w:val="7929D3FC01C34573A55DFA85734CCDA1"/>
    <w:rsid w:val="001D357F"/>
  </w:style>
  <w:style w:type="paragraph" w:customStyle="1" w:styleId="DC2BAF7CE51B411EB7BE2265E483F6E2">
    <w:name w:val="DC2BAF7CE51B411EB7BE2265E483F6E2"/>
    <w:rsid w:val="001D357F"/>
  </w:style>
  <w:style w:type="paragraph" w:customStyle="1" w:styleId="9B84CB8AD7B340DEAB56B96F98E8C53F">
    <w:name w:val="9B84CB8AD7B340DEAB56B96F98E8C53F"/>
    <w:rsid w:val="001D357F"/>
  </w:style>
  <w:style w:type="paragraph" w:customStyle="1" w:styleId="7FC0E93B70A14DC697F927DE91DBB343">
    <w:name w:val="7FC0E93B70A14DC697F927DE91DBB343"/>
    <w:rsid w:val="001D357F"/>
  </w:style>
  <w:style w:type="paragraph" w:customStyle="1" w:styleId="F90175742F6B460090A05EE549BD0AAA">
    <w:name w:val="F90175742F6B460090A05EE549BD0AAA"/>
    <w:rsid w:val="001D357F"/>
  </w:style>
  <w:style w:type="paragraph" w:customStyle="1" w:styleId="3E53B55273A04FCFBBF328475D242AD8">
    <w:name w:val="3E53B55273A04FCFBBF328475D242AD8"/>
    <w:rsid w:val="001D357F"/>
  </w:style>
  <w:style w:type="paragraph" w:customStyle="1" w:styleId="890F02EAA0C545248076BB814D727F3C">
    <w:name w:val="890F02EAA0C545248076BB814D727F3C"/>
    <w:rsid w:val="001D357F"/>
  </w:style>
  <w:style w:type="paragraph" w:customStyle="1" w:styleId="8C9A1850ED0745789FB12E26CF608B93">
    <w:name w:val="8C9A1850ED0745789FB12E26CF608B93"/>
    <w:rsid w:val="001D357F"/>
  </w:style>
  <w:style w:type="paragraph" w:customStyle="1" w:styleId="47C72681D7784B9CA0EF88BC1D30B909">
    <w:name w:val="47C72681D7784B9CA0EF88BC1D30B909"/>
    <w:rsid w:val="001D357F"/>
  </w:style>
  <w:style w:type="paragraph" w:customStyle="1" w:styleId="8398EE88F8AA4499B7F1DB95BEBCB312">
    <w:name w:val="8398EE88F8AA4499B7F1DB95BEBCB312"/>
    <w:rsid w:val="001D357F"/>
  </w:style>
  <w:style w:type="paragraph" w:customStyle="1" w:styleId="A98CD91220624137990F4A1CE7E30A4F">
    <w:name w:val="A98CD91220624137990F4A1CE7E30A4F"/>
    <w:rsid w:val="001D357F"/>
  </w:style>
  <w:style w:type="paragraph" w:customStyle="1" w:styleId="12BEA5B4ABD44043BF3631EE2D290780">
    <w:name w:val="12BEA5B4ABD44043BF3631EE2D290780"/>
    <w:rsid w:val="001D357F"/>
  </w:style>
  <w:style w:type="paragraph" w:customStyle="1" w:styleId="377507D743A746BA813128FAE6F86787">
    <w:name w:val="377507D743A746BA813128FAE6F86787"/>
    <w:rsid w:val="001D357F"/>
  </w:style>
  <w:style w:type="paragraph" w:customStyle="1" w:styleId="57E38ADDDDB74EF8B0C8F28B0A26DC81">
    <w:name w:val="57E38ADDDDB74EF8B0C8F28B0A26DC81"/>
    <w:rsid w:val="001D357F"/>
  </w:style>
  <w:style w:type="paragraph" w:customStyle="1" w:styleId="7054FF36CE304B419656533BDAA759335">
    <w:name w:val="7054FF36CE304B419656533BDAA759335"/>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2">
    <w:name w:val="792070D29EAE498AA7567B350365B2BE2"/>
    <w:rsid w:val="001D357F"/>
    <w:pPr>
      <w:spacing w:after="0" w:line="240" w:lineRule="auto"/>
    </w:pPr>
    <w:rPr>
      <w:rFonts w:eastAsiaTheme="minorHAnsi" w:cs="Arial"/>
      <w:sz w:val="20"/>
      <w:szCs w:val="20"/>
      <w:lang w:eastAsia="en-US"/>
    </w:rPr>
  </w:style>
  <w:style w:type="paragraph" w:customStyle="1" w:styleId="5AC37271A7234950A8216D59F04D4EA03">
    <w:name w:val="5AC37271A7234950A8216D59F04D4EA03"/>
    <w:rsid w:val="001D357F"/>
    <w:pPr>
      <w:spacing w:after="0" w:line="240" w:lineRule="auto"/>
    </w:pPr>
    <w:rPr>
      <w:rFonts w:eastAsiaTheme="minorHAnsi" w:cs="Arial"/>
      <w:sz w:val="20"/>
      <w:szCs w:val="20"/>
      <w:lang w:eastAsia="en-US"/>
    </w:rPr>
  </w:style>
  <w:style w:type="paragraph" w:customStyle="1" w:styleId="B4E73F3AD5374343BC88C57475D092F1">
    <w:name w:val="B4E73F3AD5374343BC88C57475D092F1"/>
    <w:rsid w:val="001D357F"/>
    <w:pPr>
      <w:spacing w:after="0" w:line="240" w:lineRule="auto"/>
    </w:pPr>
    <w:rPr>
      <w:rFonts w:eastAsiaTheme="minorHAnsi" w:cs="Arial"/>
      <w:sz w:val="20"/>
      <w:szCs w:val="20"/>
      <w:lang w:eastAsia="en-US"/>
    </w:rPr>
  </w:style>
  <w:style w:type="paragraph" w:customStyle="1" w:styleId="57572E7B126B423885406A77E60B76453">
    <w:name w:val="57572E7B126B423885406A77E60B76453"/>
    <w:rsid w:val="001D357F"/>
    <w:pPr>
      <w:spacing w:after="0" w:line="240" w:lineRule="auto"/>
    </w:pPr>
    <w:rPr>
      <w:rFonts w:eastAsiaTheme="minorHAnsi" w:cs="Arial"/>
      <w:sz w:val="20"/>
      <w:szCs w:val="20"/>
      <w:lang w:eastAsia="en-US"/>
    </w:rPr>
  </w:style>
  <w:style w:type="paragraph" w:customStyle="1" w:styleId="069E6B36C22F42CFBC10CBDDAFFBD66A2">
    <w:name w:val="069E6B36C22F42CFBC10CBDDAFFBD66A2"/>
    <w:rsid w:val="001D357F"/>
    <w:pPr>
      <w:spacing w:after="0" w:line="240" w:lineRule="auto"/>
    </w:pPr>
    <w:rPr>
      <w:rFonts w:eastAsiaTheme="minorHAnsi" w:cs="Arial"/>
      <w:sz w:val="20"/>
      <w:szCs w:val="20"/>
      <w:lang w:eastAsia="en-US"/>
    </w:rPr>
  </w:style>
  <w:style w:type="paragraph" w:customStyle="1" w:styleId="3ABE19CFDB0A4474B3CCB59859F78DE03">
    <w:name w:val="3ABE19CFDB0A4474B3CCB59859F78DE03"/>
    <w:rsid w:val="001D357F"/>
    <w:pPr>
      <w:spacing w:after="0" w:line="240" w:lineRule="auto"/>
    </w:pPr>
    <w:rPr>
      <w:rFonts w:eastAsiaTheme="minorHAnsi" w:cs="Arial"/>
      <w:sz w:val="20"/>
      <w:szCs w:val="20"/>
      <w:lang w:eastAsia="en-US"/>
    </w:rPr>
  </w:style>
  <w:style w:type="paragraph" w:customStyle="1" w:styleId="D5D73A4E06A84874A95B47D9DF24BF4A3">
    <w:name w:val="D5D73A4E06A84874A95B47D9DF24BF4A3"/>
    <w:rsid w:val="001D357F"/>
    <w:pPr>
      <w:spacing w:after="0" w:line="240" w:lineRule="auto"/>
    </w:pPr>
    <w:rPr>
      <w:rFonts w:eastAsiaTheme="minorHAnsi" w:cs="Arial"/>
      <w:sz w:val="20"/>
      <w:szCs w:val="20"/>
      <w:lang w:eastAsia="en-US"/>
    </w:rPr>
  </w:style>
  <w:style w:type="paragraph" w:customStyle="1" w:styleId="CAF177A70CC1435995F39A5DA766F59D3">
    <w:name w:val="CAF177A70CC1435995F39A5DA766F59D3"/>
    <w:rsid w:val="001D357F"/>
    <w:pPr>
      <w:spacing w:after="0" w:line="240" w:lineRule="auto"/>
    </w:pPr>
    <w:rPr>
      <w:rFonts w:eastAsiaTheme="minorHAnsi" w:cs="Arial"/>
      <w:sz w:val="20"/>
      <w:szCs w:val="20"/>
      <w:lang w:eastAsia="en-US"/>
    </w:rPr>
  </w:style>
  <w:style w:type="paragraph" w:customStyle="1" w:styleId="6A5B135E59A244DD949CEFE801B897EB3">
    <w:name w:val="6A5B135E59A244DD949CEFE801B897EB3"/>
    <w:rsid w:val="001D357F"/>
    <w:pPr>
      <w:spacing w:after="0" w:line="240" w:lineRule="auto"/>
    </w:pPr>
    <w:rPr>
      <w:rFonts w:eastAsiaTheme="minorHAnsi" w:cs="Arial"/>
      <w:sz w:val="20"/>
      <w:szCs w:val="20"/>
      <w:lang w:eastAsia="en-US"/>
    </w:rPr>
  </w:style>
  <w:style w:type="paragraph" w:customStyle="1" w:styleId="FD3C3A0154084201A334CB997112D06A3">
    <w:name w:val="FD3C3A0154084201A334CB997112D06A3"/>
    <w:rsid w:val="001D357F"/>
    <w:pPr>
      <w:spacing w:after="0" w:line="240" w:lineRule="auto"/>
    </w:pPr>
    <w:rPr>
      <w:rFonts w:eastAsiaTheme="minorHAnsi" w:cs="Arial"/>
      <w:sz w:val="20"/>
      <w:szCs w:val="20"/>
      <w:lang w:eastAsia="en-US"/>
    </w:rPr>
  </w:style>
  <w:style w:type="paragraph" w:customStyle="1" w:styleId="F543687E85FD48489749A7DF9A112CC63">
    <w:name w:val="F543687E85FD48489749A7DF9A112CC63"/>
    <w:rsid w:val="001D357F"/>
    <w:pPr>
      <w:spacing w:after="0" w:line="240" w:lineRule="auto"/>
    </w:pPr>
    <w:rPr>
      <w:rFonts w:eastAsiaTheme="minorHAnsi" w:cs="Arial"/>
      <w:sz w:val="20"/>
      <w:szCs w:val="20"/>
      <w:lang w:eastAsia="en-US"/>
    </w:rPr>
  </w:style>
  <w:style w:type="paragraph" w:customStyle="1" w:styleId="1A00BDBA4B22439885557E075A191AAD3">
    <w:name w:val="1A00BDBA4B22439885557E075A191AAD3"/>
    <w:rsid w:val="001D357F"/>
    <w:pPr>
      <w:spacing w:after="0" w:line="240" w:lineRule="auto"/>
    </w:pPr>
    <w:rPr>
      <w:rFonts w:eastAsiaTheme="minorHAnsi" w:cs="Arial"/>
      <w:sz w:val="20"/>
      <w:szCs w:val="20"/>
      <w:lang w:eastAsia="en-US"/>
    </w:rPr>
  </w:style>
  <w:style w:type="paragraph" w:customStyle="1" w:styleId="90DE5BDB389E4551BCE2A29A1C019B381">
    <w:name w:val="90DE5BDB389E4551BCE2A29A1C019B381"/>
    <w:rsid w:val="001D357F"/>
    <w:pPr>
      <w:spacing w:after="0" w:line="240" w:lineRule="auto"/>
    </w:pPr>
    <w:rPr>
      <w:rFonts w:eastAsiaTheme="minorHAnsi" w:cs="Arial"/>
      <w:sz w:val="20"/>
      <w:szCs w:val="20"/>
      <w:lang w:eastAsia="en-US"/>
    </w:rPr>
  </w:style>
  <w:style w:type="paragraph" w:customStyle="1" w:styleId="9725FB39E3484111B78AAE0085D107301">
    <w:name w:val="9725FB39E3484111B78AAE0085D107301"/>
    <w:rsid w:val="001D357F"/>
    <w:pPr>
      <w:spacing w:after="0" w:line="240" w:lineRule="auto"/>
    </w:pPr>
    <w:rPr>
      <w:rFonts w:eastAsiaTheme="minorHAnsi" w:cs="Arial"/>
      <w:sz w:val="20"/>
      <w:szCs w:val="20"/>
      <w:lang w:eastAsia="en-US"/>
    </w:rPr>
  </w:style>
  <w:style w:type="paragraph" w:customStyle="1" w:styleId="78804D0928EE428B8CD6CFBC37CF30731">
    <w:name w:val="78804D0928EE428B8CD6CFBC37CF30731"/>
    <w:rsid w:val="001D357F"/>
    <w:pPr>
      <w:spacing w:after="0" w:line="240" w:lineRule="auto"/>
    </w:pPr>
    <w:rPr>
      <w:rFonts w:eastAsiaTheme="minorHAnsi" w:cs="Arial"/>
      <w:sz w:val="20"/>
      <w:szCs w:val="20"/>
      <w:lang w:eastAsia="en-US"/>
    </w:rPr>
  </w:style>
  <w:style w:type="paragraph" w:customStyle="1" w:styleId="33CF6AD59BA046CCAA9D713DDE0894291">
    <w:name w:val="33CF6AD59BA046CCAA9D713DDE0894291"/>
    <w:rsid w:val="001D357F"/>
    <w:pPr>
      <w:spacing w:after="0" w:line="240" w:lineRule="auto"/>
    </w:pPr>
    <w:rPr>
      <w:rFonts w:eastAsiaTheme="minorHAnsi" w:cs="Arial"/>
      <w:sz w:val="20"/>
      <w:szCs w:val="20"/>
      <w:lang w:eastAsia="en-US"/>
    </w:rPr>
  </w:style>
  <w:style w:type="paragraph" w:customStyle="1" w:styleId="32B2645632964712B478C07E08B3F7F11">
    <w:name w:val="32B2645632964712B478C07E08B3F7F11"/>
    <w:rsid w:val="001D357F"/>
    <w:pPr>
      <w:spacing w:after="0" w:line="240" w:lineRule="auto"/>
    </w:pPr>
    <w:rPr>
      <w:rFonts w:eastAsiaTheme="minorHAnsi" w:cs="Arial"/>
      <w:sz w:val="20"/>
      <w:szCs w:val="20"/>
      <w:lang w:eastAsia="en-US"/>
    </w:rPr>
  </w:style>
  <w:style w:type="paragraph" w:customStyle="1" w:styleId="D54CCB7EA5BA4224B7D55193A1C1429D1">
    <w:name w:val="D54CCB7EA5BA4224B7D55193A1C1429D1"/>
    <w:rsid w:val="001D357F"/>
    <w:pPr>
      <w:spacing w:after="0" w:line="240" w:lineRule="auto"/>
    </w:pPr>
    <w:rPr>
      <w:rFonts w:eastAsiaTheme="minorHAnsi" w:cs="Arial"/>
      <w:sz w:val="20"/>
      <w:szCs w:val="20"/>
      <w:lang w:eastAsia="en-US"/>
    </w:rPr>
  </w:style>
  <w:style w:type="paragraph" w:customStyle="1" w:styleId="6E1E84A8683E485AB771116D8DAECB1A1">
    <w:name w:val="6E1E84A8683E485AB771116D8DAECB1A1"/>
    <w:rsid w:val="001D357F"/>
    <w:pPr>
      <w:spacing w:after="0" w:line="240" w:lineRule="auto"/>
    </w:pPr>
    <w:rPr>
      <w:rFonts w:eastAsiaTheme="minorHAnsi" w:cs="Arial"/>
      <w:sz w:val="20"/>
      <w:szCs w:val="20"/>
      <w:lang w:eastAsia="en-US"/>
    </w:rPr>
  </w:style>
  <w:style w:type="paragraph" w:customStyle="1" w:styleId="DA2C5FEC106C47A69BF8D4BA30AEE0381">
    <w:name w:val="DA2C5FEC106C47A69BF8D4BA30AEE0381"/>
    <w:rsid w:val="001D357F"/>
    <w:pPr>
      <w:spacing w:after="0" w:line="240" w:lineRule="auto"/>
    </w:pPr>
    <w:rPr>
      <w:rFonts w:eastAsiaTheme="minorHAnsi" w:cs="Arial"/>
      <w:sz w:val="20"/>
      <w:szCs w:val="20"/>
      <w:lang w:eastAsia="en-US"/>
    </w:rPr>
  </w:style>
  <w:style w:type="paragraph" w:customStyle="1" w:styleId="EFB2B7B9173F4B05933F71BA461B80ED1">
    <w:name w:val="EFB2B7B9173F4B05933F71BA461B80ED1"/>
    <w:rsid w:val="001D357F"/>
    <w:pPr>
      <w:spacing w:after="0" w:line="240" w:lineRule="auto"/>
    </w:pPr>
    <w:rPr>
      <w:rFonts w:eastAsiaTheme="minorHAnsi" w:cs="Arial"/>
      <w:sz w:val="20"/>
      <w:szCs w:val="20"/>
      <w:lang w:eastAsia="en-US"/>
    </w:rPr>
  </w:style>
  <w:style w:type="paragraph" w:customStyle="1" w:styleId="6FC832817F15459DA03A1C1890ED836D1">
    <w:name w:val="6FC832817F15459DA03A1C1890ED836D1"/>
    <w:rsid w:val="001D357F"/>
    <w:pPr>
      <w:spacing w:after="0" w:line="240" w:lineRule="auto"/>
    </w:pPr>
    <w:rPr>
      <w:rFonts w:eastAsiaTheme="minorHAnsi" w:cs="Arial"/>
      <w:sz w:val="20"/>
      <w:szCs w:val="20"/>
      <w:lang w:eastAsia="en-US"/>
    </w:rPr>
  </w:style>
  <w:style w:type="paragraph" w:customStyle="1" w:styleId="0A2A866E478E4D60889C218AA38045691">
    <w:name w:val="0A2A866E478E4D60889C218AA38045691"/>
    <w:rsid w:val="001D357F"/>
    <w:pPr>
      <w:spacing w:after="0" w:line="240" w:lineRule="auto"/>
    </w:pPr>
    <w:rPr>
      <w:rFonts w:eastAsiaTheme="minorHAnsi" w:cs="Arial"/>
      <w:sz w:val="20"/>
      <w:szCs w:val="20"/>
      <w:lang w:eastAsia="en-US"/>
    </w:rPr>
  </w:style>
  <w:style w:type="paragraph" w:customStyle="1" w:styleId="374A9B96250841BDA562CE8A2A99BA571">
    <w:name w:val="374A9B96250841BDA562CE8A2A99BA571"/>
    <w:rsid w:val="001D357F"/>
    <w:pPr>
      <w:spacing w:after="0" w:line="240" w:lineRule="auto"/>
    </w:pPr>
    <w:rPr>
      <w:rFonts w:eastAsiaTheme="minorHAnsi" w:cs="Arial"/>
      <w:sz w:val="20"/>
      <w:szCs w:val="20"/>
      <w:lang w:eastAsia="en-US"/>
    </w:rPr>
  </w:style>
  <w:style w:type="paragraph" w:customStyle="1" w:styleId="696895A5FB844ECBB148FA5D78E8AF541">
    <w:name w:val="696895A5FB844ECBB148FA5D78E8AF541"/>
    <w:rsid w:val="001D357F"/>
    <w:pPr>
      <w:spacing w:after="0" w:line="240" w:lineRule="auto"/>
    </w:pPr>
    <w:rPr>
      <w:rFonts w:eastAsiaTheme="minorHAnsi" w:cs="Arial"/>
      <w:sz w:val="20"/>
      <w:szCs w:val="20"/>
      <w:lang w:eastAsia="en-US"/>
    </w:rPr>
  </w:style>
  <w:style w:type="paragraph" w:customStyle="1" w:styleId="D92624853E74455EBE91241A9063F1981">
    <w:name w:val="D92624853E74455EBE91241A9063F1981"/>
    <w:rsid w:val="001D357F"/>
    <w:pPr>
      <w:spacing w:after="0" w:line="240" w:lineRule="auto"/>
    </w:pPr>
    <w:rPr>
      <w:rFonts w:eastAsiaTheme="minorHAnsi" w:cs="Arial"/>
      <w:sz w:val="20"/>
      <w:szCs w:val="20"/>
      <w:lang w:eastAsia="en-US"/>
    </w:rPr>
  </w:style>
  <w:style w:type="paragraph" w:customStyle="1" w:styleId="3DA68800DF1744B780E5F841CDE6777F1">
    <w:name w:val="3DA68800DF1744B780E5F841CDE6777F1"/>
    <w:rsid w:val="001D357F"/>
    <w:pPr>
      <w:spacing w:after="0" w:line="240" w:lineRule="auto"/>
    </w:pPr>
    <w:rPr>
      <w:rFonts w:eastAsiaTheme="minorHAnsi" w:cs="Arial"/>
      <w:sz w:val="20"/>
      <w:szCs w:val="20"/>
      <w:lang w:eastAsia="en-US"/>
    </w:rPr>
  </w:style>
  <w:style w:type="paragraph" w:customStyle="1" w:styleId="4CD8B193A22A4B6783636EDB90A66B4C1">
    <w:name w:val="4CD8B193A22A4B6783636EDB90A66B4C1"/>
    <w:rsid w:val="001D357F"/>
    <w:pPr>
      <w:spacing w:after="0" w:line="240" w:lineRule="auto"/>
    </w:pPr>
    <w:rPr>
      <w:rFonts w:eastAsiaTheme="minorHAnsi" w:cs="Arial"/>
      <w:sz w:val="20"/>
      <w:szCs w:val="20"/>
      <w:lang w:eastAsia="en-US"/>
    </w:rPr>
  </w:style>
  <w:style w:type="paragraph" w:customStyle="1" w:styleId="71BE1E1449AB4AC489F6413D4DC13B201">
    <w:name w:val="71BE1E1449AB4AC489F6413D4DC13B201"/>
    <w:rsid w:val="001D357F"/>
    <w:pPr>
      <w:spacing w:after="0" w:line="240" w:lineRule="auto"/>
    </w:pPr>
    <w:rPr>
      <w:rFonts w:eastAsiaTheme="minorHAnsi" w:cs="Arial"/>
      <w:sz w:val="20"/>
      <w:szCs w:val="20"/>
      <w:lang w:eastAsia="en-US"/>
    </w:rPr>
  </w:style>
  <w:style w:type="paragraph" w:customStyle="1" w:styleId="69C04C41A76A4EC1B78D5F29A28F966C1">
    <w:name w:val="69C04C41A76A4EC1B78D5F29A28F966C1"/>
    <w:rsid w:val="001D357F"/>
    <w:pPr>
      <w:spacing w:after="0" w:line="240" w:lineRule="auto"/>
    </w:pPr>
    <w:rPr>
      <w:rFonts w:eastAsiaTheme="minorHAnsi" w:cs="Arial"/>
      <w:sz w:val="20"/>
      <w:szCs w:val="20"/>
      <w:lang w:eastAsia="en-US"/>
    </w:rPr>
  </w:style>
  <w:style w:type="paragraph" w:customStyle="1" w:styleId="D7E1097BAE0F4678ADE3D6B3178A4B411">
    <w:name w:val="D7E1097BAE0F4678ADE3D6B3178A4B411"/>
    <w:rsid w:val="001D357F"/>
    <w:pPr>
      <w:spacing w:after="0" w:line="240" w:lineRule="auto"/>
    </w:pPr>
    <w:rPr>
      <w:rFonts w:eastAsiaTheme="minorHAnsi" w:cs="Arial"/>
      <w:sz w:val="20"/>
      <w:szCs w:val="20"/>
      <w:lang w:eastAsia="en-US"/>
    </w:rPr>
  </w:style>
  <w:style w:type="paragraph" w:customStyle="1" w:styleId="09916A6223CA40439A5343BF7DC834E21">
    <w:name w:val="09916A6223CA40439A5343BF7DC834E21"/>
    <w:rsid w:val="001D357F"/>
    <w:pPr>
      <w:spacing w:after="0" w:line="240" w:lineRule="auto"/>
    </w:pPr>
    <w:rPr>
      <w:rFonts w:eastAsiaTheme="minorHAnsi" w:cs="Arial"/>
      <w:sz w:val="20"/>
      <w:szCs w:val="20"/>
      <w:lang w:eastAsia="en-US"/>
    </w:rPr>
  </w:style>
  <w:style w:type="paragraph" w:customStyle="1" w:styleId="D12A02A0BB344D0BAC67A9FBB6B7643C1">
    <w:name w:val="D12A02A0BB344D0BAC67A9FBB6B7643C1"/>
    <w:rsid w:val="001D357F"/>
    <w:pPr>
      <w:spacing w:after="0" w:line="240" w:lineRule="auto"/>
    </w:pPr>
    <w:rPr>
      <w:rFonts w:eastAsiaTheme="minorHAnsi" w:cs="Arial"/>
      <w:sz w:val="20"/>
      <w:szCs w:val="20"/>
      <w:lang w:eastAsia="en-US"/>
    </w:rPr>
  </w:style>
  <w:style w:type="paragraph" w:customStyle="1" w:styleId="FE1F4C1E066244518BA13A748BBA69E01">
    <w:name w:val="FE1F4C1E066244518BA13A748BBA69E01"/>
    <w:rsid w:val="001D357F"/>
    <w:pPr>
      <w:spacing w:after="0" w:line="240" w:lineRule="auto"/>
    </w:pPr>
    <w:rPr>
      <w:rFonts w:eastAsiaTheme="minorHAnsi" w:cs="Arial"/>
      <w:sz w:val="20"/>
      <w:szCs w:val="20"/>
      <w:lang w:eastAsia="en-US"/>
    </w:rPr>
  </w:style>
  <w:style w:type="paragraph" w:customStyle="1" w:styleId="2DF2F2C6EB174A8A8196F30DBD981D431">
    <w:name w:val="2DF2F2C6EB174A8A8196F30DBD981D431"/>
    <w:rsid w:val="001D357F"/>
    <w:pPr>
      <w:spacing w:after="0" w:line="240" w:lineRule="auto"/>
    </w:pPr>
    <w:rPr>
      <w:rFonts w:eastAsiaTheme="minorHAnsi" w:cs="Arial"/>
      <w:sz w:val="20"/>
      <w:szCs w:val="20"/>
      <w:lang w:eastAsia="en-US"/>
    </w:rPr>
  </w:style>
  <w:style w:type="paragraph" w:customStyle="1" w:styleId="8825C25188D741CB8FF1EAB6338D3DC91">
    <w:name w:val="8825C25188D741CB8FF1EAB6338D3DC91"/>
    <w:rsid w:val="001D357F"/>
    <w:pPr>
      <w:spacing w:after="0" w:line="240" w:lineRule="auto"/>
    </w:pPr>
    <w:rPr>
      <w:rFonts w:eastAsiaTheme="minorHAnsi" w:cs="Arial"/>
      <w:sz w:val="20"/>
      <w:szCs w:val="20"/>
      <w:lang w:eastAsia="en-US"/>
    </w:rPr>
  </w:style>
  <w:style w:type="paragraph" w:customStyle="1" w:styleId="20AA67F735D94B7091BC2E8EF179D82F1">
    <w:name w:val="20AA67F735D94B7091BC2E8EF179D82F1"/>
    <w:rsid w:val="001D357F"/>
    <w:pPr>
      <w:spacing w:after="0" w:line="240" w:lineRule="auto"/>
    </w:pPr>
    <w:rPr>
      <w:rFonts w:eastAsiaTheme="minorHAnsi" w:cs="Arial"/>
      <w:sz w:val="20"/>
      <w:szCs w:val="20"/>
      <w:lang w:eastAsia="en-US"/>
    </w:rPr>
  </w:style>
  <w:style w:type="paragraph" w:customStyle="1" w:styleId="3AEE5007665044019943B696786D55341">
    <w:name w:val="3AEE5007665044019943B696786D55341"/>
    <w:rsid w:val="001D357F"/>
    <w:pPr>
      <w:spacing w:after="0" w:line="240" w:lineRule="auto"/>
    </w:pPr>
    <w:rPr>
      <w:rFonts w:eastAsiaTheme="minorHAnsi" w:cs="Arial"/>
      <w:sz w:val="20"/>
      <w:szCs w:val="20"/>
      <w:lang w:eastAsia="en-US"/>
    </w:rPr>
  </w:style>
  <w:style w:type="paragraph" w:customStyle="1" w:styleId="1C9D3FE921AF4F2B939B519EF7DDF5031">
    <w:name w:val="1C9D3FE921AF4F2B939B519EF7DDF5031"/>
    <w:rsid w:val="001D357F"/>
    <w:pPr>
      <w:spacing w:after="0" w:line="240" w:lineRule="auto"/>
    </w:pPr>
    <w:rPr>
      <w:rFonts w:eastAsiaTheme="minorHAnsi" w:cs="Arial"/>
      <w:sz w:val="20"/>
      <w:szCs w:val="20"/>
      <w:lang w:eastAsia="en-US"/>
    </w:rPr>
  </w:style>
  <w:style w:type="paragraph" w:customStyle="1" w:styleId="D137A8715F104ED4A3BBEAB6BFAA1BA41">
    <w:name w:val="D137A8715F104ED4A3BBEAB6BFAA1BA41"/>
    <w:rsid w:val="001D357F"/>
    <w:pPr>
      <w:spacing w:after="0" w:line="240" w:lineRule="auto"/>
    </w:pPr>
    <w:rPr>
      <w:rFonts w:eastAsiaTheme="minorHAnsi" w:cs="Arial"/>
      <w:sz w:val="20"/>
      <w:szCs w:val="20"/>
      <w:lang w:eastAsia="en-US"/>
    </w:rPr>
  </w:style>
  <w:style w:type="paragraph" w:customStyle="1" w:styleId="500D0471FE224A32BD8F040B8F5FF7951">
    <w:name w:val="500D0471FE224A32BD8F040B8F5FF7951"/>
    <w:rsid w:val="001D357F"/>
    <w:pPr>
      <w:spacing w:after="0" w:line="240" w:lineRule="auto"/>
    </w:pPr>
    <w:rPr>
      <w:rFonts w:eastAsiaTheme="minorHAnsi" w:cs="Arial"/>
      <w:sz w:val="20"/>
      <w:szCs w:val="20"/>
      <w:lang w:eastAsia="en-US"/>
    </w:rPr>
  </w:style>
  <w:style w:type="paragraph" w:customStyle="1" w:styleId="9E079D9730F449D29810A564C7113D621">
    <w:name w:val="9E079D9730F449D29810A564C7113D621"/>
    <w:rsid w:val="001D357F"/>
    <w:pPr>
      <w:spacing w:after="0" w:line="240" w:lineRule="auto"/>
    </w:pPr>
    <w:rPr>
      <w:rFonts w:eastAsiaTheme="minorHAnsi" w:cs="Arial"/>
      <w:sz w:val="20"/>
      <w:szCs w:val="20"/>
      <w:lang w:eastAsia="en-US"/>
    </w:rPr>
  </w:style>
  <w:style w:type="paragraph" w:customStyle="1" w:styleId="4C68FF4E723040E4A10E6E998083599E1">
    <w:name w:val="4C68FF4E723040E4A10E6E998083599E1"/>
    <w:rsid w:val="001D357F"/>
    <w:pPr>
      <w:spacing w:after="0" w:line="240" w:lineRule="auto"/>
    </w:pPr>
    <w:rPr>
      <w:rFonts w:eastAsiaTheme="minorHAnsi" w:cs="Arial"/>
      <w:sz w:val="20"/>
      <w:szCs w:val="20"/>
      <w:lang w:eastAsia="en-US"/>
    </w:rPr>
  </w:style>
  <w:style w:type="paragraph" w:customStyle="1" w:styleId="4C2BFA5FEBF1422A812BD5B729D6FC581">
    <w:name w:val="4C2BFA5FEBF1422A812BD5B729D6FC581"/>
    <w:rsid w:val="001D357F"/>
    <w:pPr>
      <w:spacing w:after="0" w:line="240" w:lineRule="auto"/>
    </w:pPr>
    <w:rPr>
      <w:rFonts w:eastAsiaTheme="minorHAnsi" w:cs="Arial"/>
      <w:sz w:val="20"/>
      <w:szCs w:val="20"/>
      <w:lang w:eastAsia="en-US"/>
    </w:rPr>
  </w:style>
  <w:style w:type="paragraph" w:customStyle="1" w:styleId="22B88595889D4FEEB9C9B0D1A9F1034F1">
    <w:name w:val="22B88595889D4FEEB9C9B0D1A9F1034F1"/>
    <w:rsid w:val="001D357F"/>
    <w:pPr>
      <w:spacing w:after="0" w:line="240" w:lineRule="auto"/>
    </w:pPr>
    <w:rPr>
      <w:rFonts w:eastAsiaTheme="minorHAnsi" w:cs="Arial"/>
      <w:sz w:val="20"/>
      <w:szCs w:val="20"/>
      <w:lang w:eastAsia="en-US"/>
    </w:rPr>
  </w:style>
  <w:style w:type="paragraph" w:customStyle="1" w:styleId="F94E2A2346C1411497BD699F5EB444711">
    <w:name w:val="F94E2A2346C1411497BD699F5EB444711"/>
    <w:rsid w:val="001D357F"/>
    <w:pPr>
      <w:spacing w:after="0" w:line="240" w:lineRule="auto"/>
    </w:pPr>
    <w:rPr>
      <w:rFonts w:eastAsiaTheme="minorHAnsi" w:cs="Arial"/>
      <w:sz w:val="20"/>
      <w:szCs w:val="20"/>
      <w:lang w:eastAsia="en-US"/>
    </w:rPr>
  </w:style>
  <w:style w:type="paragraph" w:customStyle="1" w:styleId="C902D46BF1F8489FAC660BA62464B9D21">
    <w:name w:val="C902D46BF1F8489FAC660BA62464B9D21"/>
    <w:rsid w:val="001D357F"/>
    <w:pPr>
      <w:spacing w:after="0" w:line="240" w:lineRule="auto"/>
    </w:pPr>
    <w:rPr>
      <w:rFonts w:eastAsiaTheme="minorHAnsi" w:cs="Arial"/>
      <w:sz w:val="20"/>
      <w:szCs w:val="20"/>
      <w:lang w:eastAsia="en-US"/>
    </w:rPr>
  </w:style>
  <w:style w:type="paragraph" w:customStyle="1" w:styleId="14CF3172F6BD47B2974C6ACF67605CEA1">
    <w:name w:val="14CF3172F6BD47B2974C6ACF67605CEA1"/>
    <w:rsid w:val="001D357F"/>
    <w:pPr>
      <w:spacing w:after="0" w:line="240" w:lineRule="auto"/>
    </w:pPr>
    <w:rPr>
      <w:rFonts w:eastAsiaTheme="minorHAnsi" w:cs="Arial"/>
      <w:sz w:val="20"/>
      <w:szCs w:val="20"/>
      <w:lang w:eastAsia="en-US"/>
    </w:rPr>
  </w:style>
  <w:style w:type="paragraph" w:customStyle="1" w:styleId="A3B17EF00EB242FFBD896C7D088A61D71">
    <w:name w:val="A3B17EF00EB242FFBD896C7D088A61D71"/>
    <w:rsid w:val="001D357F"/>
    <w:pPr>
      <w:spacing w:after="0" w:line="240" w:lineRule="auto"/>
    </w:pPr>
    <w:rPr>
      <w:rFonts w:eastAsiaTheme="minorHAnsi" w:cs="Arial"/>
      <w:sz w:val="20"/>
      <w:szCs w:val="20"/>
      <w:lang w:eastAsia="en-US"/>
    </w:rPr>
  </w:style>
  <w:style w:type="paragraph" w:customStyle="1" w:styleId="417B4E31DD5541B993120C462B99E4EC1">
    <w:name w:val="417B4E31DD5541B993120C462B99E4EC1"/>
    <w:rsid w:val="001D357F"/>
    <w:pPr>
      <w:spacing w:after="0" w:line="240" w:lineRule="auto"/>
    </w:pPr>
    <w:rPr>
      <w:rFonts w:eastAsiaTheme="minorHAnsi" w:cs="Arial"/>
      <w:sz w:val="20"/>
      <w:szCs w:val="20"/>
      <w:lang w:eastAsia="en-US"/>
    </w:rPr>
  </w:style>
  <w:style w:type="paragraph" w:customStyle="1" w:styleId="3E7B9606CFDB43E6A6CFDF345C65A3291">
    <w:name w:val="3E7B9606CFDB43E6A6CFDF345C65A3291"/>
    <w:rsid w:val="001D357F"/>
    <w:pPr>
      <w:spacing w:after="0" w:line="240" w:lineRule="auto"/>
    </w:pPr>
    <w:rPr>
      <w:rFonts w:eastAsiaTheme="minorHAnsi" w:cs="Arial"/>
      <w:sz w:val="20"/>
      <w:szCs w:val="20"/>
      <w:lang w:eastAsia="en-US"/>
    </w:rPr>
  </w:style>
  <w:style w:type="paragraph" w:customStyle="1" w:styleId="E88E54FA3D2F43BDB33482AF067099861">
    <w:name w:val="E88E54FA3D2F43BDB33482AF067099861"/>
    <w:rsid w:val="001D357F"/>
    <w:pPr>
      <w:spacing w:after="0" w:line="240" w:lineRule="auto"/>
    </w:pPr>
    <w:rPr>
      <w:rFonts w:eastAsiaTheme="minorHAnsi" w:cs="Arial"/>
      <w:sz w:val="20"/>
      <w:szCs w:val="20"/>
      <w:lang w:eastAsia="en-US"/>
    </w:rPr>
  </w:style>
  <w:style w:type="paragraph" w:customStyle="1" w:styleId="60A8F4053B55485C8CB6B4E79DA0435B1">
    <w:name w:val="60A8F4053B55485C8CB6B4E79DA0435B1"/>
    <w:rsid w:val="001D357F"/>
    <w:pPr>
      <w:spacing w:after="0" w:line="240" w:lineRule="auto"/>
    </w:pPr>
    <w:rPr>
      <w:rFonts w:eastAsiaTheme="minorHAnsi" w:cs="Arial"/>
      <w:sz w:val="20"/>
      <w:szCs w:val="20"/>
      <w:lang w:eastAsia="en-US"/>
    </w:rPr>
  </w:style>
  <w:style w:type="paragraph" w:customStyle="1" w:styleId="EEDA1F5BE9554F318159BE7F694F5A071">
    <w:name w:val="EEDA1F5BE9554F318159BE7F694F5A071"/>
    <w:rsid w:val="001D357F"/>
    <w:pPr>
      <w:spacing w:after="0" w:line="240" w:lineRule="auto"/>
    </w:pPr>
    <w:rPr>
      <w:rFonts w:eastAsiaTheme="minorHAnsi" w:cs="Arial"/>
      <w:sz w:val="20"/>
      <w:szCs w:val="20"/>
      <w:lang w:eastAsia="en-US"/>
    </w:rPr>
  </w:style>
  <w:style w:type="paragraph" w:customStyle="1" w:styleId="630A00A628C94D20B3773A9D2BAC4C8F1">
    <w:name w:val="630A00A628C94D20B3773A9D2BAC4C8F1"/>
    <w:rsid w:val="001D357F"/>
    <w:pPr>
      <w:spacing w:after="0" w:line="240" w:lineRule="auto"/>
    </w:pPr>
    <w:rPr>
      <w:rFonts w:eastAsiaTheme="minorHAnsi" w:cs="Arial"/>
      <w:sz w:val="20"/>
      <w:szCs w:val="20"/>
      <w:lang w:eastAsia="en-US"/>
    </w:rPr>
  </w:style>
  <w:style w:type="paragraph" w:customStyle="1" w:styleId="A7AE91449DED4DC0A7623683B4E1E2151">
    <w:name w:val="A7AE91449DED4DC0A7623683B4E1E2151"/>
    <w:rsid w:val="001D357F"/>
    <w:pPr>
      <w:spacing w:after="0" w:line="240" w:lineRule="auto"/>
    </w:pPr>
    <w:rPr>
      <w:rFonts w:eastAsiaTheme="minorHAnsi" w:cs="Arial"/>
      <w:sz w:val="20"/>
      <w:szCs w:val="20"/>
      <w:lang w:eastAsia="en-US"/>
    </w:rPr>
  </w:style>
  <w:style w:type="paragraph" w:customStyle="1" w:styleId="6E5908E725F4418292A88C24F8A9BC421">
    <w:name w:val="6E5908E725F4418292A88C24F8A9BC421"/>
    <w:rsid w:val="001D357F"/>
    <w:pPr>
      <w:spacing w:after="0" w:line="240" w:lineRule="auto"/>
    </w:pPr>
    <w:rPr>
      <w:rFonts w:eastAsiaTheme="minorHAnsi" w:cs="Arial"/>
      <w:sz w:val="20"/>
      <w:szCs w:val="20"/>
      <w:lang w:eastAsia="en-US"/>
    </w:rPr>
  </w:style>
  <w:style w:type="paragraph" w:customStyle="1" w:styleId="DF71D735026C45479C19EB1441E7FEB41">
    <w:name w:val="DF71D735026C45479C19EB1441E7FEB41"/>
    <w:rsid w:val="001D357F"/>
    <w:pPr>
      <w:spacing w:after="0" w:line="240" w:lineRule="auto"/>
    </w:pPr>
    <w:rPr>
      <w:rFonts w:eastAsiaTheme="minorHAnsi" w:cs="Arial"/>
      <w:sz w:val="20"/>
      <w:szCs w:val="20"/>
      <w:lang w:eastAsia="en-US"/>
    </w:rPr>
  </w:style>
  <w:style w:type="paragraph" w:customStyle="1" w:styleId="FE64238D269F4053B013C78CF4F67F141">
    <w:name w:val="FE64238D269F4053B013C78CF4F67F141"/>
    <w:rsid w:val="001D357F"/>
    <w:pPr>
      <w:spacing w:after="0" w:line="240" w:lineRule="auto"/>
    </w:pPr>
    <w:rPr>
      <w:rFonts w:eastAsiaTheme="minorHAnsi" w:cs="Arial"/>
      <w:sz w:val="20"/>
      <w:szCs w:val="20"/>
      <w:lang w:eastAsia="en-US"/>
    </w:rPr>
  </w:style>
  <w:style w:type="paragraph" w:customStyle="1" w:styleId="EB66F82A540E42B8B1349285099761701">
    <w:name w:val="EB66F82A540E42B8B1349285099761701"/>
    <w:rsid w:val="001D357F"/>
    <w:pPr>
      <w:spacing w:after="0" w:line="240" w:lineRule="auto"/>
    </w:pPr>
    <w:rPr>
      <w:rFonts w:eastAsiaTheme="minorHAnsi" w:cs="Arial"/>
      <w:sz w:val="20"/>
      <w:szCs w:val="20"/>
      <w:lang w:eastAsia="en-US"/>
    </w:rPr>
  </w:style>
  <w:style w:type="paragraph" w:customStyle="1" w:styleId="26413A3F33D4497D8352344353E5BBCA1">
    <w:name w:val="26413A3F33D4497D8352344353E5BBCA1"/>
    <w:rsid w:val="001D357F"/>
    <w:pPr>
      <w:spacing w:after="0" w:line="240" w:lineRule="auto"/>
    </w:pPr>
    <w:rPr>
      <w:rFonts w:eastAsiaTheme="minorHAnsi" w:cs="Arial"/>
      <w:sz w:val="20"/>
      <w:szCs w:val="20"/>
      <w:lang w:eastAsia="en-US"/>
    </w:rPr>
  </w:style>
  <w:style w:type="paragraph" w:customStyle="1" w:styleId="7929D3FC01C34573A55DFA85734CCDA11">
    <w:name w:val="7929D3FC01C34573A55DFA85734CCDA11"/>
    <w:rsid w:val="001D357F"/>
    <w:pPr>
      <w:spacing w:after="0" w:line="240" w:lineRule="auto"/>
    </w:pPr>
    <w:rPr>
      <w:rFonts w:eastAsiaTheme="minorHAnsi" w:cs="Arial"/>
      <w:sz w:val="20"/>
      <w:szCs w:val="20"/>
      <w:lang w:eastAsia="en-US"/>
    </w:rPr>
  </w:style>
  <w:style w:type="paragraph" w:customStyle="1" w:styleId="DC2BAF7CE51B411EB7BE2265E483F6E21">
    <w:name w:val="DC2BAF7CE51B411EB7BE2265E483F6E21"/>
    <w:rsid w:val="001D357F"/>
    <w:pPr>
      <w:spacing w:after="0" w:line="240" w:lineRule="auto"/>
    </w:pPr>
    <w:rPr>
      <w:rFonts w:eastAsiaTheme="minorHAnsi" w:cs="Arial"/>
      <w:sz w:val="20"/>
      <w:szCs w:val="20"/>
      <w:lang w:eastAsia="en-US"/>
    </w:rPr>
  </w:style>
  <w:style w:type="paragraph" w:customStyle="1" w:styleId="9B84CB8AD7B340DEAB56B96F98E8C53F1">
    <w:name w:val="9B84CB8AD7B340DEAB56B96F98E8C53F1"/>
    <w:rsid w:val="001D357F"/>
    <w:pPr>
      <w:spacing w:after="0" w:line="240" w:lineRule="auto"/>
    </w:pPr>
    <w:rPr>
      <w:rFonts w:eastAsiaTheme="minorHAnsi" w:cs="Arial"/>
      <w:sz w:val="20"/>
      <w:szCs w:val="20"/>
      <w:lang w:eastAsia="en-US"/>
    </w:rPr>
  </w:style>
  <w:style w:type="paragraph" w:customStyle="1" w:styleId="D7436E88F4FB49C79E45E97FDD6A5B9E3">
    <w:name w:val="D7436E88F4FB49C79E45E97FDD6A5B9E3"/>
    <w:rsid w:val="001D357F"/>
    <w:pPr>
      <w:spacing w:after="0" w:line="240" w:lineRule="auto"/>
    </w:pPr>
    <w:rPr>
      <w:rFonts w:eastAsiaTheme="minorHAnsi" w:cs="Arial"/>
      <w:sz w:val="20"/>
      <w:szCs w:val="20"/>
      <w:lang w:eastAsia="en-US"/>
    </w:rPr>
  </w:style>
  <w:style w:type="paragraph" w:customStyle="1" w:styleId="A9236F72BAC24E33830940E5E69272953">
    <w:name w:val="A9236F72BAC24E33830940E5E69272953"/>
    <w:rsid w:val="001D357F"/>
    <w:pPr>
      <w:spacing w:after="0" w:line="240" w:lineRule="auto"/>
    </w:pPr>
    <w:rPr>
      <w:rFonts w:eastAsiaTheme="minorHAnsi" w:cs="Arial"/>
      <w:sz w:val="20"/>
      <w:szCs w:val="20"/>
      <w:lang w:eastAsia="en-US"/>
    </w:rPr>
  </w:style>
  <w:style w:type="paragraph" w:customStyle="1" w:styleId="B9AFF166D3C148EF84DAC50EB7468A353">
    <w:name w:val="B9AFF166D3C148EF84DAC50EB7468A353"/>
    <w:rsid w:val="001D357F"/>
    <w:pPr>
      <w:spacing w:after="0" w:line="240" w:lineRule="auto"/>
    </w:pPr>
    <w:rPr>
      <w:rFonts w:eastAsiaTheme="minorHAnsi" w:cs="Arial"/>
      <w:sz w:val="20"/>
      <w:szCs w:val="20"/>
      <w:lang w:eastAsia="en-US"/>
    </w:rPr>
  </w:style>
  <w:style w:type="paragraph" w:customStyle="1" w:styleId="CB7638F678604BE982F1C0B372A4D4E73">
    <w:name w:val="CB7638F678604BE982F1C0B372A4D4E73"/>
    <w:rsid w:val="001D357F"/>
    <w:pPr>
      <w:spacing w:after="0" w:line="240" w:lineRule="auto"/>
    </w:pPr>
    <w:rPr>
      <w:rFonts w:eastAsiaTheme="minorHAnsi" w:cs="Arial"/>
      <w:sz w:val="20"/>
      <w:szCs w:val="20"/>
      <w:lang w:eastAsia="en-US"/>
    </w:rPr>
  </w:style>
  <w:style w:type="paragraph" w:customStyle="1" w:styleId="C18E77B6EF9744E3B280B7B8604741BD2">
    <w:name w:val="C18E77B6EF9744E3B280B7B8604741BD2"/>
    <w:rsid w:val="001D357F"/>
    <w:pPr>
      <w:spacing w:after="0" w:line="240" w:lineRule="auto"/>
    </w:pPr>
    <w:rPr>
      <w:rFonts w:eastAsiaTheme="minorHAnsi" w:cs="Arial"/>
      <w:sz w:val="20"/>
      <w:szCs w:val="20"/>
      <w:lang w:eastAsia="en-US"/>
    </w:rPr>
  </w:style>
  <w:style w:type="paragraph" w:customStyle="1" w:styleId="7FC0E93B70A14DC697F927DE91DBB3431">
    <w:name w:val="7FC0E93B70A14DC697F927DE91DBB3431"/>
    <w:rsid w:val="001D357F"/>
    <w:pPr>
      <w:spacing w:after="0" w:line="240" w:lineRule="auto"/>
    </w:pPr>
    <w:rPr>
      <w:rFonts w:eastAsiaTheme="minorHAnsi" w:cs="Arial"/>
      <w:sz w:val="20"/>
      <w:szCs w:val="20"/>
      <w:lang w:eastAsia="en-US"/>
    </w:rPr>
  </w:style>
  <w:style w:type="paragraph" w:customStyle="1" w:styleId="F90175742F6B460090A05EE549BD0AAA1">
    <w:name w:val="F90175742F6B460090A05EE549BD0AAA1"/>
    <w:rsid w:val="001D357F"/>
    <w:pPr>
      <w:spacing w:after="0" w:line="240" w:lineRule="auto"/>
    </w:pPr>
    <w:rPr>
      <w:rFonts w:eastAsiaTheme="minorHAnsi" w:cs="Arial"/>
      <w:sz w:val="20"/>
      <w:szCs w:val="20"/>
      <w:lang w:eastAsia="en-US"/>
    </w:rPr>
  </w:style>
  <w:style w:type="paragraph" w:customStyle="1" w:styleId="3E53B55273A04FCFBBF328475D242AD81">
    <w:name w:val="3E53B55273A04FCFBBF328475D242AD81"/>
    <w:rsid w:val="001D357F"/>
    <w:pPr>
      <w:spacing w:after="0" w:line="240" w:lineRule="auto"/>
    </w:pPr>
    <w:rPr>
      <w:rFonts w:eastAsiaTheme="minorHAnsi" w:cs="Arial"/>
      <w:sz w:val="20"/>
      <w:szCs w:val="20"/>
      <w:lang w:eastAsia="en-US"/>
    </w:rPr>
  </w:style>
  <w:style w:type="paragraph" w:customStyle="1" w:styleId="890F02EAA0C545248076BB814D727F3C1">
    <w:name w:val="890F02EAA0C545248076BB814D727F3C1"/>
    <w:rsid w:val="001D357F"/>
    <w:pPr>
      <w:spacing w:after="0" w:line="240" w:lineRule="auto"/>
    </w:pPr>
    <w:rPr>
      <w:rFonts w:eastAsiaTheme="minorHAnsi" w:cs="Arial"/>
      <w:sz w:val="20"/>
      <w:szCs w:val="20"/>
      <w:lang w:eastAsia="en-US"/>
    </w:rPr>
  </w:style>
  <w:style w:type="paragraph" w:customStyle="1" w:styleId="8C9A1850ED0745789FB12E26CF608B931">
    <w:name w:val="8C9A1850ED0745789FB12E26CF608B931"/>
    <w:rsid w:val="001D357F"/>
    <w:pPr>
      <w:spacing w:after="0" w:line="240" w:lineRule="auto"/>
    </w:pPr>
    <w:rPr>
      <w:rFonts w:eastAsiaTheme="minorHAnsi" w:cs="Arial"/>
      <w:sz w:val="20"/>
      <w:szCs w:val="20"/>
      <w:lang w:eastAsia="en-US"/>
    </w:rPr>
  </w:style>
  <w:style w:type="paragraph" w:customStyle="1" w:styleId="47C72681D7784B9CA0EF88BC1D30B9091">
    <w:name w:val="47C72681D7784B9CA0EF88BC1D30B9091"/>
    <w:rsid w:val="001D357F"/>
    <w:pPr>
      <w:spacing w:after="0" w:line="240" w:lineRule="auto"/>
    </w:pPr>
    <w:rPr>
      <w:rFonts w:eastAsiaTheme="minorHAnsi" w:cs="Arial"/>
      <w:sz w:val="20"/>
      <w:szCs w:val="20"/>
      <w:lang w:eastAsia="en-US"/>
    </w:rPr>
  </w:style>
  <w:style w:type="paragraph" w:customStyle="1" w:styleId="8398EE88F8AA4499B7F1DB95BEBCB3121">
    <w:name w:val="8398EE88F8AA4499B7F1DB95BEBCB3121"/>
    <w:rsid w:val="001D357F"/>
    <w:pPr>
      <w:spacing w:after="0" w:line="240" w:lineRule="auto"/>
    </w:pPr>
    <w:rPr>
      <w:rFonts w:eastAsiaTheme="minorHAnsi" w:cs="Arial"/>
      <w:sz w:val="20"/>
      <w:szCs w:val="20"/>
      <w:lang w:eastAsia="en-US"/>
    </w:rPr>
  </w:style>
  <w:style w:type="paragraph" w:customStyle="1" w:styleId="A98CD91220624137990F4A1CE7E30A4F1">
    <w:name w:val="A98CD91220624137990F4A1CE7E30A4F1"/>
    <w:rsid w:val="001D357F"/>
    <w:pPr>
      <w:spacing w:after="0" w:line="240" w:lineRule="auto"/>
    </w:pPr>
    <w:rPr>
      <w:rFonts w:eastAsiaTheme="minorHAnsi" w:cs="Arial"/>
      <w:sz w:val="20"/>
      <w:szCs w:val="20"/>
      <w:lang w:eastAsia="en-US"/>
    </w:rPr>
  </w:style>
  <w:style w:type="paragraph" w:customStyle="1" w:styleId="C3512F412EA246ACAB839F8F72C005542">
    <w:name w:val="C3512F412EA246ACAB839F8F72C005542"/>
    <w:rsid w:val="001D357F"/>
    <w:pPr>
      <w:spacing w:after="0" w:line="240" w:lineRule="auto"/>
    </w:pPr>
    <w:rPr>
      <w:rFonts w:eastAsiaTheme="minorHAnsi" w:cs="Arial"/>
      <w:sz w:val="20"/>
      <w:szCs w:val="20"/>
      <w:lang w:eastAsia="en-US"/>
    </w:rPr>
  </w:style>
  <w:style w:type="paragraph" w:customStyle="1" w:styleId="84E30727AAF54ED093A1D6CD1DC35F602">
    <w:name w:val="84E30727AAF54ED093A1D6CD1DC35F602"/>
    <w:rsid w:val="001D357F"/>
    <w:pPr>
      <w:spacing w:after="0" w:line="240" w:lineRule="auto"/>
    </w:pPr>
    <w:rPr>
      <w:rFonts w:eastAsiaTheme="minorHAnsi" w:cs="Arial"/>
      <w:sz w:val="20"/>
      <w:szCs w:val="20"/>
      <w:lang w:eastAsia="en-US"/>
    </w:rPr>
  </w:style>
  <w:style w:type="paragraph" w:customStyle="1" w:styleId="56B4F6D7215A4F4992627C979C2D4B6F2">
    <w:name w:val="56B4F6D7215A4F4992627C979C2D4B6F2"/>
    <w:rsid w:val="001D357F"/>
    <w:pPr>
      <w:spacing w:after="0" w:line="240" w:lineRule="auto"/>
    </w:pPr>
    <w:rPr>
      <w:rFonts w:eastAsiaTheme="minorHAnsi" w:cs="Arial"/>
      <w:sz w:val="20"/>
      <w:szCs w:val="20"/>
      <w:lang w:eastAsia="en-US"/>
    </w:rPr>
  </w:style>
  <w:style w:type="paragraph" w:customStyle="1" w:styleId="DCE1D6666D534E98B4A4E0BE7ABE08572">
    <w:name w:val="DCE1D6666D534E98B4A4E0BE7ABE08572"/>
    <w:rsid w:val="001D357F"/>
    <w:pPr>
      <w:spacing w:after="0" w:line="240" w:lineRule="auto"/>
    </w:pPr>
    <w:rPr>
      <w:rFonts w:eastAsiaTheme="minorHAnsi" w:cs="Arial"/>
      <w:sz w:val="20"/>
      <w:szCs w:val="20"/>
      <w:lang w:eastAsia="en-US"/>
    </w:rPr>
  </w:style>
  <w:style w:type="paragraph" w:customStyle="1" w:styleId="EBD27D28504F405D8782D149C6A108EA">
    <w:name w:val="EBD27D28504F405D8782D149C6A108EA"/>
    <w:rsid w:val="001D357F"/>
    <w:pPr>
      <w:spacing w:after="0" w:line="240" w:lineRule="auto"/>
    </w:pPr>
    <w:rPr>
      <w:rFonts w:eastAsiaTheme="minorHAnsi" w:cs="Arial"/>
      <w:sz w:val="20"/>
      <w:szCs w:val="20"/>
      <w:lang w:eastAsia="en-US"/>
    </w:rPr>
  </w:style>
  <w:style w:type="paragraph" w:customStyle="1" w:styleId="62F1AEB77B644165A094C7718A17E1131">
    <w:name w:val="62F1AEB77B644165A094C7718A17E1131"/>
    <w:rsid w:val="001D357F"/>
    <w:pPr>
      <w:spacing w:after="0" w:line="240" w:lineRule="auto"/>
    </w:pPr>
    <w:rPr>
      <w:rFonts w:eastAsiaTheme="minorHAnsi" w:cs="Arial"/>
      <w:sz w:val="20"/>
      <w:szCs w:val="20"/>
      <w:lang w:eastAsia="en-US"/>
    </w:rPr>
  </w:style>
  <w:style w:type="paragraph" w:customStyle="1" w:styleId="377507D743A746BA813128FAE6F867871">
    <w:name w:val="377507D743A746BA813128FAE6F867871"/>
    <w:rsid w:val="001D357F"/>
    <w:pPr>
      <w:spacing w:after="0" w:line="240" w:lineRule="auto"/>
      <w:jc w:val="right"/>
      <w:outlineLvl w:val="2"/>
    </w:pPr>
    <w:rPr>
      <w:rFonts w:eastAsiaTheme="minorHAnsi" w:cs="Arial"/>
      <w:b/>
      <w:sz w:val="20"/>
      <w:szCs w:val="20"/>
      <w:lang w:eastAsia="en-US"/>
    </w:rPr>
  </w:style>
  <w:style w:type="paragraph" w:customStyle="1" w:styleId="57E38ADDDDB74EF8B0C8F28B0A26DC811">
    <w:name w:val="57E38ADDDDB74EF8B0C8F28B0A26DC811"/>
    <w:rsid w:val="001D357F"/>
    <w:pPr>
      <w:spacing w:after="0" w:line="240" w:lineRule="auto"/>
    </w:pPr>
    <w:rPr>
      <w:rFonts w:eastAsiaTheme="minorHAnsi" w:cs="Arial"/>
      <w:sz w:val="20"/>
      <w:szCs w:val="20"/>
      <w:lang w:eastAsia="en-US"/>
    </w:rPr>
  </w:style>
  <w:style w:type="paragraph" w:customStyle="1" w:styleId="5F43E095D711455380B553F616706C11">
    <w:name w:val="5F43E095D711455380B553F616706C11"/>
    <w:rsid w:val="001D357F"/>
  </w:style>
  <w:style w:type="paragraph" w:customStyle="1" w:styleId="7054FF36CE304B419656533BDAA759336">
    <w:name w:val="7054FF36CE304B419656533BDAA759336"/>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792070D29EAE498AA7567B350365B2BE3">
    <w:name w:val="792070D29EAE498AA7567B350365B2BE3"/>
    <w:rsid w:val="001D357F"/>
    <w:pPr>
      <w:spacing w:after="0" w:line="240" w:lineRule="auto"/>
    </w:pPr>
    <w:rPr>
      <w:rFonts w:eastAsiaTheme="minorHAnsi" w:cs="Arial"/>
      <w:sz w:val="20"/>
      <w:szCs w:val="20"/>
      <w:lang w:eastAsia="en-US"/>
    </w:rPr>
  </w:style>
  <w:style w:type="paragraph" w:customStyle="1" w:styleId="5AC37271A7234950A8216D59F04D4EA04">
    <w:name w:val="5AC37271A7234950A8216D59F04D4EA04"/>
    <w:rsid w:val="001D357F"/>
    <w:pPr>
      <w:spacing w:after="0" w:line="240" w:lineRule="auto"/>
    </w:pPr>
    <w:rPr>
      <w:rFonts w:eastAsiaTheme="minorHAnsi" w:cs="Arial"/>
      <w:sz w:val="20"/>
      <w:szCs w:val="20"/>
      <w:lang w:eastAsia="en-US"/>
    </w:rPr>
  </w:style>
  <w:style w:type="paragraph" w:customStyle="1" w:styleId="B4E73F3AD5374343BC88C57475D092F11">
    <w:name w:val="B4E73F3AD5374343BC88C57475D092F11"/>
    <w:rsid w:val="001D357F"/>
    <w:pPr>
      <w:spacing w:after="0" w:line="240" w:lineRule="auto"/>
    </w:pPr>
    <w:rPr>
      <w:rFonts w:eastAsiaTheme="minorHAnsi" w:cs="Arial"/>
      <w:sz w:val="20"/>
      <w:szCs w:val="20"/>
      <w:lang w:eastAsia="en-US"/>
    </w:rPr>
  </w:style>
  <w:style w:type="paragraph" w:customStyle="1" w:styleId="2199DED1F1FF4693AB034E5B73FF0D39">
    <w:name w:val="2199DED1F1FF4693AB034E5B73FF0D39"/>
    <w:rsid w:val="001D357F"/>
    <w:pPr>
      <w:spacing w:after="0" w:line="240" w:lineRule="auto"/>
    </w:pPr>
    <w:rPr>
      <w:rFonts w:eastAsiaTheme="minorHAnsi" w:cs="Arial"/>
      <w:sz w:val="20"/>
      <w:szCs w:val="20"/>
      <w:lang w:eastAsia="en-US"/>
    </w:rPr>
  </w:style>
  <w:style w:type="paragraph" w:customStyle="1" w:styleId="069E6B36C22F42CFBC10CBDDAFFBD66A3">
    <w:name w:val="069E6B36C22F42CFBC10CBDDAFFBD66A3"/>
    <w:rsid w:val="001D357F"/>
    <w:pPr>
      <w:spacing w:after="0" w:line="240" w:lineRule="auto"/>
    </w:pPr>
    <w:rPr>
      <w:rFonts w:eastAsiaTheme="minorHAnsi" w:cs="Arial"/>
      <w:sz w:val="20"/>
      <w:szCs w:val="20"/>
      <w:lang w:eastAsia="en-US"/>
    </w:rPr>
  </w:style>
  <w:style w:type="paragraph" w:customStyle="1" w:styleId="3ABE19CFDB0A4474B3CCB59859F78DE04">
    <w:name w:val="3ABE19CFDB0A4474B3CCB59859F78DE04"/>
    <w:rsid w:val="001D357F"/>
    <w:pPr>
      <w:spacing w:after="0" w:line="240" w:lineRule="auto"/>
    </w:pPr>
    <w:rPr>
      <w:rFonts w:eastAsiaTheme="minorHAnsi" w:cs="Arial"/>
      <w:sz w:val="20"/>
      <w:szCs w:val="20"/>
      <w:lang w:eastAsia="en-US"/>
    </w:rPr>
  </w:style>
  <w:style w:type="paragraph" w:customStyle="1" w:styleId="D5D73A4E06A84874A95B47D9DF24BF4A4">
    <w:name w:val="D5D73A4E06A84874A95B47D9DF24BF4A4"/>
    <w:rsid w:val="001D357F"/>
    <w:pPr>
      <w:spacing w:after="0" w:line="240" w:lineRule="auto"/>
    </w:pPr>
    <w:rPr>
      <w:rFonts w:eastAsiaTheme="minorHAnsi" w:cs="Arial"/>
      <w:sz w:val="20"/>
      <w:szCs w:val="20"/>
      <w:lang w:eastAsia="en-US"/>
    </w:rPr>
  </w:style>
  <w:style w:type="paragraph" w:customStyle="1" w:styleId="CAF177A70CC1435995F39A5DA766F59D4">
    <w:name w:val="CAF177A70CC1435995F39A5DA766F59D4"/>
    <w:rsid w:val="001D357F"/>
    <w:pPr>
      <w:spacing w:after="0" w:line="240" w:lineRule="auto"/>
    </w:pPr>
    <w:rPr>
      <w:rFonts w:eastAsiaTheme="minorHAnsi" w:cs="Arial"/>
      <w:sz w:val="20"/>
      <w:szCs w:val="20"/>
      <w:lang w:eastAsia="en-US"/>
    </w:rPr>
  </w:style>
  <w:style w:type="paragraph" w:customStyle="1" w:styleId="6A5B135E59A244DD949CEFE801B897EB4">
    <w:name w:val="6A5B135E59A244DD949CEFE801B897EB4"/>
    <w:rsid w:val="001D357F"/>
    <w:pPr>
      <w:spacing w:after="0" w:line="240" w:lineRule="auto"/>
    </w:pPr>
    <w:rPr>
      <w:rFonts w:eastAsiaTheme="minorHAnsi" w:cs="Arial"/>
      <w:sz w:val="20"/>
      <w:szCs w:val="20"/>
      <w:lang w:eastAsia="en-US"/>
    </w:rPr>
  </w:style>
  <w:style w:type="paragraph" w:customStyle="1" w:styleId="FD3C3A0154084201A334CB997112D06A4">
    <w:name w:val="FD3C3A0154084201A334CB997112D06A4"/>
    <w:rsid w:val="001D357F"/>
    <w:pPr>
      <w:spacing w:after="0" w:line="240" w:lineRule="auto"/>
    </w:pPr>
    <w:rPr>
      <w:rFonts w:eastAsiaTheme="minorHAnsi" w:cs="Arial"/>
      <w:sz w:val="20"/>
      <w:szCs w:val="20"/>
      <w:lang w:eastAsia="en-US"/>
    </w:rPr>
  </w:style>
  <w:style w:type="paragraph" w:customStyle="1" w:styleId="F543687E85FD48489749A7DF9A112CC64">
    <w:name w:val="F543687E85FD48489749A7DF9A112CC64"/>
    <w:rsid w:val="001D357F"/>
    <w:pPr>
      <w:spacing w:after="0" w:line="240" w:lineRule="auto"/>
    </w:pPr>
    <w:rPr>
      <w:rFonts w:eastAsiaTheme="minorHAnsi" w:cs="Arial"/>
      <w:sz w:val="20"/>
      <w:szCs w:val="20"/>
      <w:lang w:eastAsia="en-US"/>
    </w:rPr>
  </w:style>
  <w:style w:type="paragraph" w:customStyle="1" w:styleId="1A00BDBA4B22439885557E075A191AAD4">
    <w:name w:val="1A00BDBA4B22439885557E075A191AAD4"/>
    <w:rsid w:val="001D357F"/>
    <w:pPr>
      <w:spacing w:after="0" w:line="240" w:lineRule="auto"/>
    </w:pPr>
    <w:rPr>
      <w:rFonts w:eastAsiaTheme="minorHAnsi" w:cs="Arial"/>
      <w:sz w:val="20"/>
      <w:szCs w:val="20"/>
      <w:lang w:eastAsia="en-US"/>
    </w:rPr>
  </w:style>
  <w:style w:type="paragraph" w:customStyle="1" w:styleId="90DE5BDB389E4551BCE2A29A1C019B382">
    <w:name w:val="90DE5BDB389E4551BCE2A29A1C019B382"/>
    <w:rsid w:val="001D357F"/>
    <w:pPr>
      <w:spacing w:after="0" w:line="240" w:lineRule="auto"/>
    </w:pPr>
    <w:rPr>
      <w:rFonts w:eastAsiaTheme="minorHAnsi" w:cs="Arial"/>
      <w:sz w:val="20"/>
      <w:szCs w:val="20"/>
      <w:lang w:eastAsia="en-US"/>
    </w:rPr>
  </w:style>
  <w:style w:type="paragraph" w:customStyle="1" w:styleId="9725FB39E3484111B78AAE0085D107302">
    <w:name w:val="9725FB39E3484111B78AAE0085D107302"/>
    <w:rsid w:val="001D357F"/>
    <w:pPr>
      <w:spacing w:after="0" w:line="240" w:lineRule="auto"/>
    </w:pPr>
    <w:rPr>
      <w:rFonts w:eastAsiaTheme="minorHAnsi" w:cs="Arial"/>
      <w:sz w:val="20"/>
      <w:szCs w:val="20"/>
      <w:lang w:eastAsia="en-US"/>
    </w:rPr>
  </w:style>
  <w:style w:type="paragraph" w:customStyle="1" w:styleId="78804D0928EE428B8CD6CFBC37CF30732">
    <w:name w:val="78804D0928EE428B8CD6CFBC37CF30732"/>
    <w:rsid w:val="001D357F"/>
    <w:pPr>
      <w:spacing w:after="0" w:line="240" w:lineRule="auto"/>
    </w:pPr>
    <w:rPr>
      <w:rFonts w:eastAsiaTheme="minorHAnsi" w:cs="Arial"/>
      <w:sz w:val="20"/>
      <w:szCs w:val="20"/>
      <w:lang w:eastAsia="en-US"/>
    </w:rPr>
  </w:style>
  <w:style w:type="paragraph" w:customStyle="1" w:styleId="33CF6AD59BA046CCAA9D713DDE0894292">
    <w:name w:val="33CF6AD59BA046CCAA9D713DDE0894292"/>
    <w:rsid w:val="001D357F"/>
    <w:pPr>
      <w:spacing w:after="0" w:line="240" w:lineRule="auto"/>
    </w:pPr>
    <w:rPr>
      <w:rFonts w:eastAsiaTheme="minorHAnsi" w:cs="Arial"/>
      <w:sz w:val="20"/>
      <w:szCs w:val="20"/>
      <w:lang w:eastAsia="en-US"/>
    </w:rPr>
  </w:style>
  <w:style w:type="paragraph" w:customStyle="1" w:styleId="32B2645632964712B478C07E08B3F7F12">
    <w:name w:val="32B2645632964712B478C07E08B3F7F12"/>
    <w:rsid w:val="001D357F"/>
    <w:pPr>
      <w:spacing w:after="0" w:line="240" w:lineRule="auto"/>
    </w:pPr>
    <w:rPr>
      <w:rFonts w:eastAsiaTheme="minorHAnsi" w:cs="Arial"/>
      <w:sz w:val="20"/>
      <w:szCs w:val="20"/>
      <w:lang w:eastAsia="en-US"/>
    </w:rPr>
  </w:style>
  <w:style w:type="paragraph" w:customStyle="1" w:styleId="D54CCB7EA5BA4224B7D55193A1C1429D2">
    <w:name w:val="D54CCB7EA5BA4224B7D55193A1C1429D2"/>
    <w:rsid w:val="001D357F"/>
    <w:pPr>
      <w:spacing w:after="0" w:line="240" w:lineRule="auto"/>
    </w:pPr>
    <w:rPr>
      <w:rFonts w:eastAsiaTheme="minorHAnsi" w:cs="Arial"/>
      <w:sz w:val="20"/>
      <w:szCs w:val="20"/>
      <w:lang w:eastAsia="en-US"/>
    </w:rPr>
  </w:style>
  <w:style w:type="paragraph" w:customStyle="1" w:styleId="6E1E84A8683E485AB771116D8DAECB1A2">
    <w:name w:val="6E1E84A8683E485AB771116D8DAECB1A2"/>
    <w:rsid w:val="001D357F"/>
    <w:pPr>
      <w:spacing w:after="0" w:line="240" w:lineRule="auto"/>
    </w:pPr>
    <w:rPr>
      <w:rFonts w:eastAsiaTheme="minorHAnsi" w:cs="Arial"/>
      <w:sz w:val="20"/>
      <w:szCs w:val="20"/>
      <w:lang w:eastAsia="en-US"/>
    </w:rPr>
  </w:style>
  <w:style w:type="paragraph" w:customStyle="1" w:styleId="DA2C5FEC106C47A69BF8D4BA30AEE0382">
    <w:name w:val="DA2C5FEC106C47A69BF8D4BA30AEE0382"/>
    <w:rsid w:val="001D357F"/>
    <w:pPr>
      <w:spacing w:after="0" w:line="240" w:lineRule="auto"/>
    </w:pPr>
    <w:rPr>
      <w:rFonts w:eastAsiaTheme="minorHAnsi" w:cs="Arial"/>
      <w:sz w:val="20"/>
      <w:szCs w:val="20"/>
      <w:lang w:eastAsia="en-US"/>
    </w:rPr>
  </w:style>
  <w:style w:type="paragraph" w:customStyle="1" w:styleId="EFB2B7B9173F4B05933F71BA461B80ED2">
    <w:name w:val="EFB2B7B9173F4B05933F71BA461B80ED2"/>
    <w:rsid w:val="001D357F"/>
    <w:pPr>
      <w:spacing w:after="0" w:line="240" w:lineRule="auto"/>
    </w:pPr>
    <w:rPr>
      <w:rFonts w:eastAsiaTheme="minorHAnsi" w:cs="Arial"/>
      <w:sz w:val="20"/>
      <w:szCs w:val="20"/>
      <w:lang w:eastAsia="en-US"/>
    </w:rPr>
  </w:style>
  <w:style w:type="paragraph" w:customStyle="1" w:styleId="6FC832817F15459DA03A1C1890ED836D2">
    <w:name w:val="6FC832817F15459DA03A1C1890ED836D2"/>
    <w:rsid w:val="001D357F"/>
    <w:pPr>
      <w:spacing w:after="0" w:line="240" w:lineRule="auto"/>
    </w:pPr>
    <w:rPr>
      <w:rFonts w:eastAsiaTheme="minorHAnsi" w:cs="Arial"/>
      <w:sz w:val="20"/>
      <w:szCs w:val="20"/>
      <w:lang w:eastAsia="en-US"/>
    </w:rPr>
  </w:style>
  <w:style w:type="paragraph" w:customStyle="1" w:styleId="0A2A866E478E4D60889C218AA38045692">
    <w:name w:val="0A2A866E478E4D60889C218AA38045692"/>
    <w:rsid w:val="001D357F"/>
    <w:pPr>
      <w:spacing w:after="0" w:line="240" w:lineRule="auto"/>
    </w:pPr>
    <w:rPr>
      <w:rFonts w:eastAsiaTheme="minorHAnsi" w:cs="Arial"/>
      <w:sz w:val="20"/>
      <w:szCs w:val="20"/>
      <w:lang w:eastAsia="en-US"/>
    </w:rPr>
  </w:style>
  <w:style w:type="paragraph" w:customStyle="1" w:styleId="374A9B96250841BDA562CE8A2A99BA572">
    <w:name w:val="374A9B96250841BDA562CE8A2A99BA572"/>
    <w:rsid w:val="001D357F"/>
    <w:pPr>
      <w:spacing w:after="0" w:line="240" w:lineRule="auto"/>
    </w:pPr>
    <w:rPr>
      <w:rFonts w:eastAsiaTheme="minorHAnsi" w:cs="Arial"/>
      <w:sz w:val="20"/>
      <w:szCs w:val="20"/>
      <w:lang w:eastAsia="en-US"/>
    </w:rPr>
  </w:style>
  <w:style w:type="paragraph" w:customStyle="1" w:styleId="696895A5FB844ECBB148FA5D78E8AF542">
    <w:name w:val="696895A5FB844ECBB148FA5D78E8AF542"/>
    <w:rsid w:val="001D357F"/>
    <w:pPr>
      <w:spacing w:after="0" w:line="240" w:lineRule="auto"/>
    </w:pPr>
    <w:rPr>
      <w:rFonts w:eastAsiaTheme="minorHAnsi" w:cs="Arial"/>
      <w:sz w:val="20"/>
      <w:szCs w:val="20"/>
      <w:lang w:eastAsia="en-US"/>
    </w:rPr>
  </w:style>
  <w:style w:type="paragraph" w:customStyle="1" w:styleId="D92624853E74455EBE91241A9063F1982">
    <w:name w:val="D92624853E74455EBE91241A9063F1982"/>
    <w:rsid w:val="001D357F"/>
    <w:pPr>
      <w:spacing w:after="0" w:line="240" w:lineRule="auto"/>
    </w:pPr>
    <w:rPr>
      <w:rFonts w:eastAsiaTheme="minorHAnsi" w:cs="Arial"/>
      <w:sz w:val="20"/>
      <w:szCs w:val="20"/>
      <w:lang w:eastAsia="en-US"/>
    </w:rPr>
  </w:style>
  <w:style w:type="paragraph" w:customStyle="1" w:styleId="3DA68800DF1744B780E5F841CDE6777F2">
    <w:name w:val="3DA68800DF1744B780E5F841CDE6777F2"/>
    <w:rsid w:val="001D357F"/>
    <w:pPr>
      <w:spacing w:after="0" w:line="240" w:lineRule="auto"/>
    </w:pPr>
    <w:rPr>
      <w:rFonts w:eastAsiaTheme="minorHAnsi" w:cs="Arial"/>
      <w:sz w:val="20"/>
      <w:szCs w:val="20"/>
      <w:lang w:eastAsia="en-US"/>
    </w:rPr>
  </w:style>
  <w:style w:type="paragraph" w:customStyle="1" w:styleId="4CD8B193A22A4B6783636EDB90A66B4C2">
    <w:name w:val="4CD8B193A22A4B6783636EDB90A66B4C2"/>
    <w:rsid w:val="001D357F"/>
    <w:pPr>
      <w:spacing w:after="0" w:line="240" w:lineRule="auto"/>
    </w:pPr>
    <w:rPr>
      <w:rFonts w:eastAsiaTheme="minorHAnsi" w:cs="Arial"/>
      <w:sz w:val="20"/>
      <w:szCs w:val="20"/>
      <w:lang w:eastAsia="en-US"/>
    </w:rPr>
  </w:style>
  <w:style w:type="paragraph" w:customStyle="1" w:styleId="71BE1E1449AB4AC489F6413D4DC13B202">
    <w:name w:val="71BE1E1449AB4AC489F6413D4DC13B202"/>
    <w:rsid w:val="001D357F"/>
    <w:pPr>
      <w:spacing w:after="0" w:line="240" w:lineRule="auto"/>
    </w:pPr>
    <w:rPr>
      <w:rFonts w:eastAsiaTheme="minorHAnsi" w:cs="Arial"/>
      <w:sz w:val="20"/>
      <w:szCs w:val="20"/>
      <w:lang w:eastAsia="en-US"/>
    </w:rPr>
  </w:style>
  <w:style w:type="paragraph" w:customStyle="1" w:styleId="69C04C41A76A4EC1B78D5F29A28F966C2">
    <w:name w:val="69C04C41A76A4EC1B78D5F29A28F966C2"/>
    <w:rsid w:val="001D357F"/>
    <w:pPr>
      <w:spacing w:after="0" w:line="240" w:lineRule="auto"/>
    </w:pPr>
    <w:rPr>
      <w:rFonts w:eastAsiaTheme="minorHAnsi" w:cs="Arial"/>
      <w:sz w:val="20"/>
      <w:szCs w:val="20"/>
      <w:lang w:eastAsia="en-US"/>
    </w:rPr>
  </w:style>
  <w:style w:type="paragraph" w:customStyle="1" w:styleId="D7E1097BAE0F4678ADE3D6B3178A4B412">
    <w:name w:val="D7E1097BAE0F4678ADE3D6B3178A4B412"/>
    <w:rsid w:val="001D357F"/>
    <w:pPr>
      <w:spacing w:after="0" w:line="240" w:lineRule="auto"/>
    </w:pPr>
    <w:rPr>
      <w:rFonts w:eastAsiaTheme="minorHAnsi" w:cs="Arial"/>
      <w:sz w:val="20"/>
      <w:szCs w:val="20"/>
      <w:lang w:eastAsia="en-US"/>
    </w:rPr>
  </w:style>
  <w:style w:type="paragraph" w:customStyle="1" w:styleId="09916A6223CA40439A5343BF7DC834E22">
    <w:name w:val="09916A6223CA40439A5343BF7DC834E22"/>
    <w:rsid w:val="001D357F"/>
    <w:pPr>
      <w:spacing w:after="0" w:line="240" w:lineRule="auto"/>
    </w:pPr>
    <w:rPr>
      <w:rFonts w:eastAsiaTheme="minorHAnsi" w:cs="Arial"/>
      <w:sz w:val="20"/>
      <w:szCs w:val="20"/>
      <w:lang w:eastAsia="en-US"/>
    </w:rPr>
  </w:style>
  <w:style w:type="paragraph" w:customStyle="1" w:styleId="D12A02A0BB344D0BAC67A9FBB6B7643C2">
    <w:name w:val="D12A02A0BB344D0BAC67A9FBB6B7643C2"/>
    <w:rsid w:val="001D357F"/>
    <w:pPr>
      <w:spacing w:after="0" w:line="240" w:lineRule="auto"/>
    </w:pPr>
    <w:rPr>
      <w:rFonts w:eastAsiaTheme="minorHAnsi" w:cs="Arial"/>
      <w:sz w:val="20"/>
      <w:szCs w:val="20"/>
      <w:lang w:eastAsia="en-US"/>
    </w:rPr>
  </w:style>
  <w:style w:type="paragraph" w:customStyle="1" w:styleId="FE1F4C1E066244518BA13A748BBA69E02">
    <w:name w:val="FE1F4C1E066244518BA13A748BBA69E02"/>
    <w:rsid w:val="001D357F"/>
    <w:pPr>
      <w:spacing w:after="0" w:line="240" w:lineRule="auto"/>
    </w:pPr>
    <w:rPr>
      <w:rFonts w:eastAsiaTheme="minorHAnsi" w:cs="Arial"/>
      <w:sz w:val="20"/>
      <w:szCs w:val="20"/>
      <w:lang w:eastAsia="en-US"/>
    </w:rPr>
  </w:style>
  <w:style w:type="paragraph" w:customStyle="1" w:styleId="2DF2F2C6EB174A8A8196F30DBD981D432">
    <w:name w:val="2DF2F2C6EB174A8A8196F30DBD981D432"/>
    <w:rsid w:val="001D357F"/>
    <w:pPr>
      <w:spacing w:after="0" w:line="240" w:lineRule="auto"/>
    </w:pPr>
    <w:rPr>
      <w:rFonts w:eastAsiaTheme="minorHAnsi" w:cs="Arial"/>
      <w:sz w:val="20"/>
      <w:szCs w:val="20"/>
      <w:lang w:eastAsia="en-US"/>
    </w:rPr>
  </w:style>
  <w:style w:type="paragraph" w:customStyle="1" w:styleId="8825C25188D741CB8FF1EAB6338D3DC92">
    <w:name w:val="8825C25188D741CB8FF1EAB6338D3DC92"/>
    <w:rsid w:val="001D357F"/>
    <w:pPr>
      <w:spacing w:after="0" w:line="240" w:lineRule="auto"/>
    </w:pPr>
    <w:rPr>
      <w:rFonts w:eastAsiaTheme="minorHAnsi" w:cs="Arial"/>
      <w:sz w:val="20"/>
      <w:szCs w:val="20"/>
      <w:lang w:eastAsia="en-US"/>
    </w:rPr>
  </w:style>
  <w:style w:type="paragraph" w:customStyle="1" w:styleId="20AA67F735D94B7091BC2E8EF179D82F2">
    <w:name w:val="20AA67F735D94B7091BC2E8EF179D82F2"/>
    <w:rsid w:val="001D357F"/>
    <w:pPr>
      <w:spacing w:after="0" w:line="240" w:lineRule="auto"/>
    </w:pPr>
    <w:rPr>
      <w:rFonts w:eastAsiaTheme="minorHAnsi" w:cs="Arial"/>
      <w:sz w:val="20"/>
      <w:szCs w:val="20"/>
      <w:lang w:eastAsia="en-US"/>
    </w:rPr>
  </w:style>
  <w:style w:type="paragraph" w:customStyle="1" w:styleId="3AEE5007665044019943B696786D55342">
    <w:name w:val="3AEE5007665044019943B696786D55342"/>
    <w:rsid w:val="001D357F"/>
    <w:pPr>
      <w:spacing w:after="0" w:line="240" w:lineRule="auto"/>
    </w:pPr>
    <w:rPr>
      <w:rFonts w:eastAsiaTheme="minorHAnsi" w:cs="Arial"/>
      <w:sz w:val="20"/>
      <w:szCs w:val="20"/>
      <w:lang w:eastAsia="en-US"/>
    </w:rPr>
  </w:style>
  <w:style w:type="paragraph" w:customStyle="1" w:styleId="1C9D3FE921AF4F2B939B519EF7DDF5032">
    <w:name w:val="1C9D3FE921AF4F2B939B519EF7DDF5032"/>
    <w:rsid w:val="001D357F"/>
    <w:pPr>
      <w:spacing w:after="0" w:line="240" w:lineRule="auto"/>
    </w:pPr>
    <w:rPr>
      <w:rFonts w:eastAsiaTheme="minorHAnsi" w:cs="Arial"/>
      <w:sz w:val="20"/>
      <w:szCs w:val="20"/>
      <w:lang w:eastAsia="en-US"/>
    </w:rPr>
  </w:style>
  <w:style w:type="paragraph" w:customStyle="1" w:styleId="D137A8715F104ED4A3BBEAB6BFAA1BA42">
    <w:name w:val="D137A8715F104ED4A3BBEAB6BFAA1BA42"/>
    <w:rsid w:val="001D357F"/>
    <w:pPr>
      <w:spacing w:after="0" w:line="240" w:lineRule="auto"/>
    </w:pPr>
    <w:rPr>
      <w:rFonts w:eastAsiaTheme="minorHAnsi" w:cs="Arial"/>
      <w:sz w:val="20"/>
      <w:szCs w:val="20"/>
      <w:lang w:eastAsia="en-US"/>
    </w:rPr>
  </w:style>
  <w:style w:type="paragraph" w:customStyle="1" w:styleId="500D0471FE224A32BD8F040B8F5FF7952">
    <w:name w:val="500D0471FE224A32BD8F040B8F5FF7952"/>
    <w:rsid w:val="001D357F"/>
    <w:pPr>
      <w:spacing w:after="0" w:line="240" w:lineRule="auto"/>
    </w:pPr>
    <w:rPr>
      <w:rFonts w:eastAsiaTheme="minorHAnsi" w:cs="Arial"/>
      <w:sz w:val="20"/>
      <w:szCs w:val="20"/>
      <w:lang w:eastAsia="en-US"/>
    </w:rPr>
  </w:style>
  <w:style w:type="paragraph" w:customStyle="1" w:styleId="9E079D9730F449D29810A564C7113D622">
    <w:name w:val="9E079D9730F449D29810A564C7113D622"/>
    <w:rsid w:val="001D357F"/>
    <w:pPr>
      <w:spacing w:after="0" w:line="240" w:lineRule="auto"/>
    </w:pPr>
    <w:rPr>
      <w:rFonts w:eastAsiaTheme="minorHAnsi" w:cs="Arial"/>
      <w:sz w:val="20"/>
      <w:szCs w:val="20"/>
      <w:lang w:eastAsia="en-US"/>
    </w:rPr>
  </w:style>
  <w:style w:type="paragraph" w:customStyle="1" w:styleId="4C68FF4E723040E4A10E6E998083599E2">
    <w:name w:val="4C68FF4E723040E4A10E6E998083599E2"/>
    <w:rsid w:val="001D357F"/>
    <w:pPr>
      <w:spacing w:after="0" w:line="240" w:lineRule="auto"/>
    </w:pPr>
    <w:rPr>
      <w:rFonts w:eastAsiaTheme="minorHAnsi" w:cs="Arial"/>
      <w:sz w:val="20"/>
      <w:szCs w:val="20"/>
      <w:lang w:eastAsia="en-US"/>
    </w:rPr>
  </w:style>
  <w:style w:type="paragraph" w:customStyle="1" w:styleId="4C2BFA5FEBF1422A812BD5B729D6FC582">
    <w:name w:val="4C2BFA5FEBF1422A812BD5B729D6FC582"/>
    <w:rsid w:val="001D357F"/>
    <w:pPr>
      <w:spacing w:after="0" w:line="240" w:lineRule="auto"/>
    </w:pPr>
    <w:rPr>
      <w:rFonts w:eastAsiaTheme="minorHAnsi" w:cs="Arial"/>
      <w:sz w:val="20"/>
      <w:szCs w:val="20"/>
      <w:lang w:eastAsia="en-US"/>
    </w:rPr>
  </w:style>
  <w:style w:type="paragraph" w:customStyle="1" w:styleId="22B88595889D4FEEB9C9B0D1A9F1034F2">
    <w:name w:val="22B88595889D4FEEB9C9B0D1A9F1034F2"/>
    <w:rsid w:val="001D357F"/>
    <w:pPr>
      <w:spacing w:after="0" w:line="240" w:lineRule="auto"/>
    </w:pPr>
    <w:rPr>
      <w:rFonts w:eastAsiaTheme="minorHAnsi" w:cs="Arial"/>
      <w:sz w:val="20"/>
      <w:szCs w:val="20"/>
      <w:lang w:eastAsia="en-US"/>
    </w:rPr>
  </w:style>
  <w:style w:type="paragraph" w:customStyle="1" w:styleId="F94E2A2346C1411497BD699F5EB444712">
    <w:name w:val="F94E2A2346C1411497BD699F5EB444712"/>
    <w:rsid w:val="001D357F"/>
    <w:pPr>
      <w:spacing w:after="0" w:line="240" w:lineRule="auto"/>
    </w:pPr>
    <w:rPr>
      <w:rFonts w:eastAsiaTheme="minorHAnsi" w:cs="Arial"/>
      <w:sz w:val="20"/>
      <w:szCs w:val="20"/>
      <w:lang w:eastAsia="en-US"/>
    </w:rPr>
  </w:style>
  <w:style w:type="paragraph" w:customStyle="1" w:styleId="C902D46BF1F8489FAC660BA62464B9D22">
    <w:name w:val="C902D46BF1F8489FAC660BA62464B9D22"/>
    <w:rsid w:val="001D357F"/>
    <w:pPr>
      <w:spacing w:after="0" w:line="240" w:lineRule="auto"/>
    </w:pPr>
    <w:rPr>
      <w:rFonts w:eastAsiaTheme="minorHAnsi" w:cs="Arial"/>
      <w:sz w:val="20"/>
      <w:szCs w:val="20"/>
      <w:lang w:eastAsia="en-US"/>
    </w:rPr>
  </w:style>
  <w:style w:type="paragraph" w:customStyle="1" w:styleId="14CF3172F6BD47B2974C6ACF67605CEA2">
    <w:name w:val="14CF3172F6BD47B2974C6ACF67605CEA2"/>
    <w:rsid w:val="001D357F"/>
    <w:pPr>
      <w:spacing w:after="0" w:line="240" w:lineRule="auto"/>
    </w:pPr>
    <w:rPr>
      <w:rFonts w:eastAsiaTheme="minorHAnsi" w:cs="Arial"/>
      <w:sz w:val="20"/>
      <w:szCs w:val="20"/>
      <w:lang w:eastAsia="en-US"/>
    </w:rPr>
  </w:style>
  <w:style w:type="paragraph" w:customStyle="1" w:styleId="A3B17EF00EB242FFBD896C7D088A61D72">
    <w:name w:val="A3B17EF00EB242FFBD896C7D088A61D72"/>
    <w:rsid w:val="001D357F"/>
    <w:pPr>
      <w:spacing w:after="0" w:line="240" w:lineRule="auto"/>
    </w:pPr>
    <w:rPr>
      <w:rFonts w:eastAsiaTheme="minorHAnsi" w:cs="Arial"/>
      <w:sz w:val="20"/>
      <w:szCs w:val="20"/>
      <w:lang w:eastAsia="en-US"/>
    </w:rPr>
  </w:style>
  <w:style w:type="paragraph" w:customStyle="1" w:styleId="417B4E31DD5541B993120C462B99E4EC2">
    <w:name w:val="417B4E31DD5541B993120C462B99E4EC2"/>
    <w:rsid w:val="001D357F"/>
    <w:pPr>
      <w:spacing w:after="0" w:line="240" w:lineRule="auto"/>
    </w:pPr>
    <w:rPr>
      <w:rFonts w:eastAsiaTheme="minorHAnsi" w:cs="Arial"/>
      <w:sz w:val="20"/>
      <w:szCs w:val="20"/>
      <w:lang w:eastAsia="en-US"/>
    </w:rPr>
  </w:style>
  <w:style w:type="paragraph" w:customStyle="1" w:styleId="3E7B9606CFDB43E6A6CFDF345C65A3292">
    <w:name w:val="3E7B9606CFDB43E6A6CFDF345C65A3292"/>
    <w:rsid w:val="001D357F"/>
    <w:pPr>
      <w:spacing w:after="0" w:line="240" w:lineRule="auto"/>
    </w:pPr>
    <w:rPr>
      <w:rFonts w:eastAsiaTheme="minorHAnsi" w:cs="Arial"/>
      <w:sz w:val="20"/>
      <w:szCs w:val="20"/>
      <w:lang w:eastAsia="en-US"/>
    </w:rPr>
  </w:style>
  <w:style w:type="paragraph" w:customStyle="1" w:styleId="E88E54FA3D2F43BDB33482AF067099862">
    <w:name w:val="E88E54FA3D2F43BDB33482AF067099862"/>
    <w:rsid w:val="001D357F"/>
    <w:pPr>
      <w:spacing w:after="0" w:line="240" w:lineRule="auto"/>
    </w:pPr>
    <w:rPr>
      <w:rFonts w:eastAsiaTheme="minorHAnsi" w:cs="Arial"/>
      <w:sz w:val="20"/>
      <w:szCs w:val="20"/>
      <w:lang w:eastAsia="en-US"/>
    </w:rPr>
  </w:style>
  <w:style w:type="paragraph" w:customStyle="1" w:styleId="60A8F4053B55485C8CB6B4E79DA0435B2">
    <w:name w:val="60A8F4053B55485C8CB6B4E79DA0435B2"/>
    <w:rsid w:val="001D357F"/>
    <w:pPr>
      <w:spacing w:after="0" w:line="240" w:lineRule="auto"/>
    </w:pPr>
    <w:rPr>
      <w:rFonts w:eastAsiaTheme="minorHAnsi" w:cs="Arial"/>
      <w:sz w:val="20"/>
      <w:szCs w:val="20"/>
      <w:lang w:eastAsia="en-US"/>
    </w:rPr>
  </w:style>
  <w:style w:type="paragraph" w:customStyle="1" w:styleId="EEDA1F5BE9554F318159BE7F694F5A072">
    <w:name w:val="EEDA1F5BE9554F318159BE7F694F5A072"/>
    <w:rsid w:val="001D357F"/>
    <w:pPr>
      <w:spacing w:after="0" w:line="240" w:lineRule="auto"/>
    </w:pPr>
    <w:rPr>
      <w:rFonts w:eastAsiaTheme="minorHAnsi" w:cs="Arial"/>
      <w:sz w:val="20"/>
      <w:szCs w:val="20"/>
      <w:lang w:eastAsia="en-US"/>
    </w:rPr>
  </w:style>
  <w:style w:type="paragraph" w:customStyle="1" w:styleId="630A00A628C94D20B3773A9D2BAC4C8F2">
    <w:name w:val="630A00A628C94D20B3773A9D2BAC4C8F2"/>
    <w:rsid w:val="001D357F"/>
    <w:pPr>
      <w:spacing w:after="0" w:line="240" w:lineRule="auto"/>
    </w:pPr>
    <w:rPr>
      <w:rFonts w:eastAsiaTheme="minorHAnsi" w:cs="Arial"/>
      <w:sz w:val="20"/>
      <w:szCs w:val="20"/>
      <w:lang w:eastAsia="en-US"/>
    </w:rPr>
  </w:style>
  <w:style w:type="paragraph" w:customStyle="1" w:styleId="A7AE91449DED4DC0A7623683B4E1E2152">
    <w:name w:val="A7AE91449DED4DC0A7623683B4E1E2152"/>
    <w:rsid w:val="001D357F"/>
    <w:pPr>
      <w:spacing w:after="0" w:line="240" w:lineRule="auto"/>
    </w:pPr>
    <w:rPr>
      <w:rFonts w:eastAsiaTheme="minorHAnsi" w:cs="Arial"/>
      <w:sz w:val="20"/>
      <w:szCs w:val="20"/>
      <w:lang w:eastAsia="en-US"/>
    </w:rPr>
  </w:style>
  <w:style w:type="paragraph" w:customStyle="1" w:styleId="6E5908E725F4418292A88C24F8A9BC422">
    <w:name w:val="6E5908E725F4418292A88C24F8A9BC422"/>
    <w:rsid w:val="001D357F"/>
    <w:pPr>
      <w:spacing w:after="0" w:line="240" w:lineRule="auto"/>
    </w:pPr>
    <w:rPr>
      <w:rFonts w:eastAsiaTheme="minorHAnsi" w:cs="Arial"/>
      <w:sz w:val="20"/>
      <w:szCs w:val="20"/>
      <w:lang w:eastAsia="en-US"/>
    </w:rPr>
  </w:style>
  <w:style w:type="paragraph" w:customStyle="1" w:styleId="DF71D735026C45479C19EB1441E7FEB42">
    <w:name w:val="DF71D735026C45479C19EB1441E7FEB42"/>
    <w:rsid w:val="001D357F"/>
    <w:pPr>
      <w:spacing w:after="0" w:line="240" w:lineRule="auto"/>
    </w:pPr>
    <w:rPr>
      <w:rFonts w:eastAsiaTheme="minorHAnsi" w:cs="Arial"/>
      <w:sz w:val="20"/>
      <w:szCs w:val="20"/>
      <w:lang w:eastAsia="en-US"/>
    </w:rPr>
  </w:style>
  <w:style w:type="paragraph" w:customStyle="1" w:styleId="FE64238D269F4053B013C78CF4F67F142">
    <w:name w:val="FE64238D269F4053B013C78CF4F67F142"/>
    <w:rsid w:val="001D357F"/>
    <w:pPr>
      <w:spacing w:after="0" w:line="240" w:lineRule="auto"/>
    </w:pPr>
    <w:rPr>
      <w:rFonts w:eastAsiaTheme="minorHAnsi" w:cs="Arial"/>
      <w:sz w:val="20"/>
      <w:szCs w:val="20"/>
      <w:lang w:eastAsia="en-US"/>
    </w:rPr>
  </w:style>
  <w:style w:type="paragraph" w:customStyle="1" w:styleId="EB66F82A540E42B8B1349285099761702">
    <w:name w:val="EB66F82A540E42B8B1349285099761702"/>
    <w:rsid w:val="001D357F"/>
    <w:pPr>
      <w:spacing w:after="0" w:line="240" w:lineRule="auto"/>
    </w:pPr>
    <w:rPr>
      <w:rFonts w:eastAsiaTheme="minorHAnsi" w:cs="Arial"/>
      <w:sz w:val="20"/>
      <w:szCs w:val="20"/>
      <w:lang w:eastAsia="en-US"/>
    </w:rPr>
  </w:style>
  <w:style w:type="paragraph" w:customStyle="1" w:styleId="26413A3F33D4497D8352344353E5BBCA2">
    <w:name w:val="26413A3F33D4497D8352344353E5BBCA2"/>
    <w:rsid w:val="001D357F"/>
    <w:pPr>
      <w:spacing w:after="0" w:line="240" w:lineRule="auto"/>
    </w:pPr>
    <w:rPr>
      <w:rFonts w:eastAsiaTheme="minorHAnsi" w:cs="Arial"/>
      <w:sz w:val="20"/>
      <w:szCs w:val="20"/>
      <w:lang w:eastAsia="en-US"/>
    </w:rPr>
  </w:style>
  <w:style w:type="paragraph" w:customStyle="1" w:styleId="7929D3FC01C34573A55DFA85734CCDA12">
    <w:name w:val="7929D3FC01C34573A55DFA85734CCDA12"/>
    <w:rsid w:val="001D357F"/>
    <w:pPr>
      <w:spacing w:after="0" w:line="240" w:lineRule="auto"/>
    </w:pPr>
    <w:rPr>
      <w:rFonts w:eastAsiaTheme="minorHAnsi" w:cs="Arial"/>
      <w:sz w:val="20"/>
      <w:szCs w:val="20"/>
      <w:lang w:eastAsia="en-US"/>
    </w:rPr>
  </w:style>
  <w:style w:type="paragraph" w:customStyle="1" w:styleId="DC2BAF7CE51B411EB7BE2265E483F6E22">
    <w:name w:val="DC2BAF7CE51B411EB7BE2265E483F6E22"/>
    <w:rsid w:val="001D357F"/>
    <w:pPr>
      <w:spacing w:after="0" w:line="240" w:lineRule="auto"/>
    </w:pPr>
    <w:rPr>
      <w:rFonts w:eastAsiaTheme="minorHAnsi" w:cs="Arial"/>
      <w:sz w:val="20"/>
      <w:szCs w:val="20"/>
      <w:lang w:eastAsia="en-US"/>
    </w:rPr>
  </w:style>
  <w:style w:type="paragraph" w:customStyle="1" w:styleId="9B84CB8AD7B340DEAB56B96F98E8C53F2">
    <w:name w:val="9B84CB8AD7B340DEAB56B96F98E8C53F2"/>
    <w:rsid w:val="001D357F"/>
    <w:pPr>
      <w:spacing w:after="0" w:line="240" w:lineRule="auto"/>
    </w:pPr>
    <w:rPr>
      <w:rFonts w:eastAsiaTheme="minorHAnsi" w:cs="Arial"/>
      <w:sz w:val="20"/>
      <w:szCs w:val="20"/>
      <w:lang w:eastAsia="en-US"/>
    </w:rPr>
  </w:style>
  <w:style w:type="paragraph" w:customStyle="1" w:styleId="D7436E88F4FB49C79E45E97FDD6A5B9E4">
    <w:name w:val="D7436E88F4FB49C79E45E97FDD6A5B9E4"/>
    <w:rsid w:val="001D357F"/>
    <w:pPr>
      <w:spacing w:after="0" w:line="240" w:lineRule="auto"/>
    </w:pPr>
    <w:rPr>
      <w:rFonts w:eastAsiaTheme="minorHAnsi" w:cs="Arial"/>
      <w:sz w:val="20"/>
      <w:szCs w:val="20"/>
      <w:lang w:eastAsia="en-US"/>
    </w:rPr>
  </w:style>
  <w:style w:type="paragraph" w:customStyle="1" w:styleId="A9236F72BAC24E33830940E5E69272954">
    <w:name w:val="A9236F72BAC24E33830940E5E69272954"/>
    <w:rsid w:val="001D357F"/>
    <w:pPr>
      <w:spacing w:after="0" w:line="240" w:lineRule="auto"/>
    </w:pPr>
    <w:rPr>
      <w:rFonts w:eastAsiaTheme="minorHAnsi" w:cs="Arial"/>
      <w:sz w:val="20"/>
      <w:szCs w:val="20"/>
      <w:lang w:eastAsia="en-US"/>
    </w:rPr>
  </w:style>
  <w:style w:type="paragraph" w:customStyle="1" w:styleId="5F43E095D711455380B553F616706C111">
    <w:name w:val="5F43E095D711455380B553F616706C111"/>
    <w:rsid w:val="001D357F"/>
    <w:pPr>
      <w:spacing w:after="0" w:line="240" w:lineRule="auto"/>
    </w:pPr>
    <w:rPr>
      <w:rFonts w:eastAsiaTheme="minorHAnsi" w:cs="Arial"/>
      <w:sz w:val="20"/>
      <w:szCs w:val="20"/>
      <w:lang w:eastAsia="en-US"/>
    </w:rPr>
  </w:style>
  <w:style w:type="paragraph" w:customStyle="1" w:styleId="C18E77B6EF9744E3B280B7B8604741BD3">
    <w:name w:val="C18E77B6EF9744E3B280B7B8604741BD3"/>
    <w:rsid w:val="001D357F"/>
    <w:pPr>
      <w:spacing w:after="0" w:line="240" w:lineRule="auto"/>
    </w:pPr>
    <w:rPr>
      <w:rFonts w:eastAsiaTheme="minorHAnsi" w:cs="Arial"/>
      <w:sz w:val="20"/>
      <w:szCs w:val="20"/>
      <w:lang w:eastAsia="en-US"/>
    </w:rPr>
  </w:style>
  <w:style w:type="paragraph" w:customStyle="1" w:styleId="7FC0E93B70A14DC697F927DE91DBB3432">
    <w:name w:val="7FC0E93B70A14DC697F927DE91DBB3432"/>
    <w:rsid w:val="001D357F"/>
    <w:pPr>
      <w:spacing w:after="0" w:line="240" w:lineRule="auto"/>
    </w:pPr>
    <w:rPr>
      <w:rFonts w:eastAsiaTheme="minorHAnsi" w:cs="Arial"/>
      <w:sz w:val="20"/>
      <w:szCs w:val="20"/>
      <w:lang w:eastAsia="en-US"/>
    </w:rPr>
  </w:style>
  <w:style w:type="paragraph" w:customStyle="1" w:styleId="F90175742F6B460090A05EE549BD0AAA2">
    <w:name w:val="F90175742F6B460090A05EE549BD0AAA2"/>
    <w:rsid w:val="001D357F"/>
    <w:pPr>
      <w:spacing w:after="0" w:line="240" w:lineRule="auto"/>
    </w:pPr>
    <w:rPr>
      <w:rFonts w:eastAsiaTheme="minorHAnsi" w:cs="Arial"/>
      <w:sz w:val="20"/>
      <w:szCs w:val="20"/>
      <w:lang w:eastAsia="en-US"/>
    </w:rPr>
  </w:style>
  <w:style w:type="paragraph" w:customStyle="1" w:styleId="3E53B55273A04FCFBBF328475D242AD82">
    <w:name w:val="3E53B55273A04FCFBBF328475D242AD82"/>
    <w:rsid w:val="001D357F"/>
    <w:pPr>
      <w:spacing w:after="0" w:line="240" w:lineRule="auto"/>
    </w:pPr>
    <w:rPr>
      <w:rFonts w:eastAsiaTheme="minorHAnsi" w:cs="Arial"/>
      <w:sz w:val="20"/>
      <w:szCs w:val="20"/>
      <w:lang w:eastAsia="en-US"/>
    </w:rPr>
  </w:style>
  <w:style w:type="paragraph" w:customStyle="1" w:styleId="890F02EAA0C545248076BB814D727F3C2">
    <w:name w:val="890F02EAA0C545248076BB814D727F3C2"/>
    <w:rsid w:val="001D357F"/>
    <w:pPr>
      <w:spacing w:after="0" w:line="240" w:lineRule="auto"/>
    </w:pPr>
    <w:rPr>
      <w:rFonts w:eastAsiaTheme="minorHAnsi" w:cs="Arial"/>
      <w:sz w:val="20"/>
      <w:szCs w:val="20"/>
      <w:lang w:eastAsia="en-US"/>
    </w:rPr>
  </w:style>
  <w:style w:type="paragraph" w:customStyle="1" w:styleId="8C9A1850ED0745789FB12E26CF608B932">
    <w:name w:val="8C9A1850ED0745789FB12E26CF608B932"/>
    <w:rsid w:val="001D357F"/>
    <w:pPr>
      <w:spacing w:after="0" w:line="240" w:lineRule="auto"/>
    </w:pPr>
    <w:rPr>
      <w:rFonts w:eastAsiaTheme="minorHAnsi" w:cs="Arial"/>
      <w:sz w:val="20"/>
      <w:szCs w:val="20"/>
      <w:lang w:eastAsia="en-US"/>
    </w:rPr>
  </w:style>
  <w:style w:type="paragraph" w:customStyle="1" w:styleId="47C72681D7784B9CA0EF88BC1D30B9092">
    <w:name w:val="47C72681D7784B9CA0EF88BC1D30B9092"/>
    <w:rsid w:val="001D357F"/>
    <w:pPr>
      <w:spacing w:after="0" w:line="240" w:lineRule="auto"/>
    </w:pPr>
    <w:rPr>
      <w:rFonts w:eastAsiaTheme="minorHAnsi" w:cs="Arial"/>
      <w:sz w:val="20"/>
      <w:szCs w:val="20"/>
      <w:lang w:eastAsia="en-US"/>
    </w:rPr>
  </w:style>
  <w:style w:type="paragraph" w:customStyle="1" w:styleId="8398EE88F8AA4499B7F1DB95BEBCB3122">
    <w:name w:val="8398EE88F8AA4499B7F1DB95BEBCB3122"/>
    <w:rsid w:val="001D357F"/>
    <w:pPr>
      <w:spacing w:after="0" w:line="240" w:lineRule="auto"/>
    </w:pPr>
    <w:rPr>
      <w:rFonts w:eastAsiaTheme="minorHAnsi" w:cs="Arial"/>
      <w:sz w:val="20"/>
      <w:szCs w:val="20"/>
      <w:lang w:eastAsia="en-US"/>
    </w:rPr>
  </w:style>
  <w:style w:type="paragraph" w:customStyle="1" w:styleId="A98CD91220624137990F4A1CE7E30A4F2">
    <w:name w:val="A98CD91220624137990F4A1CE7E30A4F2"/>
    <w:rsid w:val="001D357F"/>
    <w:pPr>
      <w:spacing w:after="0" w:line="240" w:lineRule="auto"/>
    </w:pPr>
    <w:rPr>
      <w:rFonts w:eastAsiaTheme="minorHAnsi" w:cs="Arial"/>
      <w:sz w:val="20"/>
      <w:szCs w:val="20"/>
      <w:lang w:eastAsia="en-US"/>
    </w:rPr>
  </w:style>
  <w:style w:type="paragraph" w:customStyle="1" w:styleId="C3512F412EA246ACAB839F8F72C005543">
    <w:name w:val="C3512F412EA246ACAB839F8F72C005543"/>
    <w:rsid w:val="001D357F"/>
    <w:pPr>
      <w:spacing w:after="0" w:line="240" w:lineRule="auto"/>
    </w:pPr>
    <w:rPr>
      <w:rFonts w:eastAsiaTheme="minorHAnsi" w:cs="Arial"/>
      <w:sz w:val="20"/>
      <w:szCs w:val="20"/>
      <w:lang w:eastAsia="en-US"/>
    </w:rPr>
  </w:style>
  <w:style w:type="paragraph" w:customStyle="1" w:styleId="84E30727AAF54ED093A1D6CD1DC35F603">
    <w:name w:val="84E30727AAF54ED093A1D6CD1DC35F603"/>
    <w:rsid w:val="001D357F"/>
    <w:pPr>
      <w:spacing w:after="0" w:line="240" w:lineRule="auto"/>
    </w:pPr>
    <w:rPr>
      <w:rFonts w:eastAsiaTheme="minorHAnsi" w:cs="Arial"/>
      <w:sz w:val="20"/>
      <w:szCs w:val="20"/>
      <w:lang w:eastAsia="en-US"/>
    </w:rPr>
  </w:style>
  <w:style w:type="paragraph" w:customStyle="1" w:styleId="56B4F6D7215A4F4992627C979C2D4B6F3">
    <w:name w:val="56B4F6D7215A4F4992627C979C2D4B6F3"/>
    <w:rsid w:val="001D357F"/>
    <w:pPr>
      <w:spacing w:after="0" w:line="240" w:lineRule="auto"/>
    </w:pPr>
    <w:rPr>
      <w:rFonts w:eastAsiaTheme="minorHAnsi" w:cs="Arial"/>
      <w:sz w:val="20"/>
      <w:szCs w:val="20"/>
      <w:lang w:eastAsia="en-US"/>
    </w:rPr>
  </w:style>
  <w:style w:type="paragraph" w:customStyle="1" w:styleId="DCE1D6666D534E98B4A4E0BE7ABE08573">
    <w:name w:val="DCE1D6666D534E98B4A4E0BE7ABE08573"/>
    <w:rsid w:val="001D357F"/>
    <w:pPr>
      <w:spacing w:after="0" w:line="240" w:lineRule="auto"/>
    </w:pPr>
    <w:rPr>
      <w:rFonts w:eastAsiaTheme="minorHAnsi" w:cs="Arial"/>
      <w:sz w:val="20"/>
      <w:szCs w:val="20"/>
      <w:lang w:eastAsia="en-US"/>
    </w:rPr>
  </w:style>
  <w:style w:type="paragraph" w:customStyle="1" w:styleId="EBD27D28504F405D8782D149C6A108EA1">
    <w:name w:val="EBD27D28504F405D8782D149C6A108EA1"/>
    <w:rsid w:val="001D357F"/>
    <w:pPr>
      <w:spacing w:after="0" w:line="240" w:lineRule="auto"/>
    </w:pPr>
    <w:rPr>
      <w:rFonts w:eastAsiaTheme="minorHAnsi" w:cs="Arial"/>
      <w:sz w:val="20"/>
      <w:szCs w:val="20"/>
      <w:lang w:eastAsia="en-US"/>
    </w:rPr>
  </w:style>
  <w:style w:type="paragraph" w:customStyle="1" w:styleId="62F1AEB77B644165A094C7718A17E1132">
    <w:name w:val="62F1AEB77B644165A094C7718A17E1132"/>
    <w:rsid w:val="001D357F"/>
    <w:pPr>
      <w:spacing w:after="0" w:line="240" w:lineRule="auto"/>
    </w:pPr>
    <w:rPr>
      <w:rFonts w:eastAsiaTheme="minorHAnsi" w:cs="Arial"/>
      <w:sz w:val="20"/>
      <w:szCs w:val="20"/>
      <w:lang w:eastAsia="en-US"/>
    </w:rPr>
  </w:style>
  <w:style w:type="paragraph" w:customStyle="1" w:styleId="26F63DCE61E742C0875939250BC646F9">
    <w:name w:val="26F63DCE61E742C0875939250BC646F9"/>
    <w:rsid w:val="001D357F"/>
  </w:style>
  <w:style w:type="paragraph" w:customStyle="1" w:styleId="5BCF097D9E874A2796F1EE9B833D52F4">
    <w:name w:val="5BCF097D9E874A2796F1EE9B833D52F4"/>
    <w:rsid w:val="001D357F"/>
  </w:style>
  <w:style w:type="paragraph" w:customStyle="1" w:styleId="7054FF36CE304B419656533BDAA759337">
    <w:name w:val="7054FF36CE304B419656533BDAA759337"/>
    <w:rsid w:val="001D357F"/>
    <w:pPr>
      <w:spacing w:after="0" w:line="240" w:lineRule="auto"/>
      <w:outlineLvl w:val="1"/>
    </w:pPr>
    <w:rPr>
      <w:rFonts w:eastAsiaTheme="minorHAnsi" w:cs="Arial"/>
      <w:b/>
      <w:noProof/>
      <w:color w:val="C45911" w:themeColor="accent2" w:themeShade="BF"/>
      <w:sz w:val="24"/>
      <w:szCs w:val="24"/>
      <w:lang w:eastAsia="en-US"/>
    </w:rPr>
  </w:style>
  <w:style w:type="paragraph" w:customStyle="1" w:styleId="BE920C2BB167491A9AC602FC0ECB648F">
    <w:name w:val="BE920C2BB167491A9AC602FC0ECB648F"/>
    <w:rsid w:val="001D357F"/>
    <w:pPr>
      <w:spacing w:after="0" w:line="240" w:lineRule="auto"/>
    </w:pPr>
    <w:rPr>
      <w:rFonts w:eastAsiaTheme="minorHAnsi" w:cs="Arial"/>
      <w:sz w:val="20"/>
      <w:szCs w:val="20"/>
      <w:lang w:eastAsia="en-US"/>
    </w:rPr>
  </w:style>
  <w:style w:type="paragraph" w:customStyle="1" w:styleId="792070D29EAE498AA7567B350365B2BE4">
    <w:name w:val="792070D29EAE498AA7567B350365B2BE4"/>
    <w:rsid w:val="001D357F"/>
    <w:pPr>
      <w:spacing w:after="0" w:line="240" w:lineRule="auto"/>
    </w:pPr>
    <w:rPr>
      <w:rFonts w:eastAsiaTheme="minorHAnsi" w:cs="Arial"/>
      <w:sz w:val="20"/>
      <w:szCs w:val="20"/>
      <w:lang w:eastAsia="en-US"/>
    </w:rPr>
  </w:style>
  <w:style w:type="paragraph" w:customStyle="1" w:styleId="5AC37271A7234950A8216D59F04D4EA05">
    <w:name w:val="5AC37271A7234950A8216D59F04D4EA05"/>
    <w:rsid w:val="001D357F"/>
    <w:pPr>
      <w:spacing w:after="0" w:line="240" w:lineRule="auto"/>
    </w:pPr>
    <w:rPr>
      <w:rFonts w:eastAsiaTheme="minorHAnsi" w:cs="Arial"/>
      <w:sz w:val="20"/>
      <w:szCs w:val="20"/>
      <w:lang w:eastAsia="en-US"/>
    </w:rPr>
  </w:style>
  <w:style w:type="paragraph" w:customStyle="1" w:styleId="B4E73F3AD5374343BC88C57475D092F12">
    <w:name w:val="B4E73F3AD5374343BC88C57475D092F12"/>
    <w:rsid w:val="001D357F"/>
    <w:pPr>
      <w:spacing w:after="0" w:line="240" w:lineRule="auto"/>
    </w:pPr>
    <w:rPr>
      <w:rFonts w:eastAsiaTheme="minorHAnsi" w:cs="Arial"/>
      <w:sz w:val="20"/>
      <w:szCs w:val="20"/>
      <w:lang w:eastAsia="en-US"/>
    </w:rPr>
  </w:style>
  <w:style w:type="paragraph" w:customStyle="1" w:styleId="2199DED1F1FF4693AB034E5B73FF0D391">
    <w:name w:val="2199DED1F1FF4693AB034E5B73FF0D391"/>
    <w:rsid w:val="001D357F"/>
    <w:pPr>
      <w:spacing w:after="0" w:line="240" w:lineRule="auto"/>
    </w:pPr>
    <w:rPr>
      <w:rFonts w:eastAsiaTheme="minorHAnsi" w:cs="Arial"/>
      <w:sz w:val="20"/>
      <w:szCs w:val="20"/>
      <w:lang w:eastAsia="en-US"/>
    </w:rPr>
  </w:style>
  <w:style w:type="paragraph" w:customStyle="1" w:styleId="069E6B36C22F42CFBC10CBDDAFFBD66A4">
    <w:name w:val="069E6B36C22F42CFBC10CBDDAFFBD66A4"/>
    <w:rsid w:val="001D357F"/>
    <w:pPr>
      <w:spacing w:after="0" w:line="240" w:lineRule="auto"/>
    </w:pPr>
    <w:rPr>
      <w:rFonts w:eastAsiaTheme="minorHAnsi" w:cs="Arial"/>
      <w:sz w:val="20"/>
      <w:szCs w:val="20"/>
      <w:lang w:eastAsia="en-US"/>
    </w:rPr>
  </w:style>
  <w:style w:type="paragraph" w:customStyle="1" w:styleId="3ABE19CFDB0A4474B3CCB59859F78DE05">
    <w:name w:val="3ABE19CFDB0A4474B3CCB59859F78DE05"/>
    <w:rsid w:val="001D357F"/>
    <w:pPr>
      <w:spacing w:after="0" w:line="240" w:lineRule="auto"/>
    </w:pPr>
    <w:rPr>
      <w:rFonts w:eastAsiaTheme="minorHAnsi" w:cs="Arial"/>
      <w:sz w:val="20"/>
      <w:szCs w:val="20"/>
      <w:lang w:eastAsia="en-US"/>
    </w:rPr>
  </w:style>
  <w:style w:type="paragraph" w:customStyle="1" w:styleId="D5D73A4E06A84874A95B47D9DF24BF4A5">
    <w:name w:val="D5D73A4E06A84874A95B47D9DF24BF4A5"/>
    <w:rsid w:val="001D357F"/>
    <w:pPr>
      <w:spacing w:after="0" w:line="240" w:lineRule="auto"/>
    </w:pPr>
    <w:rPr>
      <w:rFonts w:eastAsiaTheme="minorHAnsi" w:cs="Arial"/>
      <w:sz w:val="20"/>
      <w:szCs w:val="20"/>
      <w:lang w:eastAsia="en-US"/>
    </w:rPr>
  </w:style>
  <w:style w:type="paragraph" w:customStyle="1" w:styleId="CAF177A70CC1435995F39A5DA766F59D5">
    <w:name w:val="CAF177A70CC1435995F39A5DA766F59D5"/>
    <w:rsid w:val="001D357F"/>
    <w:pPr>
      <w:spacing w:after="0" w:line="240" w:lineRule="auto"/>
    </w:pPr>
    <w:rPr>
      <w:rFonts w:eastAsiaTheme="minorHAnsi" w:cs="Arial"/>
      <w:sz w:val="20"/>
      <w:szCs w:val="20"/>
      <w:lang w:eastAsia="en-US"/>
    </w:rPr>
  </w:style>
  <w:style w:type="paragraph" w:customStyle="1" w:styleId="6A5B135E59A244DD949CEFE801B897EB5">
    <w:name w:val="6A5B135E59A244DD949CEFE801B897EB5"/>
    <w:rsid w:val="001D357F"/>
    <w:pPr>
      <w:spacing w:after="0" w:line="240" w:lineRule="auto"/>
    </w:pPr>
    <w:rPr>
      <w:rFonts w:eastAsiaTheme="minorHAnsi" w:cs="Arial"/>
      <w:sz w:val="20"/>
      <w:szCs w:val="20"/>
      <w:lang w:eastAsia="en-US"/>
    </w:rPr>
  </w:style>
  <w:style w:type="paragraph" w:customStyle="1" w:styleId="FD3C3A0154084201A334CB997112D06A5">
    <w:name w:val="FD3C3A0154084201A334CB997112D06A5"/>
    <w:rsid w:val="001D357F"/>
    <w:pPr>
      <w:spacing w:after="0" w:line="240" w:lineRule="auto"/>
    </w:pPr>
    <w:rPr>
      <w:rFonts w:eastAsiaTheme="minorHAnsi" w:cs="Arial"/>
      <w:sz w:val="20"/>
      <w:szCs w:val="20"/>
      <w:lang w:eastAsia="en-US"/>
    </w:rPr>
  </w:style>
  <w:style w:type="paragraph" w:customStyle="1" w:styleId="F543687E85FD48489749A7DF9A112CC65">
    <w:name w:val="F543687E85FD48489749A7DF9A112CC65"/>
    <w:rsid w:val="001D357F"/>
    <w:pPr>
      <w:spacing w:after="0" w:line="240" w:lineRule="auto"/>
    </w:pPr>
    <w:rPr>
      <w:rFonts w:eastAsiaTheme="minorHAnsi" w:cs="Arial"/>
      <w:sz w:val="20"/>
      <w:szCs w:val="20"/>
      <w:lang w:eastAsia="en-US"/>
    </w:rPr>
  </w:style>
  <w:style w:type="paragraph" w:customStyle="1" w:styleId="1A00BDBA4B22439885557E075A191AAD5">
    <w:name w:val="1A00BDBA4B22439885557E075A191AAD5"/>
    <w:rsid w:val="001D357F"/>
    <w:pPr>
      <w:spacing w:after="0" w:line="240" w:lineRule="auto"/>
    </w:pPr>
    <w:rPr>
      <w:rFonts w:eastAsiaTheme="minorHAnsi" w:cs="Arial"/>
      <w:sz w:val="20"/>
      <w:szCs w:val="20"/>
      <w:lang w:eastAsia="en-US"/>
    </w:rPr>
  </w:style>
  <w:style w:type="paragraph" w:customStyle="1" w:styleId="90DE5BDB389E4551BCE2A29A1C019B383">
    <w:name w:val="90DE5BDB389E4551BCE2A29A1C019B383"/>
    <w:rsid w:val="001D357F"/>
    <w:pPr>
      <w:spacing w:after="0" w:line="240" w:lineRule="auto"/>
    </w:pPr>
    <w:rPr>
      <w:rFonts w:eastAsiaTheme="minorHAnsi" w:cs="Arial"/>
      <w:sz w:val="20"/>
      <w:szCs w:val="20"/>
      <w:lang w:eastAsia="en-US"/>
    </w:rPr>
  </w:style>
  <w:style w:type="paragraph" w:customStyle="1" w:styleId="9725FB39E3484111B78AAE0085D107303">
    <w:name w:val="9725FB39E3484111B78AAE0085D107303"/>
    <w:rsid w:val="001D357F"/>
    <w:pPr>
      <w:spacing w:after="0" w:line="240" w:lineRule="auto"/>
    </w:pPr>
    <w:rPr>
      <w:rFonts w:eastAsiaTheme="minorHAnsi" w:cs="Arial"/>
      <w:sz w:val="20"/>
      <w:szCs w:val="20"/>
      <w:lang w:eastAsia="en-US"/>
    </w:rPr>
  </w:style>
  <w:style w:type="paragraph" w:customStyle="1" w:styleId="78804D0928EE428B8CD6CFBC37CF30733">
    <w:name w:val="78804D0928EE428B8CD6CFBC37CF30733"/>
    <w:rsid w:val="001D357F"/>
    <w:pPr>
      <w:spacing w:after="0" w:line="240" w:lineRule="auto"/>
    </w:pPr>
    <w:rPr>
      <w:rFonts w:eastAsiaTheme="minorHAnsi" w:cs="Arial"/>
      <w:sz w:val="20"/>
      <w:szCs w:val="20"/>
      <w:lang w:eastAsia="en-US"/>
    </w:rPr>
  </w:style>
  <w:style w:type="paragraph" w:customStyle="1" w:styleId="33CF6AD59BA046CCAA9D713DDE0894293">
    <w:name w:val="33CF6AD59BA046CCAA9D713DDE0894293"/>
    <w:rsid w:val="001D357F"/>
    <w:pPr>
      <w:spacing w:after="0" w:line="240" w:lineRule="auto"/>
    </w:pPr>
    <w:rPr>
      <w:rFonts w:eastAsiaTheme="minorHAnsi" w:cs="Arial"/>
      <w:sz w:val="20"/>
      <w:szCs w:val="20"/>
      <w:lang w:eastAsia="en-US"/>
    </w:rPr>
  </w:style>
  <w:style w:type="paragraph" w:customStyle="1" w:styleId="32B2645632964712B478C07E08B3F7F13">
    <w:name w:val="32B2645632964712B478C07E08B3F7F13"/>
    <w:rsid w:val="001D357F"/>
    <w:pPr>
      <w:spacing w:after="0" w:line="240" w:lineRule="auto"/>
    </w:pPr>
    <w:rPr>
      <w:rFonts w:eastAsiaTheme="minorHAnsi" w:cs="Arial"/>
      <w:sz w:val="20"/>
      <w:szCs w:val="20"/>
      <w:lang w:eastAsia="en-US"/>
    </w:rPr>
  </w:style>
  <w:style w:type="paragraph" w:customStyle="1" w:styleId="D54CCB7EA5BA4224B7D55193A1C1429D3">
    <w:name w:val="D54CCB7EA5BA4224B7D55193A1C1429D3"/>
    <w:rsid w:val="001D357F"/>
    <w:pPr>
      <w:spacing w:after="0" w:line="240" w:lineRule="auto"/>
    </w:pPr>
    <w:rPr>
      <w:rFonts w:eastAsiaTheme="minorHAnsi" w:cs="Arial"/>
      <w:sz w:val="20"/>
      <w:szCs w:val="20"/>
      <w:lang w:eastAsia="en-US"/>
    </w:rPr>
  </w:style>
  <w:style w:type="paragraph" w:customStyle="1" w:styleId="6E1E84A8683E485AB771116D8DAECB1A3">
    <w:name w:val="6E1E84A8683E485AB771116D8DAECB1A3"/>
    <w:rsid w:val="001D357F"/>
    <w:pPr>
      <w:spacing w:after="0" w:line="240" w:lineRule="auto"/>
    </w:pPr>
    <w:rPr>
      <w:rFonts w:eastAsiaTheme="minorHAnsi" w:cs="Arial"/>
      <w:sz w:val="20"/>
      <w:szCs w:val="20"/>
      <w:lang w:eastAsia="en-US"/>
    </w:rPr>
  </w:style>
  <w:style w:type="paragraph" w:customStyle="1" w:styleId="DA2C5FEC106C47A69BF8D4BA30AEE0383">
    <w:name w:val="DA2C5FEC106C47A69BF8D4BA30AEE0383"/>
    <w:rsid w:val="001D357F"/>
    <w:pPr>
      <w:spacing w:after="0" w:line="240" w:lineRule="auto"/>
    </w:pPr>
    <w:rPr>
      <w:rFonts w:eastAsiaTheme="minorHAnsi" w:cs="Arial"/>
      <w:sz w:val="20"/>
      <w:szCs w:val="20"/>
      <w:lang w:eastAsia="en-US"/>
    </w:rPr>
  </w:style>
  <w:style w:type="paragraph" w:customStyle="1" w:styleId="EFB2B7B9173F4B05933F71BA461B80ED3">
    <w:name w:val="EFB2B7B9173F4B05933F71BA461B80ED3"/>
    <w:rsid w:val="001D357F"/>
    <w:pPr>
      <w:spacing w:after="0" w:line="240" w:lineRule="auto"/>
    </w:pPr>
    <w:rPr>
      <w:rFonts w:eastAsiaTheme="minorHAnsi" w:cs="Arial"/>
      <w:sz w:val="20"/>
      <w:szCs w:val="20"/>
      <w:lang w:eastAsia="en-US"/>
    </w:rPr>
  </w:style>
  <w:style w:type="paragraph" w:customStyle="1" w:styleId="6FC832817F15459DA03A1C1890ED836D3">
    <w:name w:val="6FC832817F15459DA03A1C1890ED836D3"/>
    <w:rsid w:val="001D357F"/>
    <w:pPr>
      <w:spacing w:after="0" w:line="240" w:lineRule="auto"/>
    </w:pPr>
    <w:rPr>
      <w:rFonts w:eastAsiaTheme="minorHAnsi" w:cs="Arial"/>
      <w:sz w:val="20"/>
      <w:szCs w:val="20"/>
      <w:lang w:eastAsia="en-US"/>
    </w:rPr>
  </w:style>
  <w:style w:type="paragraph" w:customStyle="1" w:styleId="0A2A866E478E4D60889C218AA38045693">
    <w:name w:val="0A2A866E478E4D60889C218AA38045693"/>
    <w:rsid w:val="001D357F"/>
    <w:pPr>
      <w:spacing w:after="0" w:line="240" w:lineRule="auto"/>
    </w:pPr>
    <w:rPr>
      <w:rFonts w:eastAsiaTheme="minorHAnsi" w:cs="Arial"/>
      <w:sz w:val="20"/>
      <w:szCs w:val="20"/>
      <w:lang w:eastAsia="en-US"/>
    </w:rPr>
  </w:style>
  <w:style w:type="paragraph" w:customStyle="1" w:styleId="374A9B96250841BDA562CE8A2A99BA573">
    <w:name w:val="374A9B96250841BDA562CE8A2A99BA573"/>
    <w:rsid w:val="001D357F"/>
    <w:pPr>
      <w:spacing w:after="0" w:line="240" w:lineRule="auto"/>
    </w:pPr>
    <w:rPr>
      <w:rFonts w:eastAsiaTheme="minorHAnsi" w:cs="Arial"/>
      <w:sz w:val="20"/>
      <w:szCs w:val="20"/>
      <w:lang w:eastAsia="en-US"/>
    </w:rPr>
  </w:style>
  <w:style w:type="paragraph" w:customStyle="1" w:styleId="696895A5FB844ECBB148FA5D78E8AF543">
    <w:name w:val="696895A5FB844ECBB148FA5D78E8AF543"/>
    <w:rsid w:val="001D357F"/>
    <w:pPr>
      <w:spacing w:after="0" w:line="240" w:lineRule="auto"/>
    </w:pPr>
    <w:rPr>
      <w:rFonts w:eastAsiaTheme="minorHAnsi" w:cs="Arial"/>
      <w:sz w:val="20"/>
      <w:szCs w:val="20"/>
      <w:lang w:eastAsia="en-US"/>
    </w:rPr>
  </w:style>
  <w:style w:type="paragraph" w:customStyle="1" w:styleId="D92624853E74455EBE91241A9063F1983">
    <w:name w:val="D92624853E74455EBE91241A9063F1983"/>
    <w:rsid w:val="001D357F"/>
    <w:pPr>
      <w:spacing w:after="0" w:line="240" w:lineRule="auto"/>
    </w:pPr>
    <w:rPr>
      <w:rFonts w:eastAsiaTheme="minorHAnsi" w:cs="Arial"/>
      <w:sz w:val="20"/>
      <w:szCs w:val="20"/>
      <w:lang w:eastAsia="en-US"/>
    </w:rPr>
  </w:style>
  <w:style w:type="paragraph" w:customStyle="1" w:styleId="3DA68800DF1744B780E5F841CDE6777F3">
    <w:name w:val="3DA68800DF1744B780E5F841CDE6777F3"/>
    <w:rsid w:val="001D357F"/>
    <w:pPr>
      <w:spacing w:after="0" w:line="240" w:lineRule="auto"/>
    </w:pPr>
    <w:rPr>
      <w:rFonts w:eastAsiaTheme="minorHAnsi" w:cs="Arial"/>
      <w:sz w:val="20"/>
      <w:szCs w:val="20"/>
      <w:lang w:eastAsia="en-US"/>
    </w:rPr>
  </w:style>
  <w:style w:type="paragraph" w:customStyle="1" w:styleId="4CD8B193A22A4B6783636EDB90A66B4C3">
    <w:name w:val="4CD8B193A22A4B6783636EDB90A66B4C3"/>
    <w:rsid w:val="001D357F"/>
    <w:pPr>
      <w:spacing w:after="0" w:line="240" w:lineRule="auto"/>
    </w:pPr>
    <w:rPr>
      <w:rFonts w:eastAsiaTheme="minorHAnsi" w:cs="Arial"/>
      <w:sz w:val="20"/>
      <w:szCs w:val="20"/>
      <w:lang w:eastAsia="en-US"/>
    </w:rPr>
  </w:style>
  <w:style w:type="paragraph" w:customStyle="1" w:styleId="71BE1E1449AB4AC489F6413D4DC13B203">
    <w:name w:val="71BE1E1449AB4AC489F6413D4DC13B203"/>
    <w:rsid w:val="001D357F"/>
    <w:pPr>
      <w:spacing w:after="0" w:line="240" w:lineRule="auto"/>
    </w:pPr>
    <w:rPr>
      <w:rFonts w:eastAsiaTheme="minorHAnsi" w:cs="Arial"/>
      <w:sz w:val="20"/>
      <w:szCs w:val="20"/>
      <w:lang w:eastAsia="en-US"/>
    </w:rPr>
  </w:style>
  <w:style w:type="paragraph" w:customStyle="1" w:styleId="69C04C41A76A4EC1B78D5F29A28F966C3">
    <w:name w:val="69C04C41A76A4EC1B78D5F29A28F966C3"/>
    <w:rsid w:val="001D357F"/>
    <w:pPr>
      <w:spacing w:after="0" w:line="240" w:lineRule="auto"/>
    </w:pPr>
    <w:rPr>
      <w:rFonts w:eastAsiaTheme="minorHAnsi" w:cs="Arial"/>
      <w:sz w:val="20"/>
      <w:szCs w:val="20"/>
      <w:lang w:eastAsia="en-US"/>
    </w:rPr>
  </w:style>
  <w:style w:type="paragraph" w:customStyle="1" w:styleId="D7E1097BAE0F4678ADE3D6B3178A4B413">
    <w:name w:val="D7E1097BAE0F4678ADE3D6B3178A4B413"/>
    <w:rsid w:val="001D357F"/>
    <w:pPr>
      <w:spacing w:after="0" w:line="240" w:lineRule="auto"/>
    </w:pPr>
    <w:rPr>
      <w:rFonts w:eastAsiaTheme="minorHAnsi" w:cs="Arial"/>
      <w:sz w:val="20"/>
      <w:szCs w:val="20"/>
      <w:lang w:eastAsia="en-US"/>
    </w:rPr>
  </w:style>
  <w:style w:type="paragraph" w:customStyle="1" w:styleId="09916A6223CA40439A5343BF7DC834E23">
    <w:name w:val="09916A6223CA40439A5343BF7DC834E23"/>
    <w:rsid w:val="001D357F"/>
    <w:pPr>
      <w:spacing w:after="0" w:line="240" w:lineRule="auto"/>
    </w:pPr>
    <w:rPr>
      <w:rFonts w:eastAsiaTheme="minorHAnsi" w:cs="Arial"/>
      <w:sz w:val="20"/>
      <w:szCs w:val="20"/>
      <w:lang w:eastAsia="en-US"/>
    </w:rPr>
  </w:style>
  <w:style w:type="paragraph" w:customStyle="1" w:styleId="D12A02A0BB344D0BAC67A9FBB6B7643C3">
    <w:name w:val="D12A02A0BB344D0BAC67A9FBB6B7643C3"/>
    <w:rsid w:val="001D357F"/>
    <w:pPr>
      <w:spacing w:after="0" w:line="240" w:lineRule="auto"/>
    </w:pPr>
    <w:rPr>
      <w:rFonts w:eastAsiaTheme="minorHAnsi" w:cs="Arial"/>
      <w:sz w:val="20"/>
      <w:szCs w:val="20"/>
      <w:lang w:eastAsia="en-US"/>
    </w:rPr>
  </w:style>
  <w:style w:type="paragraph" w:customStyle="1" w:styleId="FE1F4C1E066244518BA13A748BBA69E03">
    <w:name w:val="FE1F4C1E066244518BA13A748BBA69E03"/>
    <w:rsid w:val="001D357F"/>
    <w:pPr>
      <w:spacing w:after="0" w:line="240" w:lineRule="auto"/>
    </w:pPr>
    <w:rPr>
      <w:rFonts w:eastAsiaTheme="minorHAnsi" w:cs="Arial"/>
      <w:sz w:val="20"/>
      <w:szCs w:val="20"/>
      <w:lang w:eastAsia="en-US"/>
    </w:rPr>
  </w:style>
  <w:style w:type="paragraph" w:customStyle="1" w:styleId="2DF2F2C6EB174A8A8196F30DBD981D433">
    <w:name w:val="2DF2F2C6EB174A8A8196F30DBD981D433"/>
    <w:rsid w:val="001D357F"/>
    <w:pPr>
      <w:spacing w:after="0" w:line="240" w:lineRule="auto"/>
    </w:pPr>
    <w:rPr>
      <w:rFonts w:eastAsiaTheme="minorHAnsi" w:cs="Arial"/>
      <w:sz w:val="20"/>
      <w:szCs w:val="20"/>
      <w:lang w:eastAsia="en-US"/>
    </w:rPr>
  </w:style>
  <w:style w:type="paragraph" w:customStyle="1" w:styleId="8825C25188D741CB8FF1EAB6338D3DC93">
    <w:name w:val="8825C25188D741CB8FF1EAB6338D3DC93"/>
    <w:rsid w:val="001D357F"/>
    <w:pPr>
      <w:spacing w:after="0" w:line="240" w:lineRule="auto"/>
    </w:pPr>
    <w:rPr>
      <w:rFonts w:eastAsiaTheme="minorHAnsi" w:cs="Arial"/>
      <w:sz w:val="20"/>
      <w:szCs w:val="20"/>
      <w:lang w:eastAsia="en-US"/>
    </w:rPr>
  </w:style>
  <w:style w:type="paragraph" w:customStyle="1" w:styleId="20AA67F735D94B7091BC2E8EF179D82F3">
    <w:name w:val="20AA67F735D94B7091BC2E8EF179D82F3"/>
    <w:rsid w:val="001D357F"/>
    <w:pPr>
      <w:spacing w:after="0" w:line="240" w:lineRule="auto"/>
    </w:pPr>
    <w:rPr>
      <w:rFonts w:eastAsiaTheme="minorHAnsi" w:cs="Arial"/>
      <w:sz w:val="20"/>
      <w:szCs w:val="20"/>
      <w:lang w:eastAsia="en-US"/>
    </w:rPr>
  </w:style>
  <w:style w:type="paragraph" w:customStyle="1" w:styleId="3AEE5007665044019943B696786D55343">
    <w:name w:val="3AEE5007665044019943B696786D55343"/>
    <w:rsid w:val="001D357F"/>
    <w:pPr>
      <w:spacing w:after="0" w:line="240" w:lineRule="auto"/>
    </w:pPr>
    <w:rPr>
      <w:rFonts w:eastAsiaTheme="minorHAnsi" w:cs="Arial"/>
      <w:sz w:val="20"/>
      <w:szCs w:val="20"/>
      <w:lang w:eastAsia="en-US"/>
    </w:rPr>
  </w:style>
  <w:style w:type="paragraph" w:customStyle="1" w:styleId="1C9D3FE921AF4F2B939B519EF7DDF5033">
    <w:name w:val="1C9D3FE921AF4F2B939B519EF7DDF5033"/>
    <w:rsid w:val="001D357F"/>
    <w:pPr>
      <w:spacing w:after="0" w:line="240" w:lineRule="auto"/>
    </w:pPr>
    <w:rPr>
      <w:rFonts w:eastAsiaTheme="minorHAnsi" w:cs="Arial"/>
      <w:sz w:val="20"/>
      <w:szCs w:val="20"/>
      <w:lang w:eastAsia="en-US"/>
    </w:rPr>
  </w:style>
  <w:style w:type="paragraph" w:customStyle="1" w:styleId="D137A8715F104ED4A3BBEAB6BFAA1BA43">
    <w:name w:val="D137A8715F104ED4A3BBEAB6BFAA1BA43"/>
    <w:rsid w:val="001D357F"/>
    <w:pPr>
      <w:spacing w:after="0" w:line="240" w:lineRule="auto"/>
    </w:pPr>
    <w:rPr>
      <w:rFonts w:eastAsiaTheme="minorHAnsi" w:cs="Arial"/>
      <w:sz w:val="20"/>
      <w:szCs w:val="20"/>
      <w:lang w:eastAsia="en-US"/>
    </w:rPr>
  </w:style>
  <w:style w:type="paragraph" w:customStyle="1" w:styleId="500D0471FE224A32BD8F040B8F5FF7953">
    <w:name w:val="500D0471FE224A32BD8F040B8F5FF7953"/>
    <w:rsid w:val="001D357F"/>
    <w:pPr>
      <w:spacing w:after="0" w:line="240" w:lineRule="auto"/>
    </w:pPr>
    <w:rPr>
      <w:rFonts w:eastAsiaTheme="minorHAnsi" w:cs="Arial"/>
      <w:sz w:val="20"/>
      <w:szCs w:val="20"/>
      <w:lang w:eastAsia="en-US"/>
    </w:rPr>
  </w:style>
  <w:style w:type="paragraph" w:customStyle="1" w:styleId="9E079D9730F449D29810A564C7113D623">
    <w:name w:val="9E079D9730F449D29810A564C7113D623"/>
    <w:rsid w:val="001D357F"/>
    <w:pPr>
      <w:spacing w:after="0" w:line="240" w:lineRule="auto"/>
    </w:pPr>
    <w:rPr>
      <w:rFonts w:eastAsiaTheme="minorHAnsi" w:cs="Arial"/>
      <w:sz w:val="20"/>
      <w:szCs w:val="20"/>
      <w:lang w:eastAsia="en-US"/>
    </w:rPr>
  </w:style>
  <w:style w:type="paragraph" w:customStyle="1" w:styleId="4C68FF4E723040E4A10E6E998083599E3">
    <w:name w:val="4C68FF4E723040E4A10E6E998083599E3"/>
    <w:rsid w:val="001D357F"/>
    <w:pPr>
      <w:spacing w:after="0" w:line="240" w:lineRule="auto"/>
    </w:pPr>
    <w:rPr>
      <w:rFonts w:eastAsiaTheme="minorHAnsi" w:cs="Arial"/>
      <w:sz w:val="20"/>
      <w:szCs w:val="20"/>
      <w:lang w:eastAsia="en-US"/>
    </w:rPr>
  </w:style>
  <w:style w:type="paragraph" w:customStyle="1" w:styleId="4C2BFA5FEBF1422A812BD5B729D6FC583">
    <w:name w:val="4C2BFA5FEBF1422A812BD5B729D6FC583"/>
    <w:rsid w:val="001D357F"/>
    <w:pPr>
      <w:spacing w:after="0" w:line="240" w:lineRule="auto"/>
    </w:pPr>
    <w:rPr>
      <w:rFonts w:eastAsiaTheme="minorHAnsi" w:cs="Arial"/>
      <w:sz w:val="20"/>
      <w:szCs w:val="20"/>
      <w:lang w:eastAsia="en-US"/>
    </w:rPr>
  </w:style>
  <w:style w:type="paragraph" w:customStyle="1" w:styleId="22B88595889D4FEEB9C9B0D1A9F1034F3">
    <w:name w:val="22B88595889D4FEEB9C9B0D1A9F1034F3"/>
    <w:rsid w:val="001D357F"/>
    <w:pPr>
      <w:spacing w:after="0" w:line="240" w:lineRule="auto"/>
    </w:pPr>
    <w:rPr>
      <w:rFonts w:eastAsiaTheme="minorHAnsi" w:cs="Arial"/>
      <w:sz w:val="20"/>
      <w:szCs w:val="20"/>
      <w:lang w:eastAsia="en-US"/>
    </w:rPr>
  </w:style>
  <w:style w:type="paragraph" w:customStyle="1" w:styleId="F94E2A2346C1411497BD699F5EB444713">
    <w:name w:val="F94E2A2346C1411497BD699F5EB444713"/>
    <w:rsid w:val="001D357F"/>
    <w:pPr>
      <w:spacing w:after="0" w:line="240" w:lineRule="auto"/>
    </w:pPr>
    <w:rPr>
      <w:rFonts w:eastAsiaTheme="minorHAnsi" w:cs="Arial"/>
      <w:sz w:val="20"/>
      <w:szCs w:val="20"/>
      <w:lang w:eastAsia="en-US"/>
    </w:rPr>
  </w:style>
  <w:style w:type="paragraph" w:customStyle="1" w:styleId="C902D46BF1F8489FAC660BA62464B9D23">
    <w:name w:val="C902D46BF1F8489FAC660BA62464B9D23"/>
    <w:rsid w:val="001D357F"/>
    <w:pPr>
      <w:spacing w:after="0" w:line="240" w:lineRule="auto"/>
    </w:pPr>
    <w:rPr>
      <w:rFonts w:eastAsiaTheme="minorHAnsi" w:cs="Arial"/>
      <w:sz w:val="20"/>
      <w:szCs w:val="20"/>
      <w:lang w:eastAsia="en-US"/>
    </w:rPr>
  </w:style>
  <w:style w:type="paragraph" w:customStyle="1" w:styleId="14CF3172F6BD47B2974C6ACF67605CEA3">
    <w:name w:val="14CF3172F6BD47B2974C6ACF67605CEA3"/>
    <w:rsid w:val="001D357F"/>
    <w:pPr>
      <w:spacing w:after="0" w:line="240" w:lineRule="auto"/>
    </w:pPr>
    <w:rPr>
      <w:rFonts w:eastAsiaTheme="minorHAnsi" w:cs="Arial"/>
      <w:sz w:val="20"/>
      <w:szCs w:val="20"/>
      <w:lang w:eastAsia="en-US"/>
    </w:rPr>
  </w:style>
  <w:style w:type="paragraph" w:customStyle="1" w:styleId="A3B17EF00EB242FFBD896C7D088A61D73">
    <w:name w:val="A3B17EF00EB242FFBD896C7D088A61D73"/>
    <w:rsid w:val="001D357F"/>
    <w:pPr>
      <w:spacing w:after="0" w:line="240" w:lineRule="auto"/>
    </w:pPr>
    <w:rPr>
      <w:rFonts w:eastAsiaTheme="minorHAnsi" w:cs="Arial"/>
      <w:sz w:val="20"/>
      <w:szCs w:val="20"/>
      <w:lang w:eastAsia="en-US"/>
    </w:rPr>
  </w:style>
  <w:style w:type="paragraph" w:customStyle="1" w:styleId="417B4E31DD5541B993120C462B99E4EC3">
    <w:name w:val="417B4E31DD5541B993120C462B99E4EC3"/>
    <w:rsid w:val="001D357F"/>
    <w:pPr>
      <w:spacing w:after="0" w:line="240" w:lineRule="auto"/>
    </w:pPr>
    <w:rPr>
      <w:rFonts w:eastAsiaTheme="minorHAnsi" w:cs="Arial"/>
      <w:sz w:val="20"/>
      <w:szCs w:val="20"/>
      <w:lang w:eastAsia="en-US"/>
    </w:rPr>
  </w:style>
  <w:style w:type="paragraph" w:customStyle="1" w:styleId="3E7B9606CFDB43E6A6CFDF345C65A3293">
    <w:name w:val="3E7B9606CFDB43E6A6CFDF345C65A3293"/>
    <w:rsid w:val="001D357F"/>
    <w:pPr>
      <w:spacing w:after="0" w:line="240" w:lineRule="auto"/>
    </w:pPr>
    <w:rPr>
      <w:rFonts w:eastAsiaTheme="minorHAnsi" w:cs="Arial"/>
      <w:sz w:val="20"/>
      <w:szCs w:val="20"/>
      <w:lang w:eastAsia="en-US"/>
    </w:rPr>
  </w:style>
  <w:style w:type="paragraph" w:customStyle="1" w:styleId="E88E54FA3D2F43BDB33482AF067099863">
    <w:name w:val="E88E54FA3D2F43BDB33482AF067099863"/>
    <w:rsid w:val="001D357F"/>
    <w:pPr>
      <w:spacing w:after="0" w:line="240" w:lineRule="auto"/>
    </w:pPr>
    <w:rPr>
      <w:rFonts w:eastAsiaTheme="minorHAnsi" w:cs="Arial"/>
      <w:sz w:val="20"/>
      <w:szCs w:val="20"/>
      <w:lang w:eastAsia="en-US"/>
    </w:rPr>
  </w:style>
  <w:style w:type="paragraph" w:customStyle="1" w:styleId="60A8F4053B55485C8CB6B4E79DA0435B3">
    <w:name w:val="60A8F4053B55485C8CB6B4E79DA0435B3"/>
    <w:rsid w:val="001D357F"/>
    <w:pPr>
      <w:spacing w:after="0" w:line="240" w:lineRule="auto"/>
    </w:pPr>
    <w:rPr>
      <w:rFonts w:eastAsiaTheme="minorHAnsi" w:cs="Arial"/>
      <w:sz w:val="20"/>
      <w:szCs w:val="20"/>
      <w:lang w:eastAsia="en-US"/>
    </w:rPr>
  </w:style>
  <w:style w:type="paragraph" w:customStyle="1" w:styleId="EEDA1F5BE9554F318159BE7F694F5A073">
    <w:name w:val="EEDA1F5BE9554F318159BE7F694F5A073"/>
    <w:rsid w:val="001D357F"/>
    <w:pPr>
      <w:spacing w:after="0" w:line="240" w:lineRule="auto"/>
    </w:pPr>
    <w:rPr>
      <w:rFonts w:eastAsiaTheme="minorHAnsi" w:cs="Arial"/>
      <w:sz w:val="20"/>
      <w:szCs w:val="20"/>
      <w:lang w:eastAsia="en-US"/>
    </w:rPr>
  </w:style>
  <w:style w:type="paragraph" w:customStyle="1" w:styleId="630A00A628C94D20B3773A9D2BAC4C8F3">
    <w:name w:val="630A00A628C94D20B3773A9D2BAC4C8F3"/>
    <w:rsid w:val="001D357F"/>
    <w:pPr>
      <w:spacing w:after="0" w:line="240" w:lineRule="auto"/>
    </w:pPr>
    <w:rPr>
      <w:rFonts w:eastAsiaTheme="minorHAnsi" w:cs="Arial"/>
      <w:sz w:val="20"/>
      <w:szCs w:val="20"/>
      <w:lang w:eastAsia="en-US"/>
    </w:rPr>
  </w:style>
  <w:style w:type="paragraph" w:customStyle="1" w:styleId="A7AE91449DED4DC0A7623683B4E1E2153">
    <w:name w:val="A7AE91449DED4DC0A7623683B4E1E2153"/>
    <w:rsid w:val="001D357F"/>
    <w:pPr>
      <w:spacing w:after="0" w:line="240" w:lineRule="auto"/>
    </w:pPr>
    <w:rPr>
      <w:rFonts w:eastAsiaTheme="minorHAnsi" w:cs="Arial"/>
      <w:sz w:val="20"/>
      <w:szCs w:val="20"/>
      <w:lang w:eastAsia="en-US"/>
    </w:rPr>
  </w:style>
  <w:style w:type="paragraph" w:customStyle="1" w:styleId="6E5908E725F4418292A88C24F8A9BC423">
    <w:name w:val="6E5908E725F4418292A88C24F8A9BC423"/>
    <w:rsid w:val="001D357F"/>
    <w:pPr>
      <w:spacing w:after="0" w:line="240" w:lineRule="auto"/>
    </w:pPr>
    <w:rPr>
      <w:rFonts w:eastAsiaTheme="minorHAnsi" w:cs="Arial"/>
      <w:sz w:val="20"/>
      <w:szCs w:val="20"/>
      <w:lang w:eastAsia="en-US"/>
    </w:rPr>
  </w:style>
  <w:style w:type="paragraph" w:customStyle="1" w:styleId="DF71D735026C45479C19EB1441E7FEB43">
    <w:name w:val="DF71D735026C45479C19EB1441E7FEB43"/>
    <w:rsid w:val="001D357F"/>
    <w:pPr>
      <w:spacing w:after="0" w:line="240" w:lineRule="auto"/>
    </w:pPr>
    <w:rPr>
      <w:rFonts w:eastAsiaTheme="minorHAnsi" w:cs="Arial"/>
      <w:sz w:val="20"/>
      <w:szCs w:val="20"/>
      <w:lang w:eastAsia="en-US"/>
    </w:rPr>
  </w:style>
  <w:style w:type="paragraph" w:customStyle="1" w:styleId="FE64238D269F4053B013C78CF4F67F143">
    <w:name w:val="FE64238D269F4053B013C78CF4F67F143"/>
    <w:rsid w:val="001D357F"/>
    <w:pPr>
      <w:spacing w:after="0" w:line="240" w:lineRule="auto"/>
    </w:pPr>
    <w:rPr>
      <w:rFonts w:eastAsiaTheme="minorHAnsi" w:cs="Arial"/>
      <w:sz w:val="20"/>
      <w:szCs w:val="20"/>
      <w:lang w:eastAsia="en-US"/>
    </w:rPr>
  </w:style>
  <w:style w:type="paragraph" w:customStyle="1" w:styleId="EB66F82A540E42B8B1349285099761703">
    <w:name w:val="EB66F82A540E42B8B1349285099761703"/>
    <w:rsid w:val="001D357F"/>
    <w:pPr>
      <w:spacing w:after="0" w:line="240" w:lineRule="auto"/>
    </w:pPr>
    <w:rPr>
      <w:rFonts w:eastAsiaTheme="minorHAnsi" w:cs="Arial"/>
      <w:sz w:val="20"/>
      <w:szCs w:val="20"/>
      <w:lang w:eastAsia="en-US"/>
    </w:rPr>
  </w:style>
  <w:style w:type="paragraph" w:customStyle="1" w:styleId="26413A3F33D4497D8352344353E5BBCA3">
    <w:name w:val="26413A3F33D4497D8352344353E5BBCA3"/>
    <w:rsid w:val="001D357F"/>
    <w:pPr>
      <w:spacing w:after="0" w:line="240" w:lineRule="auto"/>
    </w:pPr>
    <w:rPr>
      <w:rFonts w:eastAsiaTheme="minorHAnsi" w:cs="Arial"/>
      <w:sz w:val="20"/>
      <w:szCs w:val="20"/>
      <w:lang w:eastAsia="en-US"/>
    </w:rPr>
  </w:style>
  <w:style w:type="paragraph" w:customStyle="1" w:styleId="7929D3FC01C34573A55DFA85734CCDA13">
    <w:name w:val="7929D3FC01C34573A55DFA85734CCDA13"/>
    <w:rsid w:val="001D357F"/>
    <w:pPr>
      <w:spacing w:after="0" w:line="240" w:lineRule="auto"/>
    </w:pPr>
    <w:rPr>
      <w:rFonts w:eastAsiaTheme="minorHAnsi" w:cs="Arial"/>
      <w:sz w:val="20"/>
      <w:szCs w:val="20"/>
      <w:lang w:eastAsia="en-US"/>
    </w:rPr>
  </w:style>
  <w:style w:type="paragraph" w:customStyle="1" w:styleId="DC2BAF7CE51B411EB7BE2265E483F6E23">
    <w:name w:val="DC2BAF7CE51B411EB7BE2265E483F6E23"/>
    <w:rsid w:val="001D357F"/>
    <w:pPr>
      <w:spacing w:after="0" w:line="240" w:lineRule="auto"/>
    </w:pPr>
    <w:rPr>
      <w:rFonts w:eastAsiaTheme="minorHAnsi" w:cs="Arial"/>
      <w:sz w:val="20"/>
      <w:szCs w:val="20"/>
      <w:lang w:eastAsia="en-US"/>
    </w:rPr>
  </w:style>
  <w:style w:type="paragraph" w:customStyle="1" w:styleId="9B84CB8AD7B340DEAB56B96F98E8C53F3">
    <w:name w:val="9B84CB8AD7B340DEAB56B96F98E8C53F3"/>
    <w:rsid w:val="001D357F"/>
    <w:pPr>
      <w:spacing w:after="0" w:line="240" w:lineRule="auto"/>
    </w:pPr>
    <w:rPr>
      <w:rFonts w:eastAsiaTheme="minorHAnsi" w:cs="Arial"/>
      <w:sz w:val="20"/>
      <w:szCs w:val="20"/>
      <w:lang w:eastAsia="en-US"/>
    </w:rPr>
  </w:style>
  <w:style w:type="paragraph" w:customStyle="1" w:styleId="D7436E88F4FB49C79E45E97FDD6A5B9E5">
    <w:name w:val="D7436E88F4FB49C79E45E97FDD6A5B9E5"/>
    <w:rsid w:val="001D357F"/>
    <w:pPr>
      <w:spacing w:after="0" w:line="240" w:lineRule="auto"/>
    </w:pPr>
    <w:rPr>
      <w:rFonts w:eastAsiaTheme="minorHAnsi" w:cs="Arial"/>
      <w:sz w:val="20"/>
      <w:szCs w:val="20"/>
      <w:lang w:eastAsia="en-US"/>
    </w:rPr>
  </w:style>
  <w:style w:type="paragraph" w:customStyle="1" w:styleId="A9236F72BAC24E33830940E5E69272955">
    <w:name w:val="A9236F72BAC24E33830940E5E69272955"/>
    <w:rsid w:val="001D357F"/>
    <w:pPr>
      <w:spacing w:after="0" w:line="240" w:lineRule="auto"/>
    </w:pPr>
    <w:rPr>
      <w:rFonts w:eastAsiaTheme="minorHAnsi" w:cs="Arial"/>
      <w:sz w:val="20"/>
      <w:szCs w:val="20"/>
      <w:lang w:eastAsia="en-US"/>
    </w:rPr>
  </w:style>
  <w:style w:type="paragraph" w:customStyle="1" w:styleId="26F63DCE61E742C0875939250BC646F91">
    <w:name w:val="26F63DCE61E742C0875939250BC646F91"/>
    <w:rsid w:val="001D357F"/>
    <w:pPr>
      <w:spacing w:after="0" w:line="240" w:lineRule="auto"/>
    </w:pPr>
    <w:rPr>
      <w:rFonts w:eastAsiaTheme="minorHAnsi" w:cs="Arial"/>
      <w:sz w:val="20"/>
      <w:szCs w:val="20"/>
      <w:lang w:eastAsia="en-US"/>
    </w:rPr>
  </w:style>
  <w:style w:type="paragraph" w:customStyle="1" w:styleId="5BCF097D9E874A2796F1EE9B833D52F41">
    <w:name w:val="5BCF097D9E874A2796F1EE9B833D52F41"/>
    <w:rsid w:val="001D357F"/>
    <w:pPr>
      <w:spacing w:after="0" w:line="240" w:lineRule="auto"/>
    </w:pPr>
    <w:rPr>
      <w:rFonts w:eastAsiaTheme="minorHAnsi" w:cs="Arial"/>
      <w:sz w:val="20"/>
      <w:szCs w:val="20"/>
      <w:lang w:eastAsia="en-US"/>
    </w:rPr>
  </w:style>
  <w:style w:type="paragraph" w:customStyle="1" w:styleId="C18E77B6EF9744E3B280B7B8604741BD4">
    <w:name w:val="C18E77B6EF9744E3B280B7B8604741BD4"/>
    <w:rsid w:val="001D357F"/>
    <w:pPr>
      <w:spacing w:after="0" w:line="240" w:lineRule="auto"/>
    </w:pPr>
    <w:rPr>
      <w:rFonts w:eastAsiaTheme="minorHAnsi" w:cs="Arial"/>
      <w:sz w:val="20"/>
      <w:szCs w:val="20"/>
      <w:lang w:eastAsia="en-US"/>
    </w:rPr>
  </w:style>
  <w:style w:type="paragraph" w:customStyle="1" w:styleId="7FC0E93B70A14DC697F927DE91DBB3433">
    <w:name w:val="7FC0E93B70A14DC697F927DE91DBB3433"/>
    <w:rsid w:val="001D357F"/>
    <w:pPr>
      <w:spacing w:after="0" w:line="240" w:lineRule="auto"/>
    </w:pPr>
    <w:rPr>
      <w:rFonts w:eastAsiaTheme="minorHAnsi" w:cs="Arial"/>
      <w:sz w:val="20"/>
      <w:szCs w:val="20"/>
      <w:lang w:eastAsia="en-US"/>
    </w:rPr>
  </w:style>
  <w:style w:type="paragraph" w:customStyle="1" w:styleId="F90175742F6B460090A05EE549BD0AAA3">
    <w:name w:val="F90175742F6B460090A05EE549BD0AAA3"/>
    <w:rsid w:val="001D357F"/>
    <w:pPr>
      <w:spacing w:after="0" w:line="240" w:lineRule="auto"/>
    </w:pPr>
    <w:rPr>
      <w:rFonts w:eastAsiaTheme="minorHAnsi" w:cs="Arial"/>
      <w:sz w:val="20"/>
      <w:szCs w:val="20"/>
      <w:lang w:eastAsia="en-US"/>
    </w:rPr>
  </w:style>
  <w:style w:type="paragraph" w:customStyle="1" w:styleId="3E53B55273A04FCFBBF328475D242AD83">
    <w:name w:val="3E53B55273A04FCFBBF328475D242AD83"/>
    <w:rsid w:val="001D357F"/>
    <w:pPr>
      <w:spacing w:after="0" w:line="240" w:lineRule="auto"/>
    </w:pPr>
    <w:rPr>
      <w:rFonts w:eastAsiaTheme="minorHAnsi" w:cs="Arial"/>
      <w:sz w:val="20"/>
      <w:szCs w:val="20"/>
      <w:lang w:eastAsia="en-US"/>
    </w:rPr>
  </w:style>
  <w:style w:type="paragraph" w:customStyle="1" w:styleId="890F02EAA0C545248076BB814D727F3C3">
    <w:name w:val="890F02EAA0C545248076BB814D727F3C3"/>
    <w:rsid w:val="001D357F"/>
    <w:pPr>
      <w:spacing w:after="0" w:line="240" w:lineRule="auto"/>
    </w:pPr>
    <w:rPr>
      <w:rFonts w:eastAsiaTheme="minorHAnsi" w:cs="Arial"/>
      <w:sz w:val="20"/>
      <w:szCs w:val="20"/>
      <w:lang w:eastAsia="en-US"/>
    </w:rPr>
  </w:style>
  <w:style w:type="paragraph" w:customStyle="1" w:styleId="8C9A1850ED0745789FB12E26CF608B933">
    <w:name w:val="8C9A1850ED0745789FB12E26CF608B933"/>
    <w:rsid w:val="001D357F"/>
    <w:pPr>
      <w:spacing w:after="0" w:line="240" w:lineRule="auto"/>
    </w:pPr>
    <w:rPr>
      <w:rFonts w:eastAsiaTheme="minorHAnsi" w:cs="Arial"/>
      <w:sz w:val="20"/>
      <w:szCs w:val="20"/>
      <w:lang w:eastAsia="en-US"/>
    </w:rPr>
  </w:style>
  <w:style w:type="paragraph" w:customStyle="1" w:styleId="47C72681D7784B9CA0EF88BC1D30B9093">
    <w:name w:val="47C72681D7784B9CA0EF88BC1D30B9093"/>
    <w:rsid w:val="001D357F"/>
    <w:pPr>
      <w:spacing w:after="0" w:line="240" w:lineRule="auto"/>
    </w:pPr>
    <w:rPr>
      <w:rFonts w:eastAsiaTheme="minorHAnsi" w:cs="Arial"/>
      <w:sz w:val="20"/>
      <w:szCs w:val="20"/>
      <w:lang w:eastAsia="en-US"/>
    </w:rPr>
  </w:style>
  <w:style w:type="paragraph" w:customStyle="1" w:styleId="8398EE88F8AA4499B7F1DB95BEBCB3123">
    <w:name w:val="8398EE88F8AA4499B7F1DB95BEBCB3123"/>
    <w:rsid w:val="001D357F"/>
    <w:pPr>
      <w:spacing w:after="0" w:line="240" w:lineRule="auto"/>
    </w:pPr>
    <w:rPr>
      <w:rFonts w:eastAsiaTheme="minorHAnsi" w:cs="Arial"/>
      <w:sz w:val="20"/>
      <w:szCs w:val="20"/>
      <w:lang w:eastAsia="en-US"/>
    </w:rPr>
  </w:style>
  <w:style w:type="paragraph" w:customStyle="1" w:styleId="A98CD91220624137990F4A1CE7E30A4F3">
    <w:name w:val="A98CD91220624137990F4A1CE7E30A4F3"/>
    <w:rsid w:val="001D357F"/>
    <w:pPr>
      <w:spacing w:after="0" w:line="240" w:lineRule="auto"/>
    </w:pPr>
    <w:rPr>
      <w:rFonts w:eastAsiaTheme="minorHAnsi" w:cs="Arial"/>
      <w:sz w:val="20"/>
      <w:szCs w:val="20"/>
      <w:lang w:eastAsia="en-US"/>
    </w:rPr>
  </w:style>
  <w:style w:type="paragraph" w:customStyle="1" w:styleId="C3512F412EA246ACAB839F8F72C005544">
    <w:name w:val="C3512F412EA246ACAB839F8F72C005544"/>
    <w:rsid w:val="001D357F"/>
    <w:pPr>
      <w:spacing w:after="0" w:line="240" w:lineRule="auto"/>
    </w:pPr>
    <w:rPr>
      <w:rFonts w:eastAsiaTheme="minorHAnsi" w:cs="Arial"/>
      <w:sz w:val="20"/>
      <w:szCs w:val="20"/>
      <w:lang w:eastAsia="en-US"/>
    </w:rPr>
  </w:style>
  <w:style w:type="paragraph" w:customStyle="1" w:styleId="84E30727AAF54ED093A1D6CD1DC35F604">
    <w:name w:val="84E30727AAF54ED093A1D6CD1DC35F604"/>
    <w:rsid w:val="001D357F"/>
    <w:pPr>
      <w:spacing w:after="0" w:line="240" w:lineRule="auto"/>
    </w:pPr>
    <w:rPr>
      <w:rFonts w:eastAsiaTheme="minorHAnsi" w:cs="Arial"/>
      <w:sz w:val="20"/>
      <w:szCs w:val="20"/>
      <w:lang w:eastAsia="en-US"/>
    </w:rPr>
  </w:style>
  <w:style w:type="paragraph" w:customStyle="1" w:styleId="56B4F6D7215A4F4992627C979C2D4B6F4">
    <w:name w:val="56B4F6D7215A4F4992627C979C2D4B6F4"/>
    <w:rsid w:val="001D357F"/>
    <w:pPr>
      <w:spacing w:after="0" w:line="240" w:lineRule="auto"/>
    </w:pPr>
    <w:rPr>
      <w:rFonts w:eastAsiaTheme="minorHAnsi" w:cs="Arial"/>
      <w:sz w:val="20"/>
      <w:szCs w:val="20"/>
      <w:lang w:eastAsia="en-US"/>
    </w:rPr>
  </w:style>
  <w:style w:type="paragraph" w:customStyle="1" w:styleId="DCE1D6666D534E98B4A4E0BE7ABE08574">
    <w:name w:val="DCE1D6666D534E98B4A4E0BE7ABE08574"/>
    <w:rsid w:val="001D357F"/>
    <w:pPr>
      <w:spacing w:after="0" w:line="240" w:lineRule="auto"/>
    </w:pPr>
    <w:rPr>
      <w:rFonts w:eastAsiaTheme="minorHAnsi" w:cs="Arial"/>
      <w:sz w:val="20"/>
      <w:szCs w:val="20"/>
      <w:lang w:eastAsia="en-US"/>
    </w:rPr>
  </w:style>
  <w:style w:type="paragraph" w:customStyle="1" w:styleId="EBD27D28504F405D8782D149C6A108EA2">
    <w:name w:val="EBD27D28504F405D8782D149C6A108EA2"/>
    <w:rsid w:val="001D357F"/>
    <w:pPr>
      <w:spacing w:after="0" w:line="240" w:lineRule="auto"/>
    </w:pPr>
    <w:rPr>
      <w:rFonts w:eastAsiaTheme="minorHAnsi" w:cs="Arial"/>
      <w:sz w:val="20"/>
      <w:szCs w:val="20"/>
      <w:lang w:eastAsia="en-US"/>
    </w:rPr>
  </w:style>
  <w:style w:type="paragraph" w:customStyle="1" w:styleId="62F1AEB77B644165A094C7718A17E1133">
    <w:name w:val="62F1AEB77B644165A094C7718A17E1133"/>
    <w:rsid w:val="001D357F"/>
    <w:pPr>
      <w:spacing w:after="0" w:line="240" w:lineRule="auto"/>
    </w:pPr>
    <w:rPr>
      <w:rFonts w:eastAsiaTheme="minorHAnsi" w:cs="Arial"/>
      <w:sz w:val="20"/>
      <w:szCs w:val="20"/>
      <w:lang w:eastAsia="en-US"/>
    </w:rPr>
  </w:style>
  <w:style w:type="paragraph" w:customStyle="1" w:styleId="69FD70E6B2A8470C9083A045C903BDDF">
    <w:name w:val="69FD70E6B2A8470C9083A045C903BDDF"/>
    <w:rsid w:val="001D357F"/>
  </w:style>
  <w:style w:type="paragraph" w:customStyle="1" w:styleId="CEA7591544BF4CDEA5D4CEC5724B4DE3">
    <w:name w:val="CEA7591544BF4CDEA5D4CEC5724B4DE3"/>
    <w:rsid w:val="00CC2113"/>
  </w:style>
  <w:style w:type="paragraph" w:customStyle="1" w:styleId="01C60C1B37C04D099E1F76D71E753473">
    <w:name w:val="01C60C1B37C04D099E1F76D71E753473"/>
    <w:rsid w:val="00CC2113"/>
  </w:style>
  <w:style w:type="paragraph" w:customStyle="1" w:styleId="17DF91BEDD27446FBFA5C4EDCC97B037">
    <w:name w:val="17DF91BEDD27446FBFA5C4EDCC97B037"/>
    <w:rsid w:val="00CC2113"/>
  </w:style>
  <w:style w:type="paragraph" w:customStyle="1" w:styleId="58A80B320DA74A8C9136163CAB6D77A4">
    <w:name w:val="58A80B320DA74A8C9136163CAB6D77A4"/>
    <w:rsid w:val="00CC2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82C0593B46674B9C628214F7F78E62" ma:contentTypeVersion="4" ma:contentTypeDescription="Create a new document." ma:contentTypeScope="" ma:versionID="f415e9fb1df376819270c6d4e76143c1">
  <xsd:schema xmlns:xsd="http://www.w3.org/2001/XMLSchema" xmlns:xs="http://www.w3.org/2001/XMLSchema" xmlns:p="http://schemas.microsoft.com/office/2006/metadata/properties" xmlns:ns2="df1f1c5e-6418-41b7-879d-e2d65776a3ce" xmlns:ns3="b72ea069-06f7-4731-b05b-312a769246a7" targetNamespace="http://schemas.microsoft.com/office/2006/metadata/properties" ma:root="true" ma:fieldsID="288f4aa93777eb9a2fb14debfaa2b09c" ns2:_="" ns3:_="">
    <xsd:import namespace="df1f1c5e-6418-41b7-879d-e2d65776a3ce"/>
    <xsd:import namespace="b72ea069-06f7-4731-b05b-312a769246a7"/>
    <xsd:element name="properties">
      <xsd:complexType>
        <xsd:sequence>
          <xsd:element name="documentManagement">
            <xsd:complexType>
              <xsd:all>
                <xsd:element ref="ns2:_dlc_DocId" minOccurs="0"/>
                <xsd:element ref="ns2:_dlc_DocIdUrl" minOccurs="0"/>
                <xsd:element ref="ns2:_dlc_DocIdPersistId" minOccurs="0"/>
                <xsd:element ref="ns3:Document_x0020_Classification" minOccurs="0"/>
                <xsd:element ref="ns3:Sort_x0020_Or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f1c5e-6418-41b7-879d-e2d65776a3c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72ea069-06f7-4731-b05b-312a769246a7" elementFormDefault="qualified">
    <xsd:import namespace="http://schemas.microsoft.com/office/2006/documentManagement/types"/>
    <xsd:import namespace="http://schemas.microsoft.com/office/infopath/2007/PartnerControls"/>
    <xsd:element name="Document_x0020_Classification" ma:index="11" nillable="true" ma:displayName="Document Classification" ma:format="Dropdown" ma:internalName="Document_x0020_Classification">
      <xsd:simpleType>
        <xsd:restriction base="dms:Choice">
          <xsd:enumeration value="Qualification-Course Planning"/>
          <xsd:enumeration value="Unit-Module Planning"/>
          <xsd:enumeration value="Delivery and Assessment"/>
          <xsd:enumeration value="Review"/>
          <xsd:enumeration value="Board of Studies"/>
          <xsd:enumeration value="TLC - ACE"/>
          <xsd:enumeration value="TLC - Commercial"/>
          <xsd:enumeration value="TLC - PCS"/>
          <xsd:enumeration value="TLC - FP&amp;C"/>
          <xsd:enumeration value="TLC - F&amp;F"/>
          <xsd:enumeration value="TLC - HACCOE"/>
          <xsd:enumeration value="TLC - C&amp;I"/>
          <xsd:enumeration value="GUIDELINES"/>
          <xsd:enumeration value="TEMPLATE"/>
          <xsd:enumeration value="Calendar"/>
          <xsd:enumeration value="Terms of Reference"/>
          <xsd:enumeration value="Example document"/>
        </xsd:restriction>
      </xsd:simpleType>
    </xsd:element>
    <xsd:element name="Sort_x0020_Order" ma:index="12" nillable="true" ma:displayName="No." ma:description="Document Order" ma:internalName="Sort_x0020_Ord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Resour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p:properties xmlns:p="http://schemas.microsoft.com/office/2006/metadata/properties" xmlns:xsi="http://www.w3.org/2001/XMLSchema-instance" xmlns:pc="http://schemas.microsoft.com/office/infopath/2007/PartnerControls">
  <documentManagement>
    <Document_x0020_Classification xmlns="b72ea069-06f7-4731-b05b-312a769246a7">Unit-Module Planning</Document_x0020_Classification>
    <Sort_x0020_Order xmlns="b72ea069-06f7-4731-b05b-312a769246a7">9</Sort_x0020_Order>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ED06C-17D2-4C12-A719-4915ECF68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f1c5e-6418-41b7-879d-e2d65776a3ce"/>
    <ds:schemaRef ds:uri="b72ea069-06f7-4731-b05b-312a76924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42AF9C-CF6C-42C9-B797-80973186B6C6}">
  <ds:schemaRefs>
    <ds:schemaRef ds:uri="http://schemas.microsoft.com/sharepoint/v3/contenttype/forms"/>
  </ds:schemaRefs>
</ds:datastoreItem>
</file>

<file path=customXml/itemProps3.xml><?xml version="1.0" encoding="utf-8"?>
<ds:datastoreItem xmlns:ds="http://schemas.openxmlformats.org/officeDocument/2006/customXml" ds:itemID="{70FD9EFC-7DA1-415B-8C15-807FE17DEAAC}">
  <ds:schemaRefs>
    <ds:schemaRef ds:uri="http://schemas.microsoft.com/sharepoint/events"/>
  </ds:schemaRefs>
</ds:datastoreItem>
</file>

<file path=customXml/itemProps4.xml><?xml version="1.0" encoding="utf-8"?>
<ds:datastoreItem xmlns:ds="http://schemas.openxmlformats.org/officeDocument/2006/customXml" ds:itemID="{46B646D4-41C0-4BBC-ABA9-824348CEFA67}">
  <ds:schemaRefs>
    <ds:schemaRef ds:uri="http://schemas.microsoft.com/office/2006/customDocumentInformationPanel"/>
  </ds:schemaRefs>
</ds:datastoreItem>
</file>

<file path=customXml/itemProps5.xml><?xml version="1.0" encoding="utf-8"?>
<ds:datastoreItem xmlns:ds="http://schemas.openxmlformats.org/officeDocument/2006/customXml" ds:itemID="{4AF3E37A-701D-462E-8337-6EC36EA493C0}">
  <ds:schemaRefs>
    <ds:schemaRef ds:uri="http://schemas.microsoft.com/office/2006/metadata/properties"/>
    <ds:schemaRef ds:uri="http://schemas.microsoft.com/office/infopath/2007/PartnerControls"/>
    <ds:schemaRef ds:uri="b72ea069-06f7-4731-b05b-312a769246a7"/>
  </ds:schemaRefs>
</ds:datastoreItem>
</file>

<file path=customXml/itemProps6.xml><?xml version="1.0" encoding="utf-8"?>
<ds:datastoreItem xmlns:ds="http://schemas.openxmlformats.org/officeDocument/2006/customXml" ds:itemID="{A84F6F9C-2C80-4FED-9C08-8D202328D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TAS design</Template>
  <TotalTime>0</TotalTime>
  <Pages>4</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Kangan Institute</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First Day Assessment</dc:subject>
  <dc:creator>Ben Northcott</dc:creator>
  <cp:keywords>Configure an Enterprise Virtual Computing Environment</cp:keywords>
  <dc:description>ICTNWK525</dc:description>
  <cp:lastModifiedBy>Benjamen Calleja</cp:lastModifiedBy>
  <cp:revision>2</cp:revision>
  <cp:lastPrinted>2016-02-22T02:54:00Z</cp:lastPrinted>
  <dcterms:created xsi:type="dcterms:W3CDTF">2019-02-13T02:41:00Z</dcterms:created>
  <dcterms:modified xsi:type="dcterms:W3CDTF">2019-02-13T02:41:00Z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ining Package Code">
    <vt:lpwstr>CUV11</vt:lpwstr>
  </property>
  <property fmtid="{D5CDD505-2E9C-101B-9397-08002B2CF9AE}" pid="3" name="Training Package Title">
    <vt:lpwstr>Visual Arts, Crafts and Design Training package</vt:lpwstr>
  </property>
  <property fmtid="{D5CDD505-2E9C-101B-9397-08002B2CF9AE}" pid="4" name="Training Package Version">
    <vt:lpwstr>V1.0</vt:lpwstr>
  </property>
  <property fmtid="{D5CDD505-2E9C-101B-9397-08002B2CF9AE}" pid="5" name="Qualification Code">
    <vt:lpwstr>CUV50311</vt:lpwstr>
  </property>
  <property fmtid="{D5CDD505-2E9C-101B-9397-08002B2CF9AE}" pid="6" name="Qualification Title">
    <vt:lpwstr>Diploma of Graphic Design</vt:lpwstr>
  </property>
  <property fmtid="{D5CDD505-2E9C-101B-9397-08002B2CF9AE}" pid="7" name="Qualification Version">
    <vt:lpwstr>V 1.0 generated 27/5/2012</vt:lpwstr>
  </property>
  <property fmtid="{D5CDD505-2E9C-101B-9397-08002B2CF9AE}" pid="8" name="Delivery Location">
    <vt:lpwstr>Bendigo (City)</vt:lpwstr>
  </property>
  <property fmtid="{D5CDD505-2E9C-101B-9397-08002B2CF9AE}" pid="9" name="Interstate">
    <vt:lpwstr/>
  </property>
  <property fmtid="{D5CDD505-2E9C-101B-9397-08002B2CF9AE}" pid="10" name="Third Party Provider">
    <vt:lpwstr>No</vt:lpwstr>
  </property>
  <property fmtid="{D5CDD505-2E9C-101B-9397-08002B2CF9AE}" pid="11" name="International Delivery">
    <vt:lpwstr>No</vt:lpwstr>
  </property>
  <property fmtid="{D5CDD505-2E9C-101B-9397-08002B2CF9AE}" pid="12" name="Learner Profile">
    <vt:lpwstr>Exit VCE / School Leavers; Adults / Mature Age</vt:lpwstr>
  </property>
  <property fmtid="{D5CDD505-2E9C-101B-9397-08002B2CF9AE}" pid="13" name="Qualification Owner">
    <vt:lpwstr>Shawn Vlaeminck</vt:lpwstr>
  </property>
  <property fmtid="{D5CDD505-2E9C-101B-9397-08002B2CF9AE}" pid="14" name="Department">
    <vt:lpwstr>Digital Media and Graphic Design</vt:lpwstr>
  </property>
  <property fmtid="{D5CDD505-2E9C-101B-9397-08002B2CF9AE}" pid="15" name="Name">
    <vt:lpwstr>CUV50311 BKI TAS</vt:lpwstr>
  </property>
  <property fmtid="{D5CDD505-2E9C-101B-9397-08002B2CF9AE}" pid="16" name="ContentTypeId">
    <vt:lpwstr>0x0101007D82C0593B46674B9C628214F7F78E62</vt:lpwstr>
  </property>
  <property fmtid="{D5CDD505-2E9C-101B-9397-08002B2CF9AE}" pid="17" name="Order">
    <vt:r8>14100</vt:r8>
  </property>
</Properties>
</file>